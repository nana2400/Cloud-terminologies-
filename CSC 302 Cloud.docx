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84DE5" w14:textId="77777777" w:rsidR="00617F46" w:rsidRDefault="0001342B">
      <w:pPr>
        <w:rPr>
          <w:noProof/>
        </w:rPr>
      </w:pPr>
      <w:r>
        <w:rPr>
          <w:noProof/>
        </w:rPr>
      </w:r>
      <w:r w:rsidR="0001342B">
        <w:rPr>
          <w:noProof/>
        </w:rPr>
        <w:pict w14:anchorId="5034406D">
          <v:rect id="_x0000_s1040" style="position:absolute;left:0;text-align:left;margin-left:66.1pt;margin-top:0;width:7.4pt;height:791.1pt;z-index:251659264;mso-position-horizontal-relative:page;mso-position-vertical:top;mso-position-vertical-relative:page;mso-width-relative:page;mso-height-relative:page" strokecolor="#498ac7">
            <v:textbox>
              <w:txbxContent>
                <w:p w14:paraId="0F2A4519" w14:textId="77777777" w:rsidR="00617F46" w:rsidRDefault="00617F46"/>
              </w:txbxContent>
            </v:textbox>
            <w10:wrap anchorx="page" anchory="page"/>
          </v:rect>
        </w:pict>
      </w:r>
      <w:r>
        <w:rPr>
          <w:noProof/>
        </w:rPr>
      </w:r>
      <w:r w:rsidR="0001342B">
        <w:rPr>
          <w:noProof/>
        </w:rPr>
        <w:pict w14:anchorId="20CCF202">
          <v:rect id="_x0000_s1041" style="position:absolute;left:0;text-align:left;margin-left:445.15pt;margin-top:0;width:7.4pt;height:791.1pt;z-index:251660288;mso-position-vertical:top;mso-position-vertical-relative:page;mso-width-relative:page;mso-height-relative:page" strokecolor="#498ac7">
            <v:textbox>
              <w:txbxContent>
                <w:p w14:paraId="7AA165AD" w14:textId="77777777" w:rsidR="00617F46" w:rsidRDefault="00617F46"/>
              </w:txbxContent>
            </v:textbox>
            <w10:wrap anchory="page"/>
          </v:rect>
        </w:pict>
      </w:r>
      <w:r>
        <w:rPr>
          <w:noProof/>
        </w:rPr>
      </w:r>
      <w:r w:rsidR="0001342B">
        <w:rPr>
          <w:noProof/>
        </w:rPr>
        <w:pict w14:anchorId="72E293F6">
          <v:rect id="_x0000_s1042" style="position:absolute;left:0;text-align:left;margin-left:0;margin-top:0;width:367.35pt;height:34.35pt;z-index:251661312;mso-position-horizontal:left;mso-position-horizontal-relative:page;mso-position-vertical:top;mso-position-vertical-relative:page;mso-width-relative:page;mso-height-relative:page" fillcolor="#498ac7" strokecolor="#3674ae">
            <v:textbox>
              <w:txbxContent>
                <w:p w14:paraId="0A2E8FF6" w14:textId="77777777" w:rsidR="00617F46" w:rsidRDefault="00617F46"/>
              </w:txbxContent>
            </v:textbox>
            <w10:wrap anchorx="page" anchory="page"/>
          </v:rect>
        </w:pict>
      </w:r>
      <w:r>
        <w:rPr>
          <w:noProof/>
        </w:rPr>
      </w:r>
      <w:r w:rsidR="0001342B">
        <w:rPr>
          <w:noProof/>
        </w:rPr>
        <w:pict w14:anchorId="5860B6E9">
          <v:rect id="_x0000_s1043" style="position:absolute;left:0;text-align:left;margin-left:0;margin-top:0;width:367.35pt;height:34.35pt;z-index:251662336;mso-position-horizontal:left;mso-position-horizontal-relative:page;mso-position-vertical:bottom;mso-position-vertical-relative:page;mso-width-relative:page;mso-height-relative:page" fillcolor="#498ac7" strokecolor="#3674ae">
            <v:textbox>
              <w:txbxContent>
                <w:p w14:paraId="646E0122" w14:textId="77777777" w:rsidR="00617F46" w:rsidRDefault="00617F46"/>
              </w:txbxContent>
            </v:textbox>
            <w10:wrap anchorx="page" anchory="page"/>
          </v:rect>
        </w:pict>
      </w:r>
      <w:r>
        <w:rPr>
          <w:noProof/>
        </w:rPr>
      </w:r>
      <w:r w:rsidR="0001342B">
        <w:rPr>
          <w:noProof/>
        </w:rPr>
        <w:pict w14:anchorId="294B64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5" type="#_x0000_t136" style="position:absolute;left:0;text-align:left;margin-left:89pt;margin-top:171.35pt;width:258.75pt;height:59.3pt;z-index:251663360;mso-width-relative:page;mso-height-relative:page" fillcolor="#3674ae" strokecolor="white">
            <v:fill color2="#f93"/>
            <v:shadow on="t" type="emboss" color="lineOrFill darken(153)" color2="shadow add(102)" offset="-1pt,-1pt"/>
            <v:textpath style="font-family:&quot;Times New Roman&quot;;font-size:40pt;font-weight:bold" trim="t" fitpath="t" string="Assignment"/>
          </v:shape>
        </w:pict>
      </w:r>
      <w:r w:rsidR="00833864">
        <w:rPr>
          <w:noProof/>
        </w:rPr>
        <w:drawing>
          <wp:inline distT="0" distB="0" distL="114300" distR="114300" wp14:anchorId="623A7E8D" wp14:editId="7915CBA0">
            <wp:extent cx="5673725" cy="1867535"/>
            <wp:effectExtent l="0" t="0" r="3175" b="18415"/>
            <wp:docPr id="3" name="Picture 3" descr="VERITAS-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ERITAS-LOGO (1)"/>
                    <pic:cNvPicPr>
                      <a:picLocks noChangeAspect="1"/>
                    </pic:cNvPicPr>
                  </pic:nvPicPr>
                  <pic:blipFill>
                    <a:blip r:embed="rId8"/>
                    <a:stretch>
                      <a:fillRect/>
                    </a:stretch>
                  </pic:blipFill>
                  <pic:spPr>
                    <a:xfrm>
                      <a:off x="0" y="0"/>
                      <a:ext cx="5673725" cy="1867535"/>
                    </a:xfrm>
                    <a:prstGeom prst="rect">
                      <a:avLst/>
                    </a:prstGeom>
                  </pic:spPr>
                </pic:pic>
              </a:graphicData>
            </a:graphic>
          </wp:inline>
        </w:drawing>
      </w:r>
      <w:r w:rsidR="000A17D5">
        <w:rPr>
          <w:noProof/>
        </w:rPr>
        <w:t xml:space="preserve">        </w:t>
      </w:r>
    </w:p>
    <w:p w14:paraId="44F12814" w14:textId="77777777" w:rsidR="000A17D5" w:rsidRDefault="000A17D5">
      <w:pPr>
        <w:rPr>
          <w:noProof/>
        </w:rPr>
      </w:pPr>
    </w:p>
    <w:p w14:paraId="729B5197" w14:textId="77777777" w:rsidR="000A17D5" w:rsidRDefault="000A17D5">
      <w:pPr>
        <w:rPr>
          <w:noProof/>
        </w:rPr>
      </w:pPr>
    </w:p>
    <w:p w14:paraId="4B961540" w14:textId="77777777" w:rsidR="000A17D5" w:rsidRDefault="000A17D5">
      <w:pPr>
        <w:rPr>
          <w:noProof/>
        </w:rPr>
      </w:pPr>
    </w:p>
    <w:p w14:paraId="57BA1AC8" w14:textId="77777777" w:rsidR="000A17D5" w:rsidRDefault="000A17D5">
      <w:pPr>
        <w:rPr>
          <w:noProof/>
        </w:rPr>
      </w:pPr>
    </w:p>
    <w:p w14:paraId="19A23F07" w14:textId="77777777" w:rsidR="000A17D5" w:rsidRDefault="000A17D5">
      <w:pPr>
        <w:rPr>
          <w:noProof/>
        </w:rPr>
      </w:pPr>
    </w:p>
    <w:p w14:paraId="0058B741" w14:textId="77777777" w:rsidR="000A17D5" w:rsidRDefault="000A17D5">
      <w:pPr>
        <w:rPr>
          <w:noProof/>
        </w:rPr>
      </w:pPr>
    </w:p>
    <w:p w14:paraId="667AE591" w14:textId="77777777" w:rsidR="000A17D5" w:rsidRDefault="000A17D5">
      <w:pPr>
        <w:rPr>
          <w:noProof/>
        </w:rPr>
      </w:pPr>
    </w:p>
    <w:p w14:paraId="13C5EB48" w14:textId="77777777" w:rsidR="000A17D5" w:rsidRDefault="000A17D5">
      <w:pPr>
        <w:rPr>
          <w:noProof/>
        </w:rPr>
      </w:pPr>
    </w:p>
    <w:p w14:paraId="2ADFF7D5" w14:textId="77777777" w:rsidR="000A17D5" w:rsidRDefault="000A17D5">
      <w:pPr>
        <w:rPr>
          <w:noProof/>
        </w:rPr>
      </w:pPr>
    </w:p>
    <w:p w14:paraId="6D337593" w14:textId="77777777" w:rsidR="000A17D5" w:rsidRDefault="000A17D5">
      <w:pPr>
        <w:rPr>
          <w:noProof/>
        </w:rPr>
      </w:pPr>
    </w:p>
    <w:p w14:paraId="6A328861" w14:textId="77777777" w:rsidR="000A17D5" w:rsidRDefault="000A17D5">
      <w:pPr>
        <w:rPr>
          <w:noProof/>
        </w:rPr>
      </w:pPr>
    </w:p>
    <w:p w14:paraId="2FA6D45F" w14:textId="77777777" w:rsidR="000A17D5" w:rsidRDefault="000A17D5">
      <w:pPr>
        <w:rPr>
          <w:noProof/>
        </w:rPr>
      </w:pPr>
    </w:p>
    <w:p w14:paraId="2E2DFFE7" w14:textId="77777777" w:rsidR="000A17D5" w:rsidRDefault="000A17D5">
      <w:pPr>
        <w:rPr>
          <w:noProof/>
        </w:rPr>
      </w:pPr>
    </w:p>
    <w:p w14:paraId="35BF0E05" w14:textId="77777777" w:rsidR="000A17D5" w:rsidRDefault="000A17D5">
      <w:pPr>
        <w:rPr>
          <w:noProof/>
        </w:rPr>
      </w:pPr>
    </w:p>
    <w:p w14:paraId="7D89AC21" w14:textId="77777777" w:rsidR="000A17D5" w:rsidRDefault="000A17D5">
      <w:pPr>
        <w:rPr>
          <w:noProof/>
        </w:rPr>
      </w:pPr>
    </w:p>
    <w:p w14:paraId="259D77C9" w14:textId="77777777" w:rsidR="000A17D5" w:rsidRDefault="000A17D5">
      <w:pPr>
        <w:rPr>
          <w:noProof/>
        </w:rPr>
      </w:pPr>
    </w:p>
    <w:p w14:paraId="25090EFF" w14:textId="77777777" w:rsidR="000A17D5" w:rsidRDefault="000A17D5">
      <w:pPr>
        <w:rPr>
          <w:noProof/>
        </w:rPr>
      </w:pPr>
    </w:p>
    <w:p w14:paraId="67911038" w14:textId="77777777" w:rsidR="000A17D5" w:rsidRDefault="000A17D5">
      <w:pPr>
        <w:rPr>
          <w:noProof/>
        </w:rPr>
      </w:pPr>
    </w:p>
    <w:p w14:paraId="43282E67" w14:textId="77777777" w:rsidR="000A17D5" w:rsidRDefault="000A17D5">
      <w:pPr>
        <w:rPr>
          <w:noProof/>
        </w:rPr>
      </w:pPr>
    </w:p>
    <w:p w14:paraId="7788FB22" w14:textId="77777777" w:rsidR="000A17D5" w:rsidRDefault="000A17D5">
      <w:pPr>
        <w:rPr>
          <w:noProof/>
        </w:rPr>
      </w:pPr>
    </w:p>
    <w:p w14:paraId="5D173FC3" w14:textId="77777777" w:rsidR="000A17D5" w:rsidRDefault="000A17D5">
      <w:pPr>
        <w:rPr>
          <w:noProof/>
        </w:rPr>
      </w:pPr>
    </w:p>
    <w:p w14:paraId="5FF5F1C8" w14:textId="77777777" w:rsidR="000A17D5" w:rsidRDefault="000A17D5">
      <w:pPr>
        <w:rPr>
          <w:noProof/>
        </w:rPr>
      </w:pPr>
    </w:p>
    <w:p w14:paraId="79496C9B" w14:textId="77777777" w:rsidR="000A17D5" w:rsidRDefault="000A17D5">
      <w:pPr>
        <w:rPr>
          <w:noProof/>
        </w:rPr>
      </w:pPr>
    </w:p>
    <w:p w14:paraId="10D8662E" w14:textId="77777777" w:rsidR="000A17D5" w:rsidRDefault="000A17D5">
      <w:pPr>
        <w:rPr>
          <w:noProof/>
        </w:rPr>
      </w:pPr>
    </w:p>
    <w:p w14:paraId="58D4AD87" w14:textId="77777777" w:rsidR="000A17D5" w:rsidRDefault="000A17D5">
      <w:pPr>
        <w:rPr>
          <w:noProof/>
        </w:rPr>
      </w:pPr>
    </w:p>
    <w:p w14:paraId="7212046F" w14:textId="77777777" w:rsidR="000A17D5" w:rsidRDefault="000A17D5">
      <w:pPr>
        <w:rPr>
          <w:noProof/>
        </w:rPr>
      </w:pPr>
    </w:p>
    <w:p w14:paraId="384101D9" w14:textId="77777777" w:rsidR="000A17D5" w:rsidRDefault="000A17D5">
      <w:pPr>
        <w:rPr>
          <w:noProof/>
        </w:rPr>
      </w:pPr>
    </w:p>
    <w:p w14:paraId="30F0AE7C" w14:textId="77777777" w:rsidR="000A17D5" w:rsidRDefault="000A17D5">
      <w:pPr>
        <w:rPr>
          <w:noProof/>
        </w:rPr>
      </w:pPr>
    </w:p>
    <w:p w14:paraId="1C629DEC" w14:textId="77777777" w:rsidR="000A17D5" w:rsidRDefault="000A17D5">
      <w:pPr>
        <w:rPr>
          <w:noProof/>
        </w:rPr>
      </w:pPr>
    </w:p>
    <w:p w14:paraId="0E51162B" w14:textId="77777777" w:rsidR="000A17D5" w:rsidRDefault="000A17D5">
      <w:pPr>
        <w:rPr>
          <w:noProof/>
        </w:rPr>
      </w:pPr>
    </w:p>
    <w:p w14:paraId="57CC2246" w14:textId="77777777" w:rsidR="000A17D5" w:rsidRDefault="000A17D5">
      <w:pPr>
        <w:rPr>
          <w:noProof/>
        </w:rPr>
      </w:pPr>
    </w:p>
    <w:p w14:paraId="4D4BA92D" w14:textId="77777777" w:rsidR="000A17D5" w:rsidRDefault="000A17D5">
      <w:pPr>
        <w:rPr>
          <w:noProof/>
        </w:rPr>
      </w:pPr>
    </w:p>
    <w:p w14:paraId="6AA603B4" w14:textId="77777777" w:rsidR="000A17D5" w:rsidRPr="002F7E0A" w:rsidRDefault="000A17D5">
      <w:pPr>
        <w:rPr>
          <w:noProof/>
          <w:sz w:val="40"/>
          <w:szCs w:val="40"/>
        </w:rPr>
      </w:pPr>
    </w:p>
    <w:p w14:paraId="7DE900DB" w14:textId="77777777" w:rsidR="00DF6346" w:rsidRPr="002F7E0A" w:rsidRDefault="00DF6346">
      <w:pPr>
        <w:rPr>
          <w:b/>
          <w:bCs/>
          <w:noProof/>
          <w:sz w:val="40"/>
          <w:szCs w:val="40"/>
        </w:rPr>
      </w:pPr>
      <w:r w:rsidRPr="002F7E0A">
        <w:rPr>
          <w:b/>
          <w:bCs/>
          <w:noProof/>
          <w:sz w:val="40"/>
          <w:szCs w:val="40"/>
        </w:rPr>
        <w:t>Name :   Ikilama Esther</w:t>
      </w:r>
    </w:p>
    <w:p w14:paraId="6ED2C40C" w14:textId="77777777" w:rsidR="00DF6346" w:rsidRPr="002F7E0A" w:rsidRDefault="00DF6346">
      <w:pPr>
        <w:rPr>
          <w:b/>
          <w:bCs/>
          <w:noProof/>
          <w:sz w:val="40"/>
          <w:szCs w:val="40"/>
        </w:rPr>
      </w:pPr>
      <w:r w:rsidRPr="002F7E0A">
        <w:rPr>
          <w:b/>
          <w:bCs/>
          <w:noProof/>
          <w:sz w:val="40"/>
          <w:szCs w:val="40"/>
        </w:rPr>
        <w:t>Matric No.: VUG/CSC/22/8346</w:t>
      </w:r>
    </w:p>
    <w:p w14:paraId="26B7EF2E" w14:textId="2826E81A" w:rsidR="00DF6346" w:rsidRPr="00706EE8" w:rsidRDefault="002F7E0A">
      <w:pPr>
        <w:rPr>
          <w:noProof/>
          <w:sz w:val="40"/>
          <w:szCs w:val="40"/>
        </w:rPr>
      </w:pPr>
      <w:r w:rsidRPr="002F7E0A">
        <w:rPr>
          <w:b/>
          <w:bCs/>
          <w:noProof/>
          <w:sz w:val="40"/>
          <w:szCs w:val="40"/>
        </w:rPr>
        <w:t xml:space="preserve">Course: </w:t>
      </w:r>
      <w:r w:rsidR="00030E8E">
        <w:rPr>
          <w:b/>
          <w:bCs/>
          <w:noProof/>
          <w:sz w:val="40"/>
          <w:szCs w:val="40"/>
        </w:rPr>
        <w:t>GST 3</w:t>
      </w:r>
      <w:r w:rsidR="00304C70">
        <w:rPr>
          <w:b/>
          <w:bCs/>
          <w:noProof/>
          <w:sz w:val="40"/>
          <w:szCs w:val="40"/>
        </w:rPr>
        <w:t>02</w:t>
      </w:r>
    </w:p>
    <w:p w14:paraId="795F840F" w14:textId="77777777" w:rsidR="002F7E0A" w:rsidRPr="002F7E0A" w:rsidRDefault="00B47DB3">
      <w:pPr>
        <w:rPr>
          <w:b/>
          <w:bCs/>
          <w:noProof/>
          <w:sz w:val="40"/>
          <w:szCs w:val="40"/>
        </w:rPr>
        <w:sectPr w:rsidR="002F7E0A" w:rsidRPr="002F7E0A">
          <w:pgSz w:w="11906" w:h="16838"/>
          <w:pgMar w:top="1440" w:right="1800" w:bottom="1440" w:left="1800" w:header="720" w:footer="720" w:gutter="0"/>
          <w:cols w:space="720"/>
          <w:docGrid w:linePitch="360"/>
        </w:sectPr>
      </w:pPr>
      <w:r>
        <w:rPr>
          <w:b/>
          <w:bCs/>
          <w:noProof/>
          <w:sz w:val="40"/>
          <w:szCs w:val="40"/>
        </w:rPr>
        <w:t xml:space="preserve">Department: </w:t>
      </w:r>
      <w:r w:rsidR="00B17247">
        <w:rPr>
          <w:b/>
          <w:bCs/>
          <w:noProof/>
          <w:sz w:val="40"/>
          <w:szCs w:val="40"/>
        </w:rPr>
        <w:t>Computer</w:t>
      </w:r>
      <w:r>
        <w:rPr>
          <w:b/>
          <w:bCs/>
          <w:noProof/>
          <w:sz w:val="40"/>
          <w:szCs w:val="40"/>
        </w:rPr>
        <w:t xml:space="preserve"> Science </w:t>
      </w:r>
    </w:p>
    <w:p w14:paraId="514D94D7" w14:textId="3321D550" w:rsidR="00A94B1D" w:rsidRDefault="00DD2A55" w:rsidP="0051639C">
      <w:pPr>
        <w:spacing w:line="360" w:lineRule="auto"/>
        <w:rPr>
          <w:rFonts w:cs="Times New Roman"/>
          <w:color w:val="000000" w:themeColor="text1"/>
          <w:sz w:val="28"/>
          <w:szCs w:val="28"/>
          <w:u w:val="single"/>
        </w:rPr>
      </w:pPr>
      <w:r w:rsidRPr="00827FAC">
        <w:rPr>
          <w:rFonts w:cs="Times New Roman"/>
          <w:color w:val="000000" w:themeColor="text1"/>
          <w:sz w:val="28"/>
          <w:szCs w:val="28"/>
          <w:u w:val="single"/>
        </w:rPr>
        <w:lastRenderedPageBreak/>
        <w:t xml:space="preserve">Assignment </w:t>
      </w:r>
    </w:p>
    <w:p w14:paraId="719BCD7A" w14:textId="6DB3E310" w:rsidR="0091226D" w:rsidRDefault="00FE613F" w:rsidP="0051639C">
      <w:pPr>
        <w:spacing w:line="360" w:lineRule="auto"/>
        <w:rPr>
          <w:rFonts w:cs="Times New Roman"/>
          <w:color w:val="000000" w:themeColor="text1"/>
          <w:sz w:val="28"/>
          <w:szCs w:val="28"/>
        </w:rPr>
      </w:pPr>
      <w:r w:rsidRPr="00FE613F">
        <w:rPr>
          <w:rFonts w:cs="Times New Roman"/>
          <w:color w:val="000000" w:themeColor="text1"/>
          <w:sz w:val="28"/>
          <w:szCs w:val="28"/>
        </w:rPr>
        <w:t xml:space="preserve">Write in the following </w:t>
      </w:r>
      <w:r w:rsidR="00E47AF5">
        <w:rPr>
          <w:rFonts w:cs="Times New Roman"/>
          <w:color w:val="000000" w:themeColor="text1"/>
          <w:sz w:val="28"/>
          <w:szCs w:val="28"/>
        </w:rPr>
        <w:t xml:space="preserve">cloud </w:t>
      </w:r>
      <w:r w:rsidRPr="00FE613F">
        <w:rPr>
          <w:rFonts w:cs="Times New Roman"/>
          <w:color w:val="000000" w:themeColor="text1"/>
          <w:sz w:val="28"/>
          <w:szCs w:val="28"/>
        </w:rPr>
        <w:t>terminologies</w:t>
      </w:r>
      <w:r w:rsidR="00E47AF5">
        <w:rPr>
          <w:rFonts w:cs="Times New Roman"/>
          <w:color w:val="000000" w:themeColor="text1"/>
          <w:sz w:val="28"/>
          <w:szCs w:val="28"/>
        </w:rPr>
        <w:t>:</w:t>
      </w:r>
    </w:p>
    <w:p w14:paraId="03D4D447" w14:textId="635C9D6D" w:rsidR="00E47AF5" w:rsidRPr="00E47AF5" w:rsidRDefault="00E47AF5" w:rsidP="00E47AF5">
      <w:pPr>
        <w:pStyle w:val="ListParagraph"/>
        <w:numPr>
          <w:ilvl w:val="0"/>
          <w:numId w:val="29"/>
        </w:numPr>
        <w:spacing w:line="360" w:lineRule="auto"/>
        <w:rPr>
          <w:rFonts w:cs="Times New Roman"/>
          <w:sz w:val="28"/>
          <w:szCs w:val="28"/>
        </w:rPr>
      </w:pPr>
      <w:r>
        <w:rPr>
          <w:rFonts w:cs="Times New Roman"/>
          <w:color w:val="000000" w:themeColor="text1"/>
          <w:sz w:val="28"/>
          <w:szCs w:val="28"/>
        </w:rPr>
        <w:t>AWS</w:t>
      </w:r>
    </w:p>
    <w:p w14:paraId="5584D67B" w14:textId="38316F9D" w:rsidR="00E47AF5" w:rsidRPr="00E47AF5" w:rsidRDefault="00E47AF5" w:rsidP="00E47AF5">
      <w:pPr>
        <w:pStyle w:val="ListParagraph"/>
        <w:numPr>
          <w:ilvl w:val="0"/>
          <w:numId w:val="29"/>
        </w:numPr>
        <w:spacing w:line="360" w:lineRule="auto"/>
        <w:rPr>
          <w:rFonts w:cs="Times New Roman"/>
          <w:sz w:val="28"/>
          <w:szCs w:val="28"/>
        </w:rPr>
      </w:pPr>
      <w:r>
        <w:rPr>
          <w:rFonts w:cs="Times New Roman"/>
          <w:color w:val="000000" w:themeColor="text1"/>
          <w:sz w:val="28"/>
          <w:szCs w:val="28"/>
        </w:rPr>
        <w:t>Google cloud platform</w:t>
      </w:r>
    </w:p>
    <w:p w14:paraId="0E022D43" w14:textId="4869618F" w:rsidR="002561BD" w:rsidRPr="002561BD" w:rsidRDefault="002561BD" w:rsidP="002561BD">
      <w:pPr>
        <w:pStyle w:val="ListParagraph"/>
        <w:numPr>
          <w:ilvl w:val="0"/>
          <w:numId w:val="29"/>
        </w:numPr>
        <w:spacing w:line="360" w:lineRule="auto"/>
        <w:rPr>
          <w:rFonts w:cs="Times New Roman"/>
          <w:sz w:val="28"/>
          <w:szCs w:val="28"/>
        </w:rPr>
      </w:pPr>
      <w:r>
        <w:rPr>
          <w:rFonts w:cs="Times New Roman"/>
          <w:color w:val="000000" w:themeColor="text1"/>
          <w:sz w:val="28"/>
          <w:szCs w:val="28"/>
        </w:rPr>
        <w:t xml:space="preserve">Microsoft </w:t>
      </w:r>
      <w:proofErr w:type="spellStart"/>
      <w:r>
        <w:rPr>
          <w:rFonts w:cs="Times New Roman"/>
          <w:color w:val="000000" w:themeColor="text1"/>
          <w:sz w:val="28"/>
          <w:szCs w:val="28"/>
        </w:rPr>
        <w:t>Axure</w:t>
      </w:r>
      <w:proofErr w:type="spellEnd"/>
    </w:p>
    <w:p w14:paraId="15EA2F62" w14:textId="77777777" w:rsidR="002561BD" w:rsidRDefault="002561BD" w:rsidP="002561BD">
      <w:pPr>
        <w:spacing w:line="360" w:lineRule="auto"/>
        <w:rPr>
          <w:rFonts w:cs="Times New Roman"/>
          <w:sz w:val="28"/>
          <w:szCs w:val="28"/>
        </w:rPr>
      </w:pPr>
    </w:p>
    <w:p w14:paraId="578A64F5" w14:textId="77777777" w:rsidR="002561BD" w:rsidRDefault="002561BD" w:rsidP="002561BD">
      <w:pPr>
        <w:spacing w:line="360" w:lineRule="auto"/>
        <w:rPr>
          <w:rFonts w:cs="Times New Roman"/>
          <w:sz w:val="28"/>
          <w:szCs w:val="28"/>
        </w:rPr>
      </w:pPr>
    </w:p>
    <w:p w14:paraId="5A4D4CAD" w14:textId="77777777" w:rsidR="002561BD" w:rsidRDefault="002561BD" w:rsidP="002561BD">
      <w:pPr>
        <w:spacing w:line="360" w:lineRule="auto"/>
        <w:rPr>
          <w:rFonts w:cs="Times New Roman"/>
          <w:sz w:val="28"/>
          <w:szCs w:val="28"/>
        </w:rPr>
      </w:pPr>
    </w:p>
    <w:p w14:paraId="65E0C66F" w14:textId="77777777" w:rsidR="002561BD" w:rsidRDefault="002561BD" w:rsidP="002561BD">
      <w:pPr>
        <w:spacing w:line="360" w:lineRule="auto"/>
        <w:rPr>
          <w:rFonts w:cs="Times New Roman"/>
          <w:sz w:val="28"/>
          <w:szCs w:val="28"/>
        </w:rPr>
      </w:pPr>
    </w:p>
    <w:p w14:paraId="02D43127" w14:textId="77777777" w:rsidR="002561BD" w:rsidRDefault="002561BD" w:rsidP="002561BD">
      <w:pPr>
        <w:spacing w:line="360" w:lineRule="auto"/>
        <w:rPr>
          <w:rFonts w:cs="Times New Roman"/>
          <w:sz w:val="28"/>
          <w:szCs w:val="28"/>
        </w:rPr>
      </w:pPr>
    </w:p>
    <w:p w14:paraId="21120634" w14:textId="3195AF08" w:rsidR="002561BD" w:rsidRDefault="002561BD" w:rsidP="002561BD">
      <w:pPr>
        <w:spacing w:line="360" w:lineRule="auto"/>
        <w:rPr>
          <w:rFonts w:cs="Times New Roman"/>
          <w:sz w:val="28"/>
          <w:szCs w:val="28"/>
          <w:u w:val="single"/>
        </w:rPr>
      </w:pPr>
      <w:r w:rsidRPr="00AD01C3">
        <w:rPr>
          <w:rFonts w:cs="Times New Roman"/>
          <w:sz w:val="28"/>
          <w:szCs w:val="28"/>
          <w:u w:val="single"/>
        </w:rPr>
        <w:t>Answers</w:t>
      </w:r>
    </w:p>
    <w:p w14:paraId="7B28588E" w14:textId="41B4217F" w:rsidR="000846D3" w:rsidRDefault="00AD01C3" w:rsidP="000846D3">
      <w:pPr>
        <w:pStyle w:val="ListParagraph"/>
        <w:numPr>
          <w:ilvl w:val="0"/>
          <w:numId w:val="30"/>
        </w:numPr>
        <w:spacing w:line="360" w:lineRule="auto"/>
        <w:rPr>
          <w:rFonts w:cs="Times New Roman"/>
          <w:sz w:val="28"/>
          <w:szCs w:val="28"/>
        </w:rPr>
      </w:pPr>
      <w:r w:rsidRPr="001B29FE">
        <w:rPr>
          <w:rFonts w:cs="Times New Roman"/>
          <w:sz w:val="28"/>
          <w:szCs w:val="28"/>
        </w:rPr>
        <w:t>Amazon Web Service</w:t>
      </w:r>
    </w:p>
    <w:p w14:paraId="21044185" w14:textId="6702433B" w:rsidR="00E734AC" w:rsidRDefault="00E734AC" w:rsidP="00E734AC">
      <w:pPr>
        <w:spacing w:line="360" w:lineRule="auto"/>
        <w:rPr>
          <w:rFonts w:cs="Times New Roman"/>
          <w:sz w:val="28"/>
          <w:szCs w:val="28"/>
        </w:rPr>
      </w:pPr>
    </w:p>
    <w:p w14:paraId="3B525B91" w14:textId="3F6232BE" w:rsidR="00E734AC" w:rsidRDefault="00642189" w:rsidP="00E734AC">
      <w:pPr>
        <w:spacing w:line="360" w:lineRule="auto"/>
        <w:rPr>
          <w:rFonts w:cs="Times New Roman"/>
          <w:sz w:val="28"/>
          <w:szCs w:val="28"/>
        </w:rPr>
      </w:pPr>
      <w:r>
        <w:rPr>
          <w:rFonts w:cs="Times New Roman"/>
          <w:sz w:val="28"/>
          <w:szCs w:val="28"/>
        </w:rPr>
        <w:t>History of AWS</w:t>
      </w:r>
    </w:p>
    <w:p w14:paraId="618F91C1" w14:textId="77777777" w:rsidR="00E734AC" w:rsidRDefault="00E734AC" w:rsidP="00E734AC">
      <w:pPr>
        <w:spacing w:line="360" w:lineRule="auto"/>
        <w:rPr>
          <w:rFonts w:cs="Times New Roman"/>
          <w:sz w:val="28"/>
          <w:szCs w:val="28"/>
        </w:rPr>
      </w:pPr>
      <w:r>
        <w:rPr>
          <w:rFonts w:cs="Times New Roman"/>
          <w:sz w:val="28"/>
          <w:szCs w:val="28"/>
        </w:rPr>
        <w:t>Early Beginnings (2002-2004)</w:t>
      </w:r>
    </w:p>
    <w:p w14:paraId="5BD78F46" w14:textId="4B3E8726" w:rsidR="00E734AC" w:rsidRDefault="00E734AC" w:rsidP="00E734AC">
      <w:pPr>
        <w:spacing w:line="360" w:lineRule="auto"/>
        <w:rPr>
          <w:rFonts w:cs="Times New Roman"/>
          <w:sz w:val="28"/>
          <w:szCs w:val="28"/>
        </w:rPr>
      </w:pPr>
      <w:r>
        <w:rPr>
          <w:rFonts w:cs="Times New Roman"/>
          <w:sz w:val="28"/>
          <w:szCs w:val="28"/>
        </w:rPr>
        <w:t>AWS has its roots in Amazon’s internal infrastructure, which was designed to support the company’s e-commerce platform. In 2002, Amazon’s leadership team, including Jeff Bezos, realized that the company’s infrastructure could be leveraged to provide services to external customers.</w:t>
      </w:r>
    </w:p>
    <w:p w14:paraId="77A05B6D" w14:textId="77777777" w:rsidR="00E734AC" w:rsidRDefault="00E734AC" w:rsidP="00E734AC">
      <w:pPr>
        <w:spacing w:line="360" w:lineRule="auto"/>
        <w:rPr>
          <w:rFonts w:cs="Times New Roman"/>
          <w:sz w:val="28"/>
          <w:szCs w:val="28"/>
        </w:rPr>
      </w:pPr>
    </w:p>
    <w:p w14:paraId="5DE04D1F" w14:textId="77777777" w:rsidR="00E734AC" w:rsidRDefault="00E734AC" w:rsidP="00E734AC">
      <w:pPr>
        <w:spacing w:line="360" w:lineRule="auto"/>
        <w:rPr>
          <w:rFonts w:cs="Times New Roman"/>
          <w:sz w:val="28"/>
          <w:szCs w:val="28"/>
        </w:rPr>
      </w:pPr>
      <w:r>
        <w:rPr>
          <w:rFonts w:cs="Times New Roman"/>
          <w:sz w:val="28"/>
          <w:szCs w:val="28"/>
        </w:rPr>
        <w:t>Launch of SQS (2004)</w:t>
      </w:r>
    </w:p>
    <w:p w14:paraId="00FB8717" w14:textId="77777777" w:rsidR="00E734AC" w:rsidRDefault="00E734AC" w:rsidP="00E734AC">
      <w:pPr>
        <w:spacing w:line="360" w:lineRule="auto"/>
        <w:rPr>
          <w:rFonts w:cs="Times New Roman"/>
          <w:sz w:val="28"/>
          <w:szCs w:val="28"/>
        </w:rPr>
      </w:pPr>
      <w:r>
        <w:rPr>
          <w:rFonts w:cs="Times New Roman"/>
          <w:sz w:val="28"/>
          <w:szCs w:val="28"/>
        </w:rPr>
        <w:t>In 2004, Amazon launched its first web service, Simple Queue Service (SQS), which allowed developers to decouple applications and process messages asynchronously.</w:t>
      </w:r>
    </w:p>
    <w:p w14:paraId="4C7A3540" w14:textId="77777777" w:rsidR="00E734AC" w:rsidRDefault="00E734AC" w:rsidP="00E734AC">
      <w:pPr>
        <w:spacing w:line="360" w:lineRule="auto"/>
        <w:rPr>
          <w:rFonts w:cs="Times New Roman"/>
          <w:sz w:val="28"/>
          <w:szCs w:val="28"/>
        </w:rPr>
      </w:pPr>
    </w:p>
    <w:p w14:paraId="0759C56D" w14:textId="77777777" w:rsidR="00E734AC" w:rsidRDefault="00E734AC" w:rsidP="00E734AC">
      <w:pPr>
        <w:spacing w:line="360" w:lineRule="auto"/>
        <w:rPr>
          <w:rFonts w:cs="Times New Roman"/>
          <w:sz w:val="28"/>
          <w:szCs w:val="28"/>
        </w:rPr>
      </w:pPr>
      <w:r>
        <w:rPr>
          <w:rFonts w:cs="Times New Roman"/>
          <w:sz w:val="28"/>
          <w:szCs w:val="28"/>
        </w:rPr>
        <w:t>Launch of S3 (2006)</w:t>
      </w:r>
    </w:p>
    <w:p w14:paraId="19F79821" w14:textId="77777777" w:rsidR="00E734AC" w:rsidRDefault="00E734AC" w:rsidP="00E734AC">
      <w:pPr>
        <w:spacing w:line="360" w:lineRule="auto"/>
        <w:rPr>
          <w:rFonts w:cs="Times New Roman"/>
          <w:sz w:val="28"/>
          <w:szCs w:val="28"/>
        </w:rPr>
      </w:pPr>
      <w:r>
        <w:rPr>
          <w:rFonts w:cs="Times New Roman"/>
          <w:sz w:val="28"/>
          <w:szCs w:val="28"/>
        </w:rPr>
        <w:t>In 2006, Amazon launched Simple Storage Service (S3), a cloud-based object storage service that allowed developers to store and retrieve large amounts of data.</w:t>
      </w:r>
    </w:p>
    <w:p w14:paraId="4A93DFF0" w14:textId="77777777" w:rsidR="00E734AC" w:rsidRDefault="00E734AC" w:rsidP="00E734AC">
      <w:pPr>
        <w:spacing w:line="360" w:lineRule="auto"/>
        <w:rPr>
          <w:rFonts w:cs="Times New Roman"/>
          <w:sz w:val="28"/>
          <w:szCs w:val="28"/>
        </w:rPr>
      </w:pPr>
    </w:p>
    <w:p w14:paraId="2602CBA3" w14:textId="77777777" w:rsidR="00E734AC" w:rsidRDefault="00E734AC" w:rsidP="00E734AC">
      <w:pPr>
        <w:spacing w:line="360" w:lineRule="auto"/>
        <w:rPr>
          <w:rFonts w:cs="Times New Roman"/>
          <w:sz w:val="28"/>
          <w:szCs w:val="28"/>
        </w:rPr>
      </w:pPr>
      <w:r>
        <w:rPr>
          <w:rFonts w:cs="Times New Roman"/>
          <w:sz w:val="28"/>
          <w:szCs w:val="28"/>
        </w:rPr>
        <w:t>Launch of EC2 (2006)</w:t>
      </w:r>
    </w:p>
    <w:p w14:paraId="544AF0B3" w14:textId="2977BBE8" w:rsidR="00E734AC" w:rsidRDefault="00E734AC" w:rsidP="00E734AC">
      <w:pPr>
        <w:spacing w:line="360" w:lineRule="auto"/>
        <w:rPr>
          <w:rFonts w:cs="Times New Roman"/>
          <w:sz w:val="28"/>
          <w:szCs w:val="28"/>
        </w:rPr>
      </w:pPr>
      <w:r>
        <w:rPr>
          <w:rFonts w:cs="Times New Roman"/>
          <w:sz w:val="28"/>
          <w:szCs w:val="28"/>
        </w:rPr>
        <w:t xml:space="preserve">Later in 2006, Amazon launched Elastic Compute Cloud (EC2), a cloud-based virtual </w:t>
      </w:r>
      <w:r>
        <w:rPr>
          <w:rFonts w:cs="Times New Roman"/>
          <w:sz w:val="28"/>
          <w:szCs w:val="28"/>
        </w:rPr>
        <w:lastRenderedPageBreak/>
        <w:t>machine service that allowed developers to run virtual machines on Amazon’s infrastructure.</w:t>
      </w:r>
    </w:p>
    <w:p w14:paraId="5A00DD9D" w14:textId="77777777" w:rsidR="00E734AC" w:rsidRDefault="00E734AC" w:rsidP="00E734AC">
      <w:pPr>
        <w:spacing w:line="360" w:lineRule="auto"/>
        <w:rPr>
          <w:rFonts w:cs="Times New Roman"/>
          <w:sz w:val="28"/>
          <w:szCs w:val="28"/>
        </w:rPr>
      </w:pPr>
    </w:p>
    <w:p w14:paraId="6E42C106" w14:textId="77777777" w:rsidR="00E734AC" w:rsidRDefault="00E734AC" w:rsidP="00E734AC">
      <w:pPr>
        <w:spacing w:line="360" w:lineRule="auto"/>
        <w:rPr>
          <w:rFonts w:cs="Times New Roman"/>
          <w:sz w:val="28"/>
          <w:szCs w:val="28"/>
        </w:rPr>
      </w:pPr>
      <w:r>
        <w:rPr>
          <w:rFonts w:cs="Times New Roman"/>
          <w:sz w:val="28"/>
          <w:szCs w:val="28"/>
        </w:rPr>
        <w:t xml:space="preserve">Launch of </w:t>
      </w:r>
      <w:proofErr w:type="spellStart"/>
      <w:r>
        <w:rPr>
          <w:rFonts w:cs="Times New Roman"/>
          <w:sz w:val="28"/>
          <w:szCs w:val="28"/>
        </w:rPr>
        <w:t>CloudFront</w:t>
      </w:r>
      <w:proofErr w:type="spellEnd"/>
      <w:r>
        <w:rPr>
          <w:rFonts w:cs="Times New Roman"/>
          <w:sz w:val="28"/>
          <w:szCs w:val="28"/>
        </w:rPr>
        <w:t xml:space="preserve"> (2008)</w:t>
      </w:r>
    </w:p>
    <w:p w14:paraId="11F40017" w14:textId="77777777" w:rsidR="00E734AC" w:rsidRDefault="00E734AC" w:rsidP="00E734AC">
      <w:pPr>
        <w:spacing w:line="360" w:lineRule="auto"/>
        <w:rPr>
          <w:rFonts w:cs="Times New Roman"/>
          <w:sz w:val="28"/>
          <w:szCs w:val="28"/>
        </w:rPr>
      </w:pPr>
      <w:r>
        <w:rPr>
          <w:rFonts w:cs="Times New Roman"/>
          <w:sz w:val="28"/>
          <w:szCs w:val="28"/>
        </w:rPr>
        <w:t xml:space="preserve">In 2008, Amazon launched </w:t>
      </w:r>
      <w:proofErr w:type="spellStart"/>
      <w:r>
        <w:rPr>
          <w:rFonts w:cs="Times New Roman"/>
          <w:sz w:val="28"/>
          <w:szCs w:val="28"/>
        </w:rPr>
        <w:t>CloudFront</w:t>
      </w:r>
      <w:proofErr w:type="spellEnd"/>
      <w:r>
        <w:rPr>
          <w:rFonts w:cs="Times New Roman"/>
          <w:sz w:val="28"/>
          <w:szCs w:val="28"/>
        </w:rPr>
        <w:t>, a content delivery network (CDN) service that allowed developers to distribute content across different geographic locations.</w:t>
      </w:r>
    </w:p>
    <w:p w14:paraId="58B41E0A" w14:textId="77777777" w:rsidR="00E734AC" w:rsidRDefault="00E734AC" w:rsidP="00E734AC">
      <w:pPr>
        <w:spacing w:line="360" w:lineRule="auto"/>
        <w:rPr>
          <w:rFonts w:cs="Times New Roman"/>
          <w:sz w:val="28"/>
          <w:szCs w:val="28"/>
        </w:rPr>
      </w:pPr>
    </w:p>
    <w:p w14:paraId="10F13B81" w14:textId="77777777" w:rsidR="00E734AC" w:rsidRDefault="00E734AC" w:rsidP="00E734AC">
      <w:pPr>
        <w:spacing w:line="360" w:lineRule="auto"/>
        <w:rPr>
          <w:rFonts w:cs="Times New Roman"/>
          <w:sz w:val="28"/>
          <w:szCs w:val="28"/>
        </w:rPr>
      </w:pPr>
      <w:r>
        <w:rPr>
          <w:rFonts w:cs="Times New Roman"/>
          <w:sz w:val="28"/>
          <w:szCs w:val="28"/>
        </w:rPr>
        <w:t>AWS Expansion (2009-2010)</w:t>
      </w:r>
    </w:p>
    <w:p w14:paraId="11847D7C" w14:textId="77777777" w:rsidR="00E734AC" w:rsidRDefault="00E734AC" w:rsidP="00E734AC">
      <w:pPr>
        <w:spacing w:line="360" w:lineRule="auto"/>
        <w:rPr>
          <w:rFonts w:cs="Times New Roman"/>
          <w:sz w:val="28"/>
          <w:szCs w:val="28"/>
        </w:rPr>
      </w:pPr>
      <w:r>
        <w:rPr>
          <w:rFonts w:cs="Times New Roman"/>
          <w:sz w:val="28"/>
          <w:szCs w:val="28"/>
        </w:rPr>
        <w:t>In 2009 and 2010, AWS expanded its services with several new offerings, including:</w:t>
      </w:r>
    </w:p>
    <w:p w14:paraId="22CECBAD" w14:textId="77777777" w:rsidR="00E734AC" w:rsidRDefault="00E734AC" w:rsidP="00E734AC">
      <w:pPr>
        <w:spacing w:line="360" w:lineRule="auto"/>
        <w:rPr>
          <w:rFonts w:cs="Times New Roman"/>
          <w:sz w:val="28"/>
          <w:szCs w:val="28"/>
        </w:rPr>
      </w:pPr>
    </w:p>
    <w:p w14:paraId="72686637" w14:textId="77777777" w:rsidR="00E734AC" w:rsidRDefault="00E734AC" w:rsidP="00E734AC">
      <w:pPr>
        <w:spacing w:line="360" w:lineRule="auto"/>
        <w:rPr>
          <w:rFonts w:cs="Times New Roman"/>
          <w:sz w:val="28"/>
          <w:szCs w:val="28"/>
        </w:rPr>
      </w:pPr>
      <w:r>
        <w:rPr>
          <w:rFonts w:cs="Times New Roman"/>
          <w:sz w:val="28"/>
          <w:szCs w:val="28"/>
        </w:rPr>
        <w:t xml:space="preserve">- Elastic </w:t>
      </w:r>
      <w:proofErr w:type="spellStart"/>
      <w:r>
        <w:rPr>
          <w:rFonts w:cs="Times New Roman"/>
          <w:sz w:val="28"/>
          <w:szCs w:val="28"/>
        </w:rPr>
        <w:t>MapReduce</w:t>
      </w:r>
      <w:proofErr w:type="spellEnd"/>
      <w:r>
        <w:rPr>
          <w:rFonts w:cs="Times New Roman"/>
          <w:sz w:val="28"/>
          <w:szCs w:val="28"/>
        </w:rPr>
        <w:t xml:space="preserve"> (EMR): a big data processing service</w:t>
      </w:r>
    </w:p>
    <w:p w14:paraId="2A2638EE" w14:textId="77777777" w:rsidR="00E734AC" w:rsidRDefault="00E734AC" w:rsidP="00E734AC">
      <w:pPr>
        <w:spacing w:line="360" w:lineRule="auto"/>
        <w:rPr>
          <w:rFonts w:cs="Times New Roman"/>
          <w:sz w:val="28"/>
          <w:szCs w:val="28"/>
        </w:rPr>
      </w:pPr>
      <w:r>
        <w:rPr>
          <w:rFonts w:cs="Times New Roman"/>
          <w:sz w:val="28"/>
          <w:szCs w:val="28"/>
        </w:rPr>
        <w:t>- Relational Database Service (RDS): a managed relational database service</w:t>
      </w:r>
    </w:p>
    <w:p w14:paraId="1762B9FC" w14:textId="77777777" w:rsidR="00E734AC" w:rsidRDefault="00E734AC" w:rsidP="00E734AC">
      <w:pPr>
        <w:spacing w:line="360" w:lineRule="auto"/>
        <w:rPr>
          <w:rFonts w:cs="Times New Roman"/>
          <w:sz w:val="28"/>
          <w:szCs w:val="28"/>
        </w:rPr>
      </w:pPr>
      <w:r>
        <w:rPr>
          <w:rFonts w:cs="Times New Roman"/>
          <w:sz w:val="28"/>
          <w:szCs w:val="28"/>
        </w:rPr>
        <w:t>- Virtual Private Cloud (VPC): a virtual networking service</w:t>
      </w:r>
    </w:p>
    <w:p w14:paraId="4185C2E0" w14:textId="77777777" w:rsidR="00E734AC" w:rsidRDefault="00E734AC" w:rsidP="00E734AC">
      <w:pPr>
        <w:spacing w:line="360" w:lineRule="auto"/>
        <w:rPr>
          <w:rFonts w:cs="Times New Roman"/>
          <w:sz w:val="28"/>
          <w:szCs w:val="28"/>
        </w:rPr>
      </w:pPr>
    </w:p>
    <w:p w14:paraId="4391EC68" w14:textId="77777777" w:rsidR="00E734AC" w:rsidRDefault="00E734AC" w:rsidP="00E734AC">
      <w:pPr>
        <w:spacing w:line="360" w:lineRule="auto"/>
        <w:rPr>
          <w:rFonts w:cs="Times New Roman"/>
          <w:sz w:val="28"/>
          <w:szCs w:val="28"/>
        </w:rPr>
      </w:pPr>
      <w:r>
        <w:rPr>
          <w:rFonts w:cs="Times New Roman"/>
          <w:sz w:val="28"/>
          <w:szCs w:val="28"/>
        </w:rPr>
        <w:t xml:space="preserve">AWS </w:t>
      </w:r>
      <w:proofErr w:type="spellStart"/>
      <w:r>
        <w:rPr>
          <w:rFonts w:cs="Times New Roman"/>
          <w:sz w:val="28"/>
          <w:szCs w:val="28"/>
        </w:rPr>
        <w:t>Re:Invent</w:t>
      </w:r>
      <w:proofErr w:type="spellEnd"/>
      <w:r>
        <w:rPr>
          <w:rFonts w:cs="Times New Roman"/>
          <w:sz w:val="28"/>
          <w:szCs w:val="28"/>
        </w:rPr>
        <w:t xml:space="preserve"> (2012)</w:t>
      </w:r>
    </w:p>
    <w:p w14:paraId="5027343D" w14:textId="32AAC2B4" w:rsidR="00E734AC" w:rsidRDefault="00E734AC" w:rsidP="00E734AC">
      <w:pPr>
        <w:spacing w:line="360" w:lineRule="auto"/>
        <w:rPr>
          <w:rFonts w:cs="Times New Roman"/>
          <w:sz w:val="28"/>
          <w:szCs w:val="28"/>
        </w:rPr>
      </w:pPr>
      <w:r>
        <w:rPr>
          <w:rFonts w:cs="Times New Roman"/>
          <w:sz w:val="28"/>
          <w:szCs w:val="28"/>
        </w:rPr>
        <w:t>In 2012, AWS launched its annual conference, AWS Re</w:t>
      </w:r>
      <w:r w:rsidR="00057602">
        <w:rPr>
          <w:rFonts w:cs="Times New Roman"/>
          <w:sz w:val="28"/>
          <w:szCs w:val="28"/>
        </w:rPr>
        <w:t>-</w:t>
      </w:r>
      <w:r>
        <w:rPr>
          <w:rFonts w:cs="Times New Roman"/>
          <w:sz w:val="28"/>
          <w:szCs w:val="28"/>
        </w:rPr>
        <w:t>Invent, which brought together developers, architects, and technical leaders to share knowledge and innovations.</w:t>
      </w:r>
    </w:p>
    <w:p w14:paraId="0B0BD591" w14:textId="77777777" w:rsidR="00E734AC" w:rsidRDefault="00E734AC" w:rsidP="00E734AC">
      <w:pPr>
        <w:spacing w:line="360" w:lineRule="auto"/>
        <w:rPr>
          <w:rFonts w:cs="Times New Roman"/>
          <w:sz w:val="28"/>
          <w:szCs w:val="28"/>
        </w:rPr>
      </w:pPr>
    </w:p>
    <w:p w14:paraId="600CC123" w14:textId="77777777" w:rsidR="00E734AC" w:rsidRDefault="00E734AC" w:rsidP="00E734AC">
      <w:pPr>
        <w:spacing w:line="360" w:lineRule="auto"/>
        <w:rPr>
          <w:rFonts w:cs="Times New Roman"/>
          <w:sz w:val="28"/>
          <w:szCs w:val="28"/>
        </w:rPr>
      </w:pPr>
      <w:r>
        <w:rPr>
          <w:rFonts w:cs="Times New Roman"/>
          <w:sz w:val="28"/>
          <w:szCs w:val="28"/>
        </w:rPr>
        <w:t>AWS Expansion (2013-2015)</w:t>
      </w:r>
    </w:p>
    <w:p w14:paraId="645A5506" w14:textId="77777777" w:rsidR="00E734AC" w:rsidRDefault="00E734AC" w:rsidP="00E734AC">
      <w:pPr>
        <w:spacing w:line="360" w:lineRule="auto"/>
        <w:rPr>
          <w:rFonts w:cs="Times New Roman"/>
          <w:sz w:val="28"/>
          <w:szCs w:val="28"/>
        </w:rPr>
      </w:pPr>
      <w:r>
        <w:rPr>
          <w:rFonts w:cs="Times New Roman"/>
          <w:sz w:val="28"/>
          <w:szCs w:val="28"/>
        </w:rPr>
        <w:t>In 2013, 2014, and 2015, AWS continued to expand its services with several new offerings, including:</w:t>
      </w:r>
    </w:p>
    <w:p w14:paraId="787CA3F0" w14:textId="77777777" w:rsidR="00E734AC" w:rsidRDefault="00E734AC" w:rsidP="00E734AC">
      <w:pPr>
        <w:spacing w:line="360" w:lineRule="auto"/>
        <w:rPr>
          <w:rFonts w:cs="Times New Roman"/>
          <w:sz w:val="28"/>
          <w:szCs w:val="28"/>
        </w:rPr>
      </w:pPr>
    </w:p>
    <w:p w14:paraId="60AA2971" w14:textId="77777777" w:rsidR="00E734AC" w:rsidRDefault="00E734AC" w:rsidP="00E734AC">
      <w:pPr>
        <w:spacing w:line="360" w:lineRule="auto"/>
        <w:rPr>
          <w:rFonts w:cs="Times New Roman"/>
          <w:sz w:val="28"/>
          <w:szCs w:val="28"/>
        </w:rPr>
      </w:pPr>
      <w:r>
        <w:rPr>
          <w:rFonts w:cs="Times New Roman"/>
          <w:sz w:val="28"/>
          <w:szCs w:val="28"/>
        </w:rPr>
        <w:t xml:space="preserve">- </w:t>
      </w:r>
      <w:proofErr w:type="spellStart"/>
      <w:r>
        <w:rPr>
          <w:rFonts w:cs="Times New Roman"/>
          <w:sz w:val="28"/>
          <w:szCs w:val="28"/>
        </w:rPr>
        <w:t>DynamoDB</w:t>
      </w:r>
      <w:proofErr w:type="spellEnd"/>
      <w:r>
        <w:rPr>
          <w:rFonts w:cs="Times New Roman"/>
          <w:sz w:val="28"/>
          <w:szCs w:val="28"/>
        </w:rPr>
        <w:t>: a NoSQL database service</w:t>
      </w:r>
    </w:p>
    <w:p w14:paraId="7B04CC9B" w14:textId="77777777" w:rsidR="00E734AC" w:rsidRDefault="00E734AC" w:rsidP="00E734AC">
      <w:pPr>
        <w:spacing w:line="360" w:lineRule="auto"/>
        <w:rPr>
          <w:rFonts w:cs="Times New Roman"/>
          <w:sz w:val="28"/>
          <w:szCs w:val="28"/>
        </w:rPr>
      </w:pPr>
      <w:r>
        <w:rPr>
          <w:rFonts w:cs="Times New Roman"/>
          <w:sz w:val="28"/>
          <w:szCs w:val="28"/>
        </w:rPr>
        <w:t xml:space="preserve">- Lambda: a </w:t>
      </w:r>
      <w:proofErr w:type="spellStart"/>
      <w:r>
        <w:rPr>
          <w:rFonts w:cs="Times New Roman"/>
          <w:sz w:val="28"/>
          <w:szCs w:val="28"/>
        </w:rPr>
        <w:t>serverless</w:t>
      </w:r>
      <w:proofErr w:type="spellEnd"/>
      <w:r>
        <w:rPr>
          <w:rFonts w:cs="Times New Roman"/>
          <w:sz w:val="28"/>
          <w:szCs w:val="28"/>
        </w:rPr>
        <w:t xml:space="preserve"> computing service</w:t>
      </w:r>
    </w:p>
    <w:p w14:paraId="022A607B" w14:textId="77777777" w:rsidR="00E734AC" w:rsidRDefault="00E734AC" w:rsidP="00E734AC">
      <w:pPr>
        <w:spacing w:line="360" w:lineRule="auto"/>
        <w:rPr>
          <w:rFonts w:cs="Times New Roman"/>
          <w:sz w:val="28"/>
          <w:szCs w:val="28"/>
        </w:rPr>
      </w:pPr>
      <w:r>
        <w:rPr>
          <w:rFonts w:cs="Times New Roman"/>
          <w:sz w:val="28"/>
          <w:szCs w:val="28"/>
        </w:rPr>
        <w:t>- API Gateway: a managed API service</w:t>
      </w:r>
    </w:p>
    <w:p w14:paraId="2EC40010" w14:textId="77777777" w:rsidR="00E734AC" w:rsidRDefault="00E734AC" w:rsidP="00E734AC">
      <w:pPr>
        <w:spacing w:line="360" w:lineRule="auto"/>
        <w:rPr>
          <w:rFonts w:cs="Times New Roman"/>
          <w:sz w:val="28"/>
          <w:szCs w:val="28"/>
        </w:rPr>
      </w:pPr>
      <w:r>
        <w:rPr>
          <w:rFonts w:cs="Times New Roman"/>
          <w:sz w:val="28"/>
          <w:szCs w:val="28"/>
        </w:rPr>
        <w:t xml:space="preserve">- </w:t>
      </w:r>
      <w:proofErr w:type="spellStart"/>
      <w:r>
        <w:rPr>
          <w:rFonts w:cs="Times New Roman"/>
          <w:sz w:val="28"/>
          <w:szCs w:val="28"/>
        </w:rPr>
        <w:t>IoT</w:t>
      </w:r>
      <w:proofErr w:type="spellEnd"/>
      <w:r>
        <w:rPr>
          <w:rFonts w:cs="Times New Roman"/>
          <w:sz w:val="28"/>
          <w:szCs w:val="28"/>
        </w:rPr>
        <w:t xml:space="preserve">: a managed </w:t>
      </w:r>
      <w:proofErr w:type="spellStart"/>
      <w:r>
        <w:rPr>
          <w:rFonts w:cs="Times New Roman"/>
          <w:sz w:val="28"/>
          <w:szCs w:val="28"/>
        </w:rPr>
        <w:t>IoT</w:t>
      </w:r>
      <w:proofErr w:type="spellEnd"/>
      <w:r>
        <w:rPr>
          <w:rFonts w:cs="Times New Roman"/>
          <w:sz w:val="28"/>
          <w:szCs w:val="28"/>
        </w:rPr>
        <w:t xml:space="preserve"> service</w:t>
      </w:r>
    </w:p>
    <w:p w14:paraId="30433431" w14:textId="77777777" w:rsidR="00E734AC" w:rsidRDefault="00E734AC" w:rsidP="00E734AC">
      <w:pPr>
        <w:spacing w:line="360" w:lineRule="auto"/>
        <w:rPr>
          <w:rFonts w:cs="Times New Roman"/>
          <w:sz w:val="28"/>
          <w:szCs w:val="28"/>
        </w:rPr>
      </w:pPr>
    </w:p>
    <w:p w14:paraId="1D360622" w14:textId="77777777" w:rsidR="00E734AC" w:rsidRDefault="00E734AC" w:rsidP="00E734AC">
      <w:pPr>
        <w:spacing w:line="360" w:lineRule="auto"/>
        <w:rPr>
          <w:rFonts w:cs="Times New Roman"/>
          <w:sz w:val="28"/>
          <w:szCs w:val="28"/>
        </w:rPr>
      </w:pPr>
      <w:r>
        <w:rPr>
          <w:rFonts w:cs="Times New Roman"/>
          <w:sz w:val="28"/>
          <w:szCs w:val="28"/>
        </w:rPr>
        <w:t>Recent Developments (2016-Present)</w:t>
      </w:r>
    </w:p>
    <w:p w14:paraId="3C960105" w14:textId="77777777" w:rsidR="00E734AC" w:rsidRDefault="00E734AC" w:rsidP="00E734AC">
      <w:pPr>
        <w:spacing w:line="360" w:lineRule="auto"/>
        <w:rPr>
          <w:rFonts w:cs="Times New Roman"/>
          <w:sz w:val="28"/>
          <w:szCs w:val="28"/>
        </w:rPr>
      </w:pPr>
      <w:r>
        <w:rPr>
          <w:rFonts w:cs="Times New Roman"/>
          <w:sz w:val="28"/>
          <w:szCs w:val="28"/>
        </w:rPr>
        <w:t xml:space="preserve">In recent years, AWS has continued to innovate and expand its services, with several </w:t>
      </w:r>
      <w:r>
        <w:rPr>
          <w:rFonts w:cs="Times New Roman"/>
          <w:sz w:val="28"/>
          <w:szCs w:val="28"/>
        </w:rPr>
        <w:lastRenderedPageBreak/>
        <w:t>notable developments, including:</w:t>
      </w:r>
    </w:p>
    <w:p w14:paraId="61B1FF45" w14:textId="77777777" w:rsidR="00E734AC" w:rsidRDefault="00E734AC" w:rsidP="00E734AC">
      <w:pPr>
        <w:spacing w:line="360" w:lineRule="auto"/>
        <w:rPr>
          <w:rFonts w:cs="Times New Roman"/>
          <w:sz w:val="28"/>
          <w:szCs w:val="28"/>
        </w:rPr>
      </w:pPr>
    </w:p>
    <w:p w14:paraId="049AEDD6" w14:textId="77777777" w:rsidR="00E734AC" w:rsidRDefault="00E734AC" w:rsidP="00E734AC">
      <w:pPr>
        <w:spacing w:line="360" w:lineRule="auto"/>
        <w:rPr>
          <w:rFonts w:cs="Times New Roman"/>
          <w:sz w:val="28"/>
          <w:szCs w:val="28"/>
        </w:rPr>
      </w:pPr>
      <w:r>
        <w:rPr>
          <w:rFonts w:cs="Times New Roman"/>
          <w:sz w:val="28"/>
          <w:szCs w:val="28"/>
        </w:rPr>
        <w:t>- Launch of Alexa for Business (2017): a service for building voice-enabled applications</w:t>
      </w:r>
    </w:p>
    <w:p w14:paraId="46A2D035" w14:textId="77777777" w:rsidR="00E734AC" w:rsidRDefault="00E734AC" w:rsidP="00E734AC">
      <w:pPr>
        <w:spacing w:line="360" w:lineRule="auto"/>
        <w:rPr>
          <w:rFonts w:cs="Times New Roman"/>
          <w:sz w:val="28"/>
          <w:szCs w:val="28"/>
        </w:rPr>
      </w:pPr>
      <w:r>
        <w:rPr>
          <w:rFonts w:cs="Times New Roman"/>
          <w:sz w:val="28"/>
          <w:szCs w:val="28"/>
        </w:rPr>
        <w:t xml:space="preserve">- Launch of </w:t>
      </w:r>
      <w:proofErr w:type="spellStart"/>
      <w:r>
        <w:rPr>
          <w:rFonts w:cs="Times New Roman"/>
          <w:sz w:val="28"/>
          <w:szCs w:val="28"/>
        </w:rPr>
        <w:t>SageMaker</w:t>
      </w:r>
      <w:proofErr w:type="spellEnd"/>
      <w:r>
        <w:rPr>
          <w:rFonts w:cs="Times New Roman"/>
          <w:sz w:val="28"/>
          <w:szCs w:val="28"/>
        </w:rPr>
        <w:t xml:space="preserve"> (2017): a managed machine learning service</w:t>
      </w:r>
    </w:p>
    <w:p w14:paraId="6F1A5432" w14:textId="77777777" w:rsidR="00E734AC" w:rsidRDefault="00E734AC" w:rsidP="00E734AC">
      <w:pPr>
        <w:spacing w:line="360" w:lineRule="auto"/>
        <w:rPr>
          <w:rFonts w:cs="Times New Roman"/>
          <w:sz w:val="28"/>
          <w:szCs w:val="28"/>
        </w:rPr>
      </w:pPr>
      <w:r>
        <w:rPr>
          <w:rFonts w:cs="Times New Roman"/>
          <w:sz w:val="28"/>
          <w:szCs w:val="28"/>
        </w:rPr>
        <w:t>- Launch of Outposts (2018): a hybrid cloud service for running AWS infrastructure on-premises</w:t>
      </w:r>
    </w:p>
    <w:p w14:paraId="601D0549" w14:textId="77777777" w:rsidR="00E734AC" w:rsidRDefault="00E734AC" w:rsidP="00E734AC">
      <w:pPr>
        <w:spacing w:line="360" w:lineRule="auto"/>
        <w:rPr>
          <w:rFonts w:cs="Times New Roman"/>
          <w:sz w:val="28"/>
          <w:szCs w:val="28"/>
        </w:rPr>
      </w:pPr>
      <w:r>
        <w:rPr>
          <w:rFonts w:cs="Times New Roman"/>
          <w:sz w:val="28"/>
          <w:szCs w:val="28"/>
        </w:rPr>
        <w:t>- Launch of Ground Station (2018): a satellite ground station service for satellite operators</w:t>
      </w:r>
    </w:p>
    <w:p w14:paraId="5460BCC7" w14:textId="77777777" w:rsidR="00E734AC" w:rsidRDefault="00E734AC" w:rsidP="00E734AC">
      <w:pPr>
        <w:spacing w:line="360" w:lineRule="auto"/>
        <w:rPr>
          <w:rFonts w:cs="Times New Roman"/>
          <w:sz w:val="28"/>
          <w:szCs w:val="28"/>
        </w:rPr>
      </w:pPr>
    </w:p>
    <w:p w14:paraId="1E36F06B" w14:textId="77777777" w:rsidR="00E734AC" w:rsidRPr="00E734AC" w:rsidRDefault="00E734AC" w:rsidP="00E734AC">
      <w:pPr>
        <w:spacing w:line="360" w:lineRule="auto"/>
        <w:rPr>
          <w:rFonts w:cs="Times New Roman"/>
          <w:sz w:val="28"/>
          <w:szCs w:val="28"/>
        </w:rPr>
      </w:pPr>
      <w:r>
        <w:rPr>
          <w:rFonts w:cs="Times New Roman"/>
          <w:sz w:val="28"/>
          <w:szCs w:val="28"/>
        </w:rPr>
        <w:t>Today, AWS is one of the leading cloud providers, offering over 175 services and solutions for businesses, developers, and governments.</w:t>
      </w:r>
    </w:p>
    <w:p w14:paraId="55DA3333" w14:textId="77777777" w:rsidR="000846D3" w:rsidRPr="000846D3" w:rsidRDefault="000846D3" w:rsidP="000846D3">
      <w:pPr>
        <w:spacing w:line="360" w:lineRule="auto"/>
        <w:rPr>
          <w:rFonts w:cs="Times New Roman"/>
          <w:sz w:val="28"/>
          <w:szCs w:val="28"/>
        </w:rPr>
      </w:pPr>
    </w:p>
    <w:p w14:paraId="2EEB0FDC" w14:textId="77777777" w:rsidR="000846D3" w:rsidRPr="000846D3" w:rsidRDefault="000846D3" w:rsidP="000846D3">
      <w:pPr>
        <w:spacing w:line="360" w:lineRule="auto"/>
        <w:rPr>
          <w:rFonts w:cs="Times New Roman"/>
          <w:sz w:val="28"/>
          <w:szCs w:val="28"/>
        </w:rPr>
      </w:pPr>
      <w:r w:rsidRPr="000846D3">
        <w:rPr>
          <w:rFonts w:cs="Times New Roman"/>
          <w:sz w:val="28"/>
          <w:szCs w:val="28"/>
        </w:rPr>
        <w:t>Amazon Web Services (AWS) is a comprehensive and broadly adopted cloud platform offered by Amazon. It provides a wide range of cloud computing services that allow businesses and individuals to access technology resources over the internet. Launched in 2006, AWS has grown to become a dominant player in the cloud services market, supporting millions of active customers across various industries.</w:t>
      </w:r>
    </w:p>
    <w:p w14:paraId="0ACC26B8" w14:textId="77777777" w:rsidR="000846D3" w:rsidRPr="000846D3" w:rsidRDefault="000846D3" w:rsidP="000846D3">
      <w:pPr>
        <w:spacing w:line="360" w:lineRule="auto"/>
        <w:rPr>
          <w:rFonts w:cs="Times New Roman"/>
          <w:sz w:val="28"/>
          <w:szCs w:val="28"/>
        </w:rPr>
      </w:pPr>
    </w:p>
    <w:p w14:paraId="7F2BA2D2" w14:textId="5AD169D8" w:rsidR="000846D3" w:rsidRPr="000846D3" w:rsidRDefault="000846D3" w:rsidP="000846D3">
      <w:pPr>
        <w:spacing w:line="360" w:lineRule="auto"/>
        <w:rPr>
          <w:rFonts w:cs="Times New Roman"/>
          <w:sz w:val="28"/>
          <w:szCs w:val="28"/>
        </w:rPr>
      </w:pPr>
      <w:r w:rsidRPr="000846D3">
        <w:rPr>
          <w:rFonts w:cs="Times New Roman"/>
          <w:sz w:val="28"/>
          <w:szCs w:val="28"/>
        </w:rPr>
        <w:t>Key Features of AWS</w:t>
      </w:r>
    </w:p>
    <w:p w14:paraId="48124A19" w14:textId="5516CB23" w:rsidR="000846D3" w:rsidRPr="000846D3" w:rsidRDefault="000846D3" w:rsidP="000846D3">
      <w:pPr>
        <w:spacing w:line="360" w:lineRule="auto"/>
        <w:rPr>
          <w:rFonts w:cs="Times New Roman"/>
          <w:sz w:val="28"/>
          <w:szCs w:val="28"/>
        </w:rPr>
      </w:pPr>
      <w:r w:rsidRPr="000846D3">
        <w:rPr>
          <w:rFonts w:cs="Times New Roman"/>
          <w:sz w:val="28"/>
          <w:szCs w:val="28"/>
        </w:rPr>
        <w:t>1. Broad Range of Services: AWS offers a diverse range of services including computing power, storage options, networking, content delivery, development tools, and database management. Key services include:</w:t>
      </w:r>
    </w:p>
    <w:p w14:paraId="00B18C02" w14:textId="15A905AC" w:rsidR="000846D3" w:rsidRPr="000846D3" w:rsidRDefault="000846D3" w:rsidP="000846D3">
      <w:pPr>
        <w:spacing w:line="360" w:lineRule="auto"/>
        <w:rPr>
          <w:rFonts w:cs="Times New Roman"/>
          <w:sz w:val="28"/>
          <w:szCs w:val="28"/>
        </w:rPr>
      </w:pPr>
      <w:r w:rsidRPr="000846D3">
        <w:rPr>
          <w:rFonts w:cs="Times New Roman"/>
          <w:sz w:val="28"/>
          <w:szCs w:val="28"/>
        </w:rPr>
        <w:t xml:space="preserve">   - </w:t>
      </w:r>
      <w:r w:rsidR="00697BA2">
        <w:rPr>
          <w:rFonts w:cs="Times New Roman"/>
          <w:sz w:val="28"/>
          <w:szCs w:val="28"/>
        </w:rPr>
        <w:t>A</w:t>
      </w:r>
      <w:r w:rsidRPr="000846D3">
        <w:rPr>
          <w:rFonts w:cs="Times New Roman"/>
          <w:sz w:val="28"/>
          <w:szCs w:val="28"/>
        </w:rPr>
        <w:t>mazon EC2 (Elastic Compute Cloud): Scalable virtual servers in the cloud.</w:t>
      </w:r>
    </w:p>
    <w:p w14:paraId="3654E3EC" w14:textId="660DB0CC" w:rsidR="000846D3" w:rsidRPr="000846D3" w:rsidRDefault="000846D3" w:rsidP="000846D3">
      <w:pPr>
        <w:spacing w:line="360" w:lineRule="auto"/>
        <w:rPr>
          <w:rFonts w:cs="Times New Roman"/>
          <w:sz w:val="28"/>
          <w:szCs w:val="28"/>
        </w:rPr>
      </w:pPr>
      <w:r w:rsidRPr="000846D3">
        <w:rPr>
          <w:rFonts w:cs="Times New Roman"/>
          <w:sz w:val="28"/>
          <w:szCs w:val="28"/>
        </w:rPr>
        <w:t xml:space="preserve">   -</w:t>
      </w:r>
      <w:r w:rsidR="00697BA2">
        <w:rPr>
          <w:rFonts w:cs="Times New Roman"/>
          <w:sz w:val="28"/>
          <w:szCs w:val="28"/>
        </w:rPr>
        <w:t xml:space="preserve"> </w:t>
      </w:r>
      <w:r w:rsidRPr="000846D3">
        <w:rPr>
          <w:rFonts w:cs="Times New Roman"/>
          <w:sz w:val="28"/>
          <w:szCs w:val="28"/>
        </w:rPr>
        <w:t>Amazon S3 (Simple Storage Service): Scalable object storage for data backup, archiving, and analytics.</w:t>
      </w:r>
    </w:p>
    <w:p w14:paraId="71B89B3E" w14:textId="17384537" w:rsidR="000846D3" w:rsidRPr="000846D3" w:rsidRDefault="000846D3" w:rsidP="000846D3">
      <w:pPr>
        <w:spacing w:line="360" w:lineRule="auto"/>
        <w:rPr>
          <w:rFonts w:cs="Times New Roman"/>
          <w:sz w:val="28"/>
          <w:szCs w:val="28"/>
        </w:rPr>
      </w:pPr>
      <w:r w:rsidRPr="000846D3">
        <w:rPr>
          <w:rFonts w:cs="Times New Roman"/>
          <w:sz w:val="28"/>
          <w:szCs w:val="28"/>
        </w:rPr>
        <w:t xml:space="preserve">   -</w:t>
      </w:r>
      <w:r w:rsidR="009B01D8">
        <w:rPr>
          <w:rFonts w:cs="Times New Roman"/>
          <w:sz w:val="28"/>
          <w:szCs w:val="28"/>
        </w:rPr>
        <w:t xml:space="preserve">Amazon </w:t>
      </w:r>
      <w:r w:rsidRPr="000846D3">
        <w:rPr>
          <w:rFonts w:cs="Times New Roman"/>
          <w:sz w:val="28"/>
          <w:szCs w:val="28"/>
        </w:rPr>
        <w:t>DS (Relational Database Service)</w:t>
      </w:r>
      <w:r w:rsidR="009B01D8">
        <w:rPr>
          <w:rFonts w:cs="Times New Roman"/>
          <w:sz w:val="28"/>
          <w:szCs w:val="28"/>
        </w:rPr>
        <w:t>:</w:t>
      </w:r>
      <w:r w:rsidRPr="000846D3">
        <w:rPr>
          <w:rFonts w:cs="Times New Roman"/>
          <w:sz w:val="28"/>
          <w:szCs w:val="28"/>
        </w:rPr>
        <w:t xml:space="preserve"> Managed relational database service for various engines including MySQL, PostgreSQL, and Oracle.</w:t>
      </w:r>
    </w:p>
    <w:p w14:paraId="52287BE7" w14:textId="77777777" w:rsidR="000846D3" w:rsidRPr="000846D3" w:rsidRDefault="000846D3" w:rsidP="000846D3">
      <w:pPr>
        <w:spacing w:line="360" w:lineRule="auto"/>
        <w:rPr>
          <w:rFonts w:cs="Times New Roman"/>
          <w:sz w:val="28"/>
          <w:szCs w:val="28"/>
        </w:rPr>
      </w:pPr>
    </w:p>
    <w:p w14:paraId="762639C9" w14:textId="30656BD5" w:rsidR="000846D3" w:rsidRPr="000846D3" w:rsidRDefault="000846D3" w:rsidP="000846D3">
      <w:pPr>
        <w:spacing w:line="360" w:lineRule="auto"/>
        <w:rPr>
          <w:rFonts w:cs="Times New Roman"/>
          <w:sz w:val="28"/>
          <w:szCs w:val="28"/>
        </w:rPr>
      </w:pPr>
      <w:r w:rsidRPr="000846D3">
        <w:rPr>
          <w:rFonts w:cs="Times New Roman"/>
          <w:sz w:val="28"/>
          <w:szCs w:val="28"/>
        </w:rPr>
        <w:t xml:space="preserve">2. Global Infrastructure: AWS has a vast global network of data centers across </w:t>
      </w:r>
      <w:r w:rsidRPr="000846D3">
        <w:rPr>
          <w:rFonts w:cs="Times New Roman"/>
          <w:sz w:val="28"/>
          <w:szCs w:val="28"/>
        </w:rPr>
        <w:lastRenderedPageBreak/>
        <w:t>different geographic regions, known as Regions and Availability Zones. This infrastructure allows for high availability, fault tolerance, and disaster recovery capabilities.</w:t>
      </w:r>
    </w:p>
    <w:p w14:paraId="3383D14D" w14:textId="77777777" w:rsidR="000846D3" w:rsidRPr="000846D3" w:rsidRDefault="000846D3" w:rsidP="000846D3">
      <w:pPr>
        <w:spacing w:line="360" w:lineRule="auto"/>
        <w:rPr>
          <w:rFonts w:cs="Times New Roman"/>
          <w:sz w:val="28"/>
          <w:szCs w:val="28"/>
        </w:rPr>
      </w:pPr>
    </w:p>
    <w:p w14:paraId="6301456C" w14:textId="350CF98B" w:rsidR="000846D3" w:rsidRPr="000846D3" w:rsidRDefault="000846D3" w:rsidP="000846D3">
      <w:pPr>
        <w:spacing w:line="360" w:lineRule="auto"/>
        <w:rPr>
          <w:rFonts w:cs="Times New Roman"/>
          <w:sz w:val="28"/>
          <w:szCs w:val="28"/>
        </w:rPr>
      </w:pPr>
      <w:r w:rsidRPr="000846D3">
        <w:rPr>
          <w:rFonts w:cs="Times New Roman"/>
          <w:sz w:val="28"/>
          <w:szCs w:val="28"/>
        </w:rPr>
        <w:t>3. Pay-as-You-Go Pricing: AWS operates on a pay-as-you-go pricing model, enabling users to pay only for the services they consume. This flexibility allows businesses to scale services according to their changing needs.</w:t>
      </w:r>
    </w:p>
    <w:p w14:paraId="42D120E4" w14:textId="77777777" w:rsidR="000846D3" w:rsidRPr="000846D3" w:rsidRDefault="000846D3" w:rsidP="000846D3">
      <w:pPr>
        <w:spacing w:line="360" w:lineRule="auto"/>
        <w:rPr>
          <w:rFonts w:cs="Times New Roman"/>
          <w:sz w:val="28"/>
          <w:szCs w:val="28"/>
        </w:rPr>
      </w:pPr>
    </w:p>
    <w:p w14:paraId="6BE7B0CE" w14:textId="6DE132FD" w:rsidR="000846D3" w:rsidRPr="000846D3" w:rsidRDefault="000846D3" w:rsidP="000846D3">
      <w:pPr>
        <w:spacing w:line="360" w:lineRule="auto"/>
        <w:rPr>
          <w:rFonts w:cs="Times New Roman"/>
          <w:sz w:val="28"/>
          <w:szCs w:val="28"/>
        </w:rPr>
      </w:pPr>
      <w:r w:rsidRPr="000846D3">
        <w:rPr>
          <w:rFonts w:cs="Times New Roman"/>
          <w:sz w:val="28"/>
          <w:szCs w:val="28"/>
        </w:rPr>
        <w:t>4. Security and Compliance: AWS is committed to providing a secure cloud computing environment. They offer a comprehensive set of security features, including data encryption, identity and access management, and compliance with various industry standards and regulations.</w:t>
      </w:r>
    </w:p>
    <w:p w14:paraId="3276B0D8" w14:textId="77777777" w:rsidR="000846D3" w:rsidRPr="000846D3" w:rsidRDefault="000846D3" w:rsidP="000846D3">
      <w:pPr>
        <w:spacing w:line="360" w:lineRule="auto"/>
        <w:rPr>
          <w:rFonts w:cs="Times New Roman"/>
          <w:sz w:val="28"/>
          <w:szCs w:val="28"/>
        </w:rPr>
      </w:pPr>
    </w:p>
    <w:p w14:paraId="0E6B186D" w14:textId="7FE68862" w:rsidR="000846D3" w:rsidRPr="000846D3" w:rsidRDefault="000846D3" w:rsidP="000846D3">
      <w:pPr>
        <w:spacing w:line="360" w:lineRule="auto"/>
        <w:rPr>
          <w:rFonts w:cs="Times New Roman"/>
          <w:sz w:val="28"/>
          <w:szCs w:val="28"/>
        </w:rPr>
      </w:pPr>
      <w:r w:rsidRPr="000846D3">
        <w:rPr>
          <w:rFonts w:cs="Times New Roman"/>
          <w:sz w:val="28"/>
          <w:szCs w:val="28"/>
        </w:rPr>
        <w:t xml:space="preserve">5. Machine Learning and AI: AWS provides several machine learning and artificial intelligence services, such as Amazon </w:t>
      </w:r>
      <w:proofErr w:type="spellStart"/>
      <w:r w:rsidRPr="000846D3">
        <w:rPr>
          <w:rFonts w:cs="Times New Roman"/>
          <w:sz w:val="28"/>
          <w:szCs w:val="28"/>
        </w:rPr>
        <w:t>SageMaker</w:t>
      </w:r>
      <w:proofErr w:type="spellEnd"/>
      <w:r w:rsidRPr="000846D3">
        <w:rPr>
          <w:rFonts w:cs="Times New Roman"/>
          <w:sz w:val="28"/>
          <w:szCs w:val="28"/>
        </w:rPr>
        <w:t xml:space="preserve"> for building, training, and deploying machine learning models, as well as Amazon </w:t>
      </w:r>
      <w:proofErr w:type="spellStart"/>
      <w:r w:rsidRPr="000846D3">
        <w:rPr>
          <w:rFonts w:cs="Times New Roman"/>
          <w:sz w:val="28"/>
          <w:szCs w:val="28"/>
        </w:rPr>
        <w:t>Rekognition</w:t>
      </w:r>
      <w:proofErr w:type="spellEnd"/>
      <w:r w:rsidRPr="000846D3">
        <w:rPr>
          <w:rFonts w:cs="Times New Roman"/>
          <w:sz w:val="28"/>
          <w:szCs w:val="28"/>
        </w:rPr>
        <w:t xml:space="preserve"> for image and video analysis.</w:t>
      </w:r>
    </w:p>
    <w:p w14:paraId="3D94CBCA" w14:textId="77777777" w:rsidR="000846D3" w:rsidRPr="000846D3" w:rsidRDefault="000846D3" w:rsidP="000846D3">
      <w:pPr>
        <w:spacing w:line="360" w:lineRule="auto"/>
        <w:rPr>
          <w:rFonts w:cs="Times New Roman"/>
          <w:sz w:val="28"/>
          <w:szCs w:val="28"/>
        </w:rPr>
      </w:pPr>
    </w:p>
    <w:p w14:paraId="105AD515" w14:textId="4CF5B6A7" w:rsidR="000846D3" w:rsidRPr="000846D3" w:rsidRDefault="000846D3" w:rsidP="000846D3">
      <w:pPr>
        <w:spacing w:line="360" w:lineRule="auto"/>
        <w:rPr>
          <w:rFonts w:cs="Times New Roman"/>
          <w:sz w:val="28"/>
          <w:szCs w:val="28"/>
        </w:rPr>
      </w:pPr>
      <w:r w:rsidRPr="000846D3">
        <w:rPr>
          <w:rFonts w:cs="Times New Roman"/>
          <w:sz w:val="28"/>
          <w:szCs w:val="28"/>
        </w:rPr>
        <w:t xml:space="preserve">6. Developer Tools: AWS supports developers with a suite of tools including AWS </w:t>
      </w:r>
      <w:proofErr w:type="spellStart"/>
      <w:r w:rsidRPr="000846D3">
        <w:rPr>
          <w:rFonts w:cs="Times New Roman"/>
          <w:sz w:val="28"/>
          <w:szCs w:val="28"/>
        </w:rPr>
        <w:t>CodeCommit</w:t>
      </w:r>
      <w:proofErr w:type="spellEnd"/>
      <w:r w:rsidRPr="000846D3">
        <w:rPr>
          <w:rFonts w:cs="Times New Roman"/>
          <w:sz w:val="28"/>
          <w:szCs w:val="28"/>
        </w:rPr>
        <w:t xml:space="preserve">, AWS </w:t>
      </w:r>
      <w:proofErr w:type="spellStart"/>
      <w:r w:rsidRPr="000846D3">
        <w:rPr>
          <w:rFonts w:cs="Times New Roman"/>
          <w:sz w:val="28"/>
          <w:szCs w:val="28"/>
        </w:rPr>
        <w:t>CodeBuild</w:t>
      </w:r>
      <w:proofErr w:type="spellEnd"/>
      <w:r w:rsidRPr="000846D3">
        <w:rPr>
          <w:rFonts w:cs="Times New Roman"/>
          <w:sz w:val="28"/>
          <w:szCs w:val="28"/>
        </w:rPr>
        <w:t xml:space="preserve">, and AWS </w:t>
      </w:r>
      <w:proofErr w:type="spellStart"/>
      <w:r w:rsidRPr="000846D3">
        <w:rPr>
          <w:rFonts w:cs="Times New Roman"/>
          <w:sz w:val="28"/>
          <w:szCs w:val="28"/>
        </w:rPr>
        <w:t>CodeDeploy</w:t>
      </w:r>
      <w:proofErr w:type="spellEnd"/>
      <w:r w:rsidRPr="000846D3">
        <w:rPr>
          <w:rFonts w:cs="Times New Roman"/>
          <w:sz w:val="28"/>
          <w:szCs w:val="28"/>
        </w:rPr>
        <w:t>, facilitating continuous integration and continuous deployment (CI/CD) for applications.</w:t>
      </w:r>
    </w:p>
    <w:p w14:paraId="07AD5229" w14:textId="77777777" w:rsidR="000846D3" w:rsidRPr="000846D3" w:rsidRDefault="000846D3" w:rsidP="000846D3">
      <w:pPr>
        <w:spacing w:line="360" w:lineRule="auto"/>
        <w:rPr>
          <w:rFonts w:cs="Times New Roman"/>
          <w:sz w:val="28"/>
          <w:szCs w:val="28"/>
        </w:rPr>
      </w:pPr>
    </w:p>
    <w:p w14:paraId="682CE1F9" w14:textId="16E142EE" w:rsidR="000846D3" w:rsidRPr="000846D3" w:rsidRDefault="000846D3" w:rsidP="000846D3">
      <w:pPr>
        <w:spacing w:line="360" w:lineRule="auto"/>
        <w:rPr>
          <w:rFonts w:cs="Times New Roman"/>
          <w:sz w:val="28"/>
          <w:szCs w:val="28"/>
        </w:rPr>
      </w:pPr>
      <w:r w:rsidRPr="000846D3">
        <w:rPr>
          <w:rFonts w:cs="Times New Roman"/>
          <w:sz w:val="28"/>
          <w:szCs w:val="28"/>
        </w:rPr>
        <w:t>Benefits of Using AWS</w:t>
      </w:r>
    </w:p>
    <w:p w14:paraId="1CE60738" w14:textId="0B2215EC" w:rsidR="000846D3" w:rsidRPr="000846D3" w:rsidRDefault="000846D3" w:rsidP="000846D3">
      <w:pPr>
        <w:spacing w:line="360" w:lineRule="auto"/>
        <w:rPr>
          <w:rFonts w:cs="Times New Roman"/>
          <w:sz w:val="28"/>
          <w:szCs w:val="28"/>
        </w:rPr>
      </w:pPr>
      <w:r w:rsidRPr="000846D3">
        <w:rPr>
          <w:rFonts w:cs="Times New Roman"/>
          <w:sz w:val="28"/>
          <w:szCs w:val="28"/>
        </w:rPr>
        <w:t>1. Scalability: AWS allows businesses to scale resources up or down easily, adapting to fluctuating workloads and demands without significant infrastructure investments.</w:t>
      </w:r>
    </w:p>
    <w:p w14:paraId="3FAFA930" w14:textId="77777777" w:rsidR="000846D3" w:rsidRPr="000846D3" w:rsidRDefault="000846D3" w:rsidP="000846D3">
      <w:pPr>
        <w:spacing w:line="360" w:lineRule="auto"/>
        <w:rPr>
          <w:rFonts w:cs="Times New Roman"/>
          <w:sz w:val="28"/>
          <w:szCs w:val="28"/>
        </w:rPr>
      </w:pPr>
    </w:p>
    <w:p w14:paraId="50FA78F8" w14:textId="326E42B2" w:rsidR="000846D3" w:rsidRPr="000846D3" w:rsidRDefault="000846D3" w:rsidP="000846D3">
      <w:pPr>
        <w:spacing w:line="360" w:lineRule="auto"/>
        <w:rPr>
          <w:rFonts w:cs="Times New Roman"/>
          <w:sz w:val="28"/>
          <w:szCs w:val="28"/>
        </w:rPr>
      </w:pPr>
      <w:r w:rsidRPr="000846D3">
        <w:rPr>
          <w:rFonts w:cs="Times New Roman"/>
          <w:sz w:val="28"/>
          <w:szCs w:val="28"/>
        </w:rPr>
        <w:t>2. Cost Efficiency: The pay-as-you-go model minimizes upfront costs, making it more economical for startups and large enterprises alike to access advanced computing resources.</w:t>
      </w:r>
    </w:p>
    <w:p w14:paraId="33FF9677" w14:textId="77777777" w:rsidR="000846D3" w:rsidRPr="000846D3" w:rsidRDefault="000846D3" w:rsidP="000846D3">
      <w:pPr>
        <w:spacing w:line="360" w:lineRule="auto"/>
        <w:rPr>
          <w:rFonts w:cs="Times New Roman"/>
          <w:sz w:val="28"/>
          <w:szCs w:val="28"/>
        </w:rPr>
      </w:pPr>
    </w:p>
    <w:p w14:paraId="6F3C1AEF" w14:textId="4DDC2CF0" w:rsidR="000846D3" w:rsidRPr="000846D3" w:rsidRDefault="000846D3" w:rsidP="000846D3">
      <w:pPr>
        <w:spacing w:line="360" w:lineRule="auto"/>
        <w:rPr>
          <w:rFonts w:cs="Times New Roman"/>
          <w:sz w:val="28"/>
          <w:szCs w:val="28"/>
        </w:rPr>
      </w:pPr>
      <w:r w:rsidRPr="000846D3">
        <w:rPr>
          <w:rFonts w:cs="Times New Roman"/>
          <w:sz w:val="28"/>
          <w:szCs w:val="28"/>
        </w:rPr>
        <w:lastRenderedPageBreak/>
        <w:t>3. Flexibility and Customization: Users can select from a wide range of services and customize their cloud environment based on specific needs, making AWS suitable for different industries.</w:t>
      </w:r>
    </w:p>
    <w:p w14:paraId="6FE23C81" w14:textId="77777777" w:rsidR="000846D3" w:rsidRPr="000846D3" w:rsidRDefault="000846D3" w:rsidP="000846D3">
      <w:pPr>
        <w:spacing w:line="360" w:lineRule="auto"/>
        <w:rPr>
          <w:rFonts w:cs="Times New Roman"/>
          <w:sz w:val="28"/>
          <w:szCs w:val="28"/>
        </w:rPr>
      </w:pPr>
    </w:p>
    <w:p w14:paraId="55382077" w14:textId="31F30AAD" w:rsidR="000846D3" w:rsidRPr="000846D3" w:rsidRDefault="000846D3" w:rsidP="000846D3">
      <w:pPr>
        <w:spacing w:line="360" w:lineRule="auto"/>
        <w:rPr>
          <w:rFonts w:cs="Times New Roman"/>
          <w:sz w:val="28"/>
          <w:szCs w:val="28"/>
        </w:rPr>
      </w:pPr>
      <w:r w:rsidRPr="000846D3">
        <w:rPr>
          <w:rFonts w:cs="Times New Roman"/>
          <w:sz w:val="28"/>
          <w:szCs w:val="28"/>
        </w:rPr>
        <w:t xml:space="preserve">4. Innovation: AWS continually innovates and updates its offerings, providing customers with access to the latest technologies and solutions, such as </w:t>
      </w:r>
      <w:proofErr w:type="spellStart"/>
      <w:r w:rsidRPr="000846D3">
        <w:rPr>
          <w:rFonts w:cs="Times New Roman"/>
          <w:sz w:val="28"/>
          <w:szCs w:val="28"/>
        </w:rPr>
        <w:t>serverless</w:t>
      </w:r>
      <w:proofErr w:type="spellEnd"/>
      <w:r w:rsidRPr="000846D3">
        <w:rPr>
          <w:rFonts w:cs="Times New Roman"/>
          <w:sz w:val="28"/>
          <w:szCs w:val="28"/>
        </w:rPr>
        <w:t xml:space="preserve"> computing with AWS Lambda.</w:t>
      </w:r>
    </w:p>
    <w:p w14:paraId="65425BF5" w14:textId="77777777" w:rsidR="000846D3" w:rsidRPr="000846D3" w:rsidRDefault="000846D3" w:rsidP="000846D3">
      <w:pPr>
        <w:spacing w:line="360" w:lineRule="auto"/>
        <w:rPr>
          <w:rFonts w:cs="Times New Roman"/>
          <w:sz w:val="28"/>
          <w:szCs w:val="28"/>
        </w:rPr>
      </w:pPr>
    </w:p>
    <w:p w14:paraId="3DCEA0F8" w14:textId="4ED3D586" w:rsidR="000846D3" w:rsidRPr="000846D3" w:rsidRDefault="000846D3" w:rsidP="000846D3">
      <w:pPr>
        <w:spacing w:line="360" w:lineRule="auto"/>
        <w:rPr>
          <w:rFonts w:cs="Times New Roman"/>
          <w:sz w:val="28"/>
          <w:szCs w:val="28"/>
        </w:rPr>
      </w:pPr>
      <w:r w:rsidRPr="000846D3">
        <w:rPr>
          <w:rFonts w:cs="Times New Roman"/>
          <w:sz w:val="28"/>
          <w:szCs w:val="28"/>
        </w:rPr>
        <w:t>5. Robust Community and Resources: With millions of users and a vibrant community, AWS offers extensive documentation, tutorials, and forums to support users in learning and deploying services effectively.</w:t>
      </w:r>
    </w:p>
    <w:p w14:paraId="3B021134" w14:textId="77777777" w:rsidR="000846D3" w:rsidRPr="000846D3" w:rsidRDefault="000846D3" w:rsidP="000846D3">
      <w:pPr>
        <w:spacing w:line="360" w:lineRule="auto"/>
        <w:rPr>
          <w:rFonts w:cs="Times New Roman"/>
          <w:sz w:val="28"/>
          <w:szCs w:val="28"/>
        </w:rPr>
      </w:pPr>
    </w:p>
    <w:p w14:paraId="0897CDDD" w14:textId="2C5A14EB" w:rsidR="000846D3" w:rsidRPr="000846D3" w:rsidRDefault="000846D3" w:rsidP="000846D3">
      <w:pPr>
        <w:spacing w:line="360" w:lineRule="auto"/>
        <w:rPr>
          <w:rFonts w:cs="Times New Roman"/>
          <w:sz w:val="28"/>
          <w:szCs w:val="28"/>
        </w:rPr>
      </w:pPr>
      <w:r w:rsidRPr="000846D3">
        <w:rPr>
          <w:rFonts w:cs="Times New Roman"/>
          <w:sz w:val="28"/>
          <w:szCs w:val="28"/>
        </w:rPr>
        <w:t>Use Cases of AWS</w:t>
      </w:r>
    </w:p>
    <w:p w14:paraId="42C15494" w14:textId="7F76D33E" w:rsidR="000846D3" w:rsidRPr="000846D3" w:rsidRDefault="000846D3" w:rsidP="000846D3">
      <w:pPr>
        <w:spacing w:line="360" w:lineRule="auto"/>
        <w:rPr>
          <w:rFonts w:cs="Times New Roman"/>
          <w:sz w:val="28"/>
          <w:szCs w:val="28"/>
        </w:rPr>
      </w:pPr>
      <w:r w:rsidRPr="000846D3">
        <w:rPr>
          <w:rFonts w:cs="Times New Roman"/>
          <w:sz w:val="28"/>
          <w:szCs w:val="28"/>
        </w:rPr>
        <w:t>1. Website Hosting: Many businesses utilize AWS to host their websites due to its reliability, scalability, and security features.</w:t>
      </w:r>
    </w:p>
    <w:p w14:paraId="0DD67B93" w14:textId="77777777" w:rsidR="000846D3" w:rsidRPr="000846D3" w:rsidRDefault="000846D3" w:rsidP="000846D3">
      <w:pPr>
        <w:spacing w:line="360" w:lineRule="auto"/>
        <w:rPr>
          <w:rFonts w:cs="Times New Roman"/>
          <w:sz w:val="28"/>
          <w:szCs w:val="28"/>
        </w:rPr>
      </w:pPr>
    </w:p>
    <w:p w14:paraId="784F66A7" w14:textId="2FD659F1" w:rsidR="000846D3" w:rsidRPr="000846D3" w:rsidRDefault="000846D3" w:rsidP="000846D3">
      <w:pPr>
        <w:spacing w:line="360" w:lineRule="auto"/>
        <w:rPr>
          <w:rFonts w:cs="Times New Roman"/>
          <w:sz w:val="28"/>
          <w:szCs w:val="28"/>
        </w:rPr>
      </w:pPr>
      <w:r w:rsidRPr="000846D3">
        <w:rPr>
          <w:rFonts w:cs="Times New Roman"/>
          <w:sz w:val="28"/>
          <w:szCs w:val="28"/>
        </w:rPr>
        <w:t>2. Data Storage and Backup: Organizations leverage Amazon S3 for secure and durable data storage and backup solutions.</w:t>
      </w:r>
    </w:p>
    <w:p w14:paraId="192213F9" w14:textId="77777777" w:rsidR="000846D3" w:rsidRPr="000846D3" w:rsidRDefault="000846D3" w:rsidP="000846D3">
      <w:pPr>
        <w:spacing w:line="360" w:lineRule="auto"/>
        <w:rPr>
          <w:rFonts w:cs="Times New Roman"/>
          <w:sz w:val="28"/>
          <w:szCs w:val="28"/>
        </w:rPr>
      </w:pPr>
    </w:p>
    <w:p w14:paraId="4B65024F" w14:textId="3CBA9498" w:rsidR="000846D3" w:rsidRPr="000846D3" w:rsidRDefault="000846D3" w:rsidP="000846D3">
      <w:pPr>
        <w:spacing w:line="360" w:lineRule="auto"/>
        <w:rPr>
          <w:rFonts w:cs="Times New Roman"/>
          <w:sz w:val="28"/>
          <w:szCs w:val="28"/>
        </w:rPr>
      </w:pPr>
      <w:r w:rsidRPr="000846D3">
        <w:rPr>
          <w:rFonts w:cs="Times New Roman"/>
          <w:sz w:val="28"/>
          <w:szCs w:val="28"/>
        </w:rPr>
        <w:t xml:space="preserve">3. Big Data Processing: AWS services like Amazon EMR (Elastic </w:t>
      </w:r>
      <w:proofErr w:type="spellStart"/>
      <w:r w:rsidRPr="000846D3">
        <w:rPr>
          <w:rFonts w:cs="Times New Roman"/>
          <w:sz w:val="28"/>
          <w:szCs w:val="28"/>
        </w:rPr>
        <w:t>MapReduce</w:t>
      </w:r>
      <w:proofErr w:type="spellEnd"/>
      <w:r w:rsidRPr="000846D3">
        <w:rPr>
          <w:rFonts w:cs="Times New Roman"/>
          <w:sz w:val="28"/>
          <w:szCs w:val="28"/>
        </w:rPr>
        <w:t>) enable organizations to process large amounts of data quickly and cost-effectively.</w:t>
      </w:r>
    </w:p>
    <w:p w14:paraId="7D167C25" w14:textId="77777777" w:rsidR="000846D3" w:rsidRPr="000846D3" w:rsidRDefault="000846D3" w:rsidP="000846D3">
      <w:pPr>
        <w:spacing w:line="360" w:lineRule="auto"/>
        <w:rPr>
          <w:rFonts w:cs="Times New Roman"/>
          <w:sz w:val="28"/>
          <w:szCs w:val="28"/>
        </w:rPr>
      </w:pPr>
    </w:p>
    <w:p w14:paraId="62A58369" w14:textId="731A5FD9" w:rsidR="000846D3" w:rsidRPr="000846D3" w:rsidRDefault="000846D3" w:rsidP="000846D3">
      <w:pPr>
        <w:spacing w:line="360" w:lineRule="auto"/>
        <w:rPr>
          <w:rFonts w:cs="Times New Roman"/>
          <w:sz w:val="28"/>
          <w:szCs w:val="28"/>
        </w:rPr>
      </w:pPr>
      <w:r w:rsidRPr="000846D3">
        <w:rPr>
          <w:rFonts w:cs="Times New Roman"/>
          <w:sz w:val="28"/>
          <w:szCs w:val="28"/>
        </w:rPr>
        <w:t>4.</w:t>
      </w:r>
      <w:r w:rsidR="00DE17F5">
        <w:rPr>
          <w:rFonts w:cs="Times New Roman"/>
          <w:sz w:val="28"/>
          <w:szCs w:val="28"/>
        </w:rPr>
        <w:t xml:space="preserve"> </w:t>
      </w:r>
      <w:r w:rsidRPr="000846D3">
        <w:rPr>
          <w:rFonts w:cs="Times New Roman"/>
          <w:sz w:val="28"/>
          <w:szCs w:val="28"/>
        </w:rPr>
        <w:t>Application Development: Developers use AWS to create, test, and deploy applications using various integrated tools and services.</w:t>
      </w:r>
    </w:p>
    <w:p w14:paraId="02AF499C" w14:textId="77777777" w:rsidR="000846D3" w:rsidRPr="000846D3" w:rsidRDefault="000846D3" w:rsidP="000846D3">
      <w:pPr>
        <w:spacing w:line="360" w:lineRule="auto"/>
        <w:rPr>
          <w:rFonts w:cs="Times New Roman"/>
          <w:sz w:val="28"/>
          <w:szCs w:val="28"/>
        </w:rPr>
      </w:pPr>
    </w:p>
    <w:p w14:paraId="0E51C0FC" w14:textId="49F0D950" w:rsidR="000846D3" w:rsidRPr="000846D3" w:rsidRDefault="000846D3" w:rsidP="000846D3">
      <w:pPr>
        <w:spacing w:line="360" w:lineRule="auto"/>
        <w:rPr>
          <w:rFonts w:cs="Times New Roman"/>
          <w:sz w:val="28"/>
          <w:szCs w:val="28"/>
        </w:rPr>
      </w:pPr>
      <w:r w:rsidRPr="000846D3">
        <w:rPr>
          <w:rFonts w:cs="Times New Roman"/>
          <w:sz w:val="28"/>
          <w:szCs w:val="28"/>
        </w:rPr>
        <w:t xml:space="preserve">5. </w:t>
      </w:r>
      <w:proofErr w:type="spellStart"/>
      <w:r w:rsidRPr="000846D3">
        <w:rPr>
          <w:rFonts w:cs="Times New Roman"/>
          <w:sz w:val="28"/>
          <w:szCs w:val="28"/>
        </w:rPr>
        <w:t>IoT</w:t>
      </w:r>
      <w:proofErr w:type="spellEnd"/>
      <w:r w:rsidRPr="000846D3">
        <w:rPr>
          <w:rFonts w:cs="Times New Roman"/>
          <w:sz w:val="28"/>
          <w:szCs w:val="28"/>
        </w:rPr>
        <w:t xml:space="preserve"> Applications: AWS </w:t>
      </w:r>
      <w:proofErr w:type="spellStart"/>
      <w:r w:rsidRPr="000846D3">
        <w:rPr>
          <w:rFonts w:cs="Times New Roman"/>
          <w:sz w:val="28"/>
          <w:szCs w:val="28"/>
        </w:rPr>
        <w:t>IoT</w:t>
      </w:r>
      <w:proofErr w:type="spellEnd"/>
      <w:r w:rsidRPr="000846D3">
        <w:rPr>
          <w:rFonts w:cs="Times New Roman"/>
          <w:sz w:val="28"/>
          <w:szCs w:val="28"/>
        </w:rPr>
        <w:t xml:space="preserve"> services facilitate building and managing applications that connect </w:t>
      </w:r>
      <w:proofErr w:type="spellStart"/>
      <w:r w:rsidRPr="000846D3">
        <w:rPr>
          <w:rFonts w:cs="Times New Roman"/>
          <w:sz w:val="28"/>
          <w:szCs w:val="28"/>
        </w:rPr>
        <w:t>IoT</w:t>
      </w:r>
      <w:proofErr w:type="spellEnd"/>
      <w:r w:rsidRPr="000846D3">
        <w:rPr>
          <w:rFonts w:cs="Times New Roman"/>
          <w:sz w:val="28"/>
          <w:szCs w:val="28"/>
        </w:rPr>
        <w:t xml:space="preserve"> devices, collecting and analyzing data at scale.</w:t>
      </w:r>
    </w:p>
    <w:p w14:paraId="716543AF" w14:textId="77777777" w:rsidR="000846D3" w:rsidRPr="000846D3" w:rsidRDefault="000846D3" w:rsidP="000846D3">
      <w:pPr>
        <w:spacing w:line="360" w:lineRule="auto"/>
        <w:rPr>
          <w:rFonts w:cs="Times New Roman"/>
          <w:sz w:val="28"/>
          <w:szCs w:val="28"/>
        </w:rPr>
      </w:pPr>
    </w:p>
    <w:p w14:paraId="1C8C7D19" w14:textId="54E27CFF" w:rsidR="000846D3" w:rsidRPr="000846D3" w:rsidRDefault="000846D3" w:rsidP="000846D3">
      <w:pPr>
        <w:spacing w:line="360" w:lineRule="auto"/>
        <w:rPr>
          <w:rFonts w:cs="Times New Roman"/>
          <w:sz w:val="28"/>
          <w:szCs w:val="28"/>
        </w:rPr>
      </w:pPr>
      <w:r w:rsidRPr="000846D3">
        <w:rPr>
          <w:rFonts w:cs="Times New Roman"/>
          <w:sz w:val="28"/>
          <w:szCs w:val="28"/>
        </w:rPr>
        <w:t xml:space="preserve">Amazon Web Services has revolutionized the way businesses and individuals approach cloud computing. Its extensive suite of services, global infrastructure, and </w:t>
      </w:r>
      <w:r w:rsidRPr="000846D3">
        <w:rPr>
          <w:rFonts w:cs="Times New Roman"/>
          <w:sz w:val="28"/>
          <w:szCs w:val="28"/>
        </w:rPr>
        <w:lastRenderedPageBreak/>
        <w:t>commitment to security have made it a preferred choice for organizations looking to leverage the capabilities of the cloud. As cloud technology continues to evolve, AWS remains at the forefront, supporting innovation and enabling organizations to thrive in a digital-first world. Whether you are a startup or an established enterprise, AWS provides the tools and resources necessary to achieve your cloud computing goals.</w:t>
      </w:r>
    </w:p>
    <w:p w14:paraId="503E46B1" w14:textId="77777777" w:rsidR="001B29FE" w:rsidRDefault="001B29FE" w:rsidP="001B29FE">
      <w:pPr>
        <w:spacing w:line="360" w:lineRule="auto"/>
        <w:rPr>
          <w:rFonts w:cs="Times New Roman"/>
          <w:sz w:val="28"/>
          <w:szCs w:val="28"/>
        </w:rPr>
      </w:pPr>
    </w:p>
    <w:p w14:paraId="6ABE1244" w14:textId="77777777" w:rsidR="00DE17F5" w:rsidRDefault="00DE17F5" w:rsidP="001B29FE">
      <w:pPr>
        <w:spacing w:line="360" w:lineRule="auto"/>
        <w:rPr>
          <w:rFonts w:cs="Times New Roman"/>
          <w:sz w:val="28"/>
          <w:szCs w:val="28"/>
        </w:rPr>
      </w:pPr>
    </w:p>
    <w:p w14:paraId="712BAB84" w14:textId="77777777" w:rsidR="00DE17F5" w:rsidRDefault="00DE17F5" w:rsidP="001B29FE">
      <w:pPr>
        <w:spacing w:line="360" w:lineRule="auto"/>
        <w:rPr>
          <w:rFonts w:cs="Times New Roman"/>
          <w:sz w:val="28"/>
          <w:szCs w:val="28"/>
        </w:rPr>
      </w:pPr>
    </w:p>
    <w:p w14:paraId="7E7EFA5E" w14:textId="77777777" w:rsidR="00DE17F5" w:rsidRDefault="00DE17F5" w:rsidP="001B29FE">
      <w:pPr>
        <w:spacing w:line="360" w:lineRule="auto"/>
        <w:rPr>
          <w:rFonts w:cs="Times New Roman"/>
          <w:sz w:val="28"/>
          <w:szCs w:val="28"/>
        </w:rPr>
      </w:pPr>
    </w:p>
    <w:p w14:paraId="77D15895" w14:textId="77777777" w:rsidR="00DE17F5" w:rsidRDefault="00DE17F5" w:rsidP="001B29FE">
      <w:pPr>
        <w:spacing w:line="360" w:lineRule="auto"/>
        <w:rPr>
          <w:rFonts w:cs="Times New Roman"/>
          <w:sz w:val="28"/>
          <w:szCs w:val="28"/>
        </w:rPr>
      </w:pPr>
    </w:p>
    <w:p w14:paraId="7B61B137" w14:textId="52E0938F" w:rsidR="00DE17F5" w:rsidRDefault="004159D0" w:rsidP="00DE17F5">
      <w:pPr>
        <w:pStyle w:val="ListParagraph"/>
        <w:numPr>
          <w:ilvl w:val="0"/>
          <w:numId w:val="30"/>
        </w:numPr>
        <w:spacing w:line="360" w:lineRule="auto"/>
        <w:rPr>
          <w:rFonts w:cs="Times New Roman"/>
          <w:sz w:val="28"/>
          <w:szCs w:val="28"/>
        </w:rPr>
      </w:pPr>
      <w:r>
        <w:rPr>
          <w:rFonts w:cs="Times New Roman"/>
          <w:sz w:val="28"/>
          <w:szCs w:val="28"/>
        </w:rPr>
        <w:t xml:space="preserve">Google Cloud Platform </w:t>
      </w:r>
      <w:r w:rsidR="00AA3FB8">
        <w:rPr>
          <w:rFonts w:cs="Times New Roman"/>
          <w:sz w:val="28"/>
          <w:szCs w:val="28"/>
        </w:rPr>
        <w:t>(GCP)</w:t>
      </w:r>
    </w:p>
    <w:p w14:paraId="0A0504C0" w14:textId="4F34F695" w:rsidR="00AC7EE6" w:rsidRPr="00AC7EE6" w:rsidRDefault="00AC7EE6" w:rsidP="00AC7EE6">
      <w:pPr>
        <w:spacing w:line="360" w:lineRule="auto"/>
        <w:rPr>
          <w:rFonts w:cs="Times New Roman"/>
          <w:sz w:val="28"/>
          <w:szCs w:val="28"/>
        </w:rPr>
      </w:pPr>
    </w:p>
    <w:p w14:paraId="7D93DD7D" w14:textId="5E03BB91" w:rsidR="00AC7EE6" w:rsidRPr="00AC7EE6" w:rsidRDefault="00AC7EE6" w:rsidP="00AC7EE6">
      <w:pPr>
        <w:spacing w:line="360" w:lineRule="auto"/>
        <w:rPr>
          <w:rFonts w:cs="Times New Roman"/>
          <w:sz w:val="28"/>
          <w:szCs w:val="28"/>
        </w:rPr>
      </w:pPr>
      <w:r>
        <w:rPr>
          <w:rFonts w:cs="Times New Roman"/>
          <w:sz w:val="28"/>
          <w:szCs w:val="28"/>
        </w:rPr>
        <w:t xml:space="preserve">History of Google Cloud Platform </w:t>
      </w:r>
    </w:p>
    <w:p w14:paraId="2CA4F6E7" w14:textId="77777777" w:rsidR="00AC7EE6" w:rsidRPr="00AC7EE6" w:rsidRDefault="00AC7EE6" w:rsidP="00AC7EE6">
      <w:pPr>
        <w:spacing w:line="360" w:lineRule="auto"/>
        <w:rPr>
          <w:rFonts w:cs="Times New Roman"/>
          <w:sz w:val="28"/>
          <w:szCs w:val="28"/>
        </w:rPr>
      </w:pPr>
      <w:r w:rsidRPr="00AC7EE6">
        <w:rPr>
          <w:rFonts w:cs="Times New Roman"/>
          <w:sz w:val="28"/>
          <w:szCs w:val="28"/>
        </w:rPr>
        <w:t>Early Beginnings (2008-2009)</w:t>
      </w:r>
    </w:p>
    <w:p w14:paraId="4FA0C45F" w14:textId="77777777" w:rsidR="00AC7EE6" w:rsidRPr="00AC7EE6" w:rsidRDefault="00AC7EE6" w:rsidP="00AC7EE6">
      <w:pPr>
        <w:spacing w:line="360" w:lineRule="auto"/>
        <w:rPr>
          <w:rFonts w:cs="Times New Roman"/>
          <w:sz w:val="28"/>
          <w:szCs w:val="28"/>
        </w:rPr>
      </w:pPr>
      <w:r w:rsidRPr="00AC7EE6">
        <w:rPr>
          <w:rFonts w:cs="Times New Roman"/>
          <w:sz w:val="28"/>
          <w:szCs w:val="28"/>
        </w:rPr>
        <w:t>Google Cloud Platform (GCP) has its roots in Google's internal infrastructure, which was designed to support the company's own applications, such as Google Search, Gmail, and Google Maps. In 2008, Google began exploring ways to offer its infrastructure as a service to external customers.</w:t>
      </w:r>
    </w:p>
    <w:p w14:paraId="659A6326" w14:textId="77777777" w:rsidR="00AC7EE6" w:rsidRPr="00AC7EE6" w:rsidRDefault="00AC7EE6" w:rsidP="00AC7EE6">
      <w:pPr>
        <w:spacing w:line="360" w:lineRule="auto"/>
        <w:rPr>
          <w:rFonts w:cs="Times New Roman"/>
          <w:sz w:val="28"/>
          <w:szCs w:val="28"/>
        </w:rPr>
      </w:pPr>
    </w:p>
    <w:p w14:paraId="6EDAA58F" w14:textId="77777777" w:rsidR="00AC7EE6" w:rsidRPr="00AC7EE6" w:rsidRDefault="00AC7EE6" w:rsidP="00AC7EE6">
      <w:pPr>
        <w:spacing w:line="360" w:lineRule="auto"/>
        <w:rPr>
          <w:rFonts w:cs="Times New Roman"/>
          <w:sz w:val="28"/>
          <w:szCs w:val="28"/>
        </w:rPr>
      </w:pPr>
      <w:r w:rsidRPr="00AC7EE6">
        <w:rPr>
          <w:rFonts w:cs="Times New Roman"/>
          <w:sz w:val="28"/>
          <w:szCs w:val="28"/>
        </w:rPr>
        <w:t>App Engine (2008)</w:t>
      </w:r>
    </w:p>
    <w:p w14:paraId="550E4959" w14:textId="77777777" w:rsidR="00AC7EE6" w:rsidRPr="00AC7EE6" w:rsidRDefault="00AC7EE6" w:rsidP="00AC7EE6">
      <w:pPr>
        <w:spacing w:line="360" w:lineRule="auto"/>
        <w:rPr>
          <w:rFonts w:cs="Times New Roman"/>
          <w:sz w:val="28"/>
          <w:szCs w:val="28"/>
        </w:rPr>
      </w:pPr>
      <w:r w:rsidRPr="00AC7EE6">
        <w:rPr>
          <w:rFonts w:cs="Times New Roman"/>
          <w:sz w:val="28"/>
          <w:szCs w:val="28"/>
        </w:rPr>
        <w:t>Google App Engine was launched in 2008 as a platform-as-a-service (</w:t>
      </w:r>
      <w:proofErr w:type="spellStart"/>
      <w:r w:rsidRPr="00AC7EE6">
        <w:rPr>
          <w:rFonts w:cs="Times New Roman"/>
          <w:sz w:val="28"/>
          <w:szCs w:val="28"/>
        </w:rPr>
        <w:t>PaaS</w:t>
      </w:r>
      <w:proofErr w:type="spellEnd"/>
      <w:r w:rsidRPr="00AC7EE6">
        <w:rPr>
          <w:rFonts w:cs="Times New Roman"/>
          <w:sz w:val="28"/>
          <w:szCs w:val="28"/>
        </w:rPr>
        <w:t>) offering. App Engine allowed developers to build and deploy web applications on Google's infrastructure, using languages such as Python, Java, and Go.</w:t>
      </w:r>
    </w:p>
    <w:p w14:paraId="2020B27A" w14:textId="77777777" w:rsidR="00AC7EE6" w:rsidRPr="00AC7EE6" w:rsidRDefault="00AC7EE6" w:rsidP="00AC7EE6">
      <w:pPr>
        <w:spacing w:line="360" w:lineRule="auto"/>
        <w:rPr>
          <w:rFonts w:cs="Times New Roman"/>
          <w:sz w:val="28"/>
          <w:szCs w:val="28"/>
        </w:rPr>
      </w:pPr>
    </w:p>
    <w:p w14:paraId="216BAF50" w14:textId="77777777" w:rsidR="00AC7EE6" w:rsidRPr="00AC7EE6" w:rsidRDefault="00AC7EE6" w:rsidP="00AC7EE6">
      <w:pPr>
        <w:spacing w:line="360" w:lineRule="auto"/>
        <w:rPr>
          <w:rFonts w:cs="Times New Roman"/>
          <w:sz w:val="28"/>
          <w:szCs w:val="28"/>
        </w:rPr>
      </w:pPr>
      <w:r w:rsidRPr="00AC7EE6">
        <w:rPr>
          <w:rFonts w:cs="Times New Roman"/>
          <w:sz w:val="28"/>
          <w:szCs w:val="28"/>
        </w:rPr>
        <w:t>Google Storage (2010)</w:t>
      </w:r>
    </w:p>
    <w:p w14:paraId="3B31645C" w14:textId="77777777" w:rsidR="00AC7EE6" w:rsidRPr="00AC7EE6" w:rsidRDefault="00AC7EE6" w:rsidP="00AC7EE6">
      <w:pPr>
        <w:spacing w:line="360" w:lineRule="auto"/>
        <w:rPr>
          <w:rFonts w:cs="Times New Roman"/>
          <w:sz w:val="28"/>
          <w:szCs w:val="28"/>
        </w:rPr>
      </w:pPr>
      <w:r w:rsidRPr="00AC7EE6">
        <w:rPr>
          <w:rFonts w:cs="Times New Roman"/>
          <w:sz w:val="28"/>
          <w:szCs w:val="28"/>
        </w:rPr>
        <w:t>Google Storage was launched in 2010 as a cloud-based storage service. Google Storage allowed developers to store and retrieve large amounts of data, such as videos, images, and documents.</w:t>
      </w:r>
    </w:p>
    <w:p w14:paraId="70E3DE28" w14:textId="77777777" w:rsidR="00AC7EE6" w:rsidRPr="00AC7EE6" w:rsidRDefault="00AC7EE6" w:rsidP="00AC7EE6">
      <w:pPr>
        <w:spacing w:line="360" w:lineRule="auto"/>
        <w:rPr>
          <w:rFonts w:cs="Times New Roman"/>
          <w:sz w:val="28"/>
          <w:szCs w:val="28"/>
        </w:rPr>
      </w:pPr>
    </w:p>
    <w:p w14:paraId="70CEA255" w14:textId="77777777" w:rsidR="00AC7EE6" w:rsidRPr="00AC7EE6" w:rsidRDefault="00AC7EE6" w:rsidP="00AC7EE6">
      <w:pPr>
        <w:spacing w:line="360" w:lineRule="auto"/>
        <w:rPr>
          <w:rFonts w:cs="Times New Roman"/>
          <w:sz w:val="28"/>
          <w:szCs w:val="28"/>
        </w:rPr>
      </w:pPr>
      <w:proofErr w:type="spellStart"/>
      <w:r w:rsidRPr="00AC7EE6">
        <w:rPr>
          <w:rFonts w:cs="Times New Roman"/>
          <w:sz w:val="28"/>
          <w:szCs w:val="28"/>
        </w:rPr>
        <w:t>BigQuery</w:t>
      </w:r>
      <w:proofErr w:type="spellEnd"/>
      <w:r w:rsidRPr="00AC7EE6">
        <w:rPr>
          <w:rFonts w:cs="Times New Roman"/>
          <w:sz w:val="28"/>
          <w:szCs w:val="28"/>
        </w:rPr>
        <w:t xml:space="preserve"> (2010)</w:t>
      </w:r>
    </w:p>
    <w:p w14:paraId="4236962F" w14:textId="77777777" w:rsidR="00AC7EE6" w:rsidRPr="00AC7EE6" w:rsidRDefault="00AC7EE6" w:rsidP="00AC7EE6">
      <w:pPr>
        <w:spacing w:line="360" w:lineRule="auto"/>
        <w:rPr>
          <w:rFonts w:cs="Times New Roman"/>
          <w:sz w:val="28"/>
          <w:szCs w:val="28"/>
        </w:rPr>
      </w:pPr>
      <w:proofErr w:type="spellStart"/>
      <w:r w:rsidRPr="00AC7EE6">
        <w:rPr>
          <w:rFonts w:cs="Times New Roman"/>
          <w:sz w:val="28"/>
          <w:szCs w:val="28"/>
        </w:rPr>
        <w:lastRenderedPageBreak/>
        <w:t>BigQuery</w:t>
      </w:r>
      <w:proofErr w:type="spellEnd"/>
      <w:r w:rsidRPr="00AC7EE6">
        <w:rPr>
          <w:rFonts w:cs="Times New Roman"/>
          <w:sz w:val="28"/>
          <w:szCs w:val="28"/>
        </w:rPr>
        <w:t xml:space="preserve"> was launched in 2010 as a fully-managed enterprise data warehouse service. </w:t>
      </w:r>
      <w:proofErr w:type="spellStart"/>
      <w:r w:rsidRPr="00AC7EE6">
        <w:rPr>
          <w:rFonts w:cs="Times New Roman"/>
          <w:sz w:val="28"/>
          <w:szCs w:val="28"/>
        </w:rPr>
        <w:t>BigQuery</w:t>
      </w:r>
      <w:proofErr w:type="spellEnd"/>
      <w:r w:rsidRPr="00AC7EE6">
        <w:rPr>
          <w:rFonts w:cs="Times New Roman"/>
          <w:sz w:val="28"/>
          <w:szCs w:val="28"/>
        </w:rPr>
        <w:t xml:space="preserve"> allowed businesses to analyze large datasets using SQL-like queries.</w:t>
      </w:r>
    </w:p>
    <w:p w14:paraId="432C53ED" w14:textId="77777777" w:rsidR="00AC7EE6" w:rsidRPr="00AC7EE6" w:rsidRDefault="00AC7EE6" w:rsidP="00AC7EE6">
      <w:pPr>
        <w:spacing w:line="360" w:lineRule="auto"/>
        <w:rPr>
          <w:rFonts w:cs="Times New Roman"/>
          <w:sz w:val="28"/>
          <w:szCs w:val="28"/>
        </w:rPr>
      </w:pPr>
    </w:p>
    <w:p w14:paraId="169C968C" w14:textId="77777777" w:rsidR="00AC7EE6" w:rsidRPr="00AC7EE6" w:rsidRDefault="00AC7EE6" w:rsidP="00AC7EE6">
      <w:pPr>
        <w:spacing w:line="360" w:lineRule="auto"/>
        <w:rPr>
          <w:rFonts w:cs="Times New Roman"/>
          <w:sz w:val="28"/>
          <w:szCs w:val="28"/>
        </w:rPr>
      </w:pPr>
      <w:r w:rsidRPr="00AC7EE6">
        <w:rPr>
          <w:rFonts w:cs="Times New Roman"/>
          <w:sz w:val="28"/>
          <w:szCs w:val="28"/>
        </w:rPr>
        <w:t>Google Compute Engine (2012)</w:t>
      </w:r>
    </w:p>
    <w:p w14:paraId="10483E79" w14:textId="77777777" w:rsidR="00AC7EE6" w:rsidRPr="00AC7EE6" w:rsidRDefault="00AC7EE6" w:rsidP="00AC7EE6">
      <w:pPr>
        <w:spacing w:line="360" w:lineRule="auto"/>
        <w:rPr>
          <w:rFonts w:cs="Times New Roman"/>
          <w:sz w:val="28"/>
          <w:szCs w:val="28"/>
        </w:rPr>
      </w:pPr>
      <w:r w:rsidRPr="00AC7EE6">
        <w:rPr>
          <w:rFonts w:cs="Times New Roman"/>
          <w:sz w:val="28"/>
          <w:szCs w:val="28"/>
        </w:rPr>
        <w:t>Google Compute Engine was launched in 2012 as an infrastructure-as-a-service (</w:t>
      </w:r>
      <w:proofErr w:type="spellStart"/>
      <w:r w:rsidRPr="00AC7EE6">
        <w:rPr>
          <w:rFonts w:cs="Times New Roman"/>
          <w:sz w:val="28"/>
          <w:szCs w:val="28"/>
        </w:rPr>
        <w:t>IaaS</w:t>
      </w:r>
      <w:proofErr w:type="spellEnd"/>
      <w:r w:rsidRPr="00AC7EE6">
        <w:rPr>
          <w:rFonts w:cs="Times New Roman"/>
          <w:sz w:val="28"/>
          <w:szCs w:val="28"/>
        </w:rPr>
        <w:t>) offering. Compute Engine allowed businesses to run virtual machines on Google's infrastructure, using a variety of operating systems, including Windows, Linux, and Chrome OS.</w:t>
      </w:r>
    </w:p>
    <w:p w14:paraId="3E91519E" w14:textId="77777777" w:rsidR="00AC7EE6" w:rsidRPr="00AC7EE6" w:rsidRDefault="00AC7EE6" w:rsidP="00AC7EE6">
      <w:pPr>
        <w:spacing w:line="360" w:lineRule="auto"/>
        <w:rPr>
          <w:rFonts w:cs="Times New Roman"/>
          <w:sz w:val="28"/>
          <w:szCs w:val="28"/>
        </w:rPr>
      </w:pPr>
    </w:p>
    <w:p w14:paraId="67F4F3F0" w14:textId="77777777" w:rsidR="00AC7EE6" w:rsidRPr="00AC7EE6" w:rsidRDefault="00AC7EE6" w:rsidP="00AC7EE6">
      <w:pPr>
        <w:spacing w:line="360" w:lineRule="auto"/>
        <w:rPr>
          <w:rFonts w:cs="Times New Roman"/>
          <w:sz w:val="28"/>
          <w:szCs w:val="28"/>
        </w:rPr>
      </w:pPr>
      <w:r w:rsidRPr="00AC7EE6">
        <w:rPr>
          <w:rFonts w:cs="Times New Roman"/>
          <w:sz w:val="28"/>
          <w:szCs w:val="28"/>
        </w:rPr>
        <w:t>Google Cloud SQL (2013)</w:t>
      </w:r>
    </w:p>
    <w:p w14:paraId="3B3F1A5A" w14:textId="77777777" w:rsidR="00AC7EE6" w:rsidRPr="00AC7EE6" w:rsidRDefault="00AC7EE6" w:rsidP="00AC7EE6">
      <w:pPr>
        <w:spacing w:line="360" w:lineRule="auto"/>
        <w:rPr>
          <w:rFonts w:cs="Times New Roman"/>
          <w:sz w:val="28"/>
          <w:szCs w:val="28"/>
        </w:rPr>
      </w:pPr>
      <w:r w:rsidRPr="00AC7EE6">
        <w:rPr>
          <w:rFonts w:cs="Times New Roman"/>
          <w:sz w:val="28"/>
          <w:szCs w:val="28"/>
        </w:rPr>
        <w:t>Google Cloud SQL was launched in 2013 as a fully-managed relational database service. Cloud SQL allowed businesses to run MySQL databases on Google's infrastructure.</w:t>
      </w:r>
    </w:p>
    <w:p w14:paraId="7EE2B234" w14:textId="77777777" w:rsidR="00AC7EE6" w:rsidRPr="00AC7EE6" w:rsidRDefault="00AC7EE6" w:rsidP="00AC7EE6">
      <w:pPr>
        <w:spacing w:line="360" w:lineRule="auto"/>
        <w:rPr>
          <w:rFonts w:cs="Times New Roman"/>
          <w:sz w:val="28"/>
          <w:szCs w:val="28"/>
        </w:rPr>
      </w:pPr>
    </w:p>
    <w:p w14:paraId="59DB67FB" w14:textId="77777777" w:rsidR="00AC7EE6" w:rsidRPr="00AC7EE6" w:rsidRDefault="00AC7EE6" w:rsidP="00AC7EE6">
      <w:pPr>
        <w:spacing w:line="360" w:lineRule="auto"/>
        <w:rPr>
          <w:rFonts w:cs="Times New Roman"/>
          <w:sz w:val="28"/>
          <w:szCs w:val="28"/>
        </w:rPr>
      </w:pPr>
      <w:r w:rsidRPr="00AC7EE6">
        <w:rPr>
          <w:rFonts w:cs="Times New Roman"/>
          <w:sz w:val="28"/>
          <w:szCs w:val="28"/>
        </w:rPr>
        <w:t xml:space="preserve">Google Cloud </w:t>
      </w:r>
      <w:proofErr w:type="spellStart"/>
      <w:r w:rsidRPr="00AC7EE6">
        <w:rPr>
          <w:rFonts w:cs="Times New Roman"/>
          <w:sz w:val="28"/>
          <w:szCs w:val="28"/>
        </w:rPr>
        <w:t>Datastore</w:t>
      </w:r>
      <w:proofErr w:type="spellEnd"/>
      <w:r w:rsidRPr="00AC7EE6">
        <w:rPr>
          <w:rFonts w:cs="Times New Roman"/>
          <w:sz w:val="28"/>
          <w:szCs w:val="28"/>
        </w:rPr>
        <w:t xml:space="preserve"> (2013)</w:t>
      </w:r>
    </w:p>
    <w:p w14:paraId="5130E206" w14:textId="77777777" w:rsidR="00AC7EE6" w:rsidRPr="00AC7EE6" w:rsidRDefault="00AC7EE6" w:rsidP="00AC7EE6">
      <w:pPr>
        <w:spacing w:line="360" w:lineRule="auto"/>
        <w:rPr>
          <w:rFonts w:cs="Times New Roman"/>
          <w:sz w:val="28"/>
          <w:szCs w:val="28"/>
        </w:rPr>
      </w:pPr>
      <w:r w:rsidRPr="00AC7EE6">
        <w:rPr>
          <w:rFonts w:cs="Times New Roman"/>
          <w:sz w:val="28"/>
          <w:szCs w:val="28"/>
        </w:rPr>
        <w:t xml:space="preserve">Google Cloud </w:t>
      </w:r>
      <w:proofErr w:type="spellStart"/>
      <w:r w:rsidRPr="00AC7EE6">
        <w:rPr>
          <w:rFonts w:cs="Times New Roman"/>
          <w:sz w:val="28"/>
          <w:szCs w:val="28"/>
        </w:rPr>
        <w:t>Datastore</w:t>
      </w:r>
      <w:proofErr w:type="spellEnd"/>
      <w:r w:rsidRPr="00AC7EE6">
        <w:rPr>
          <w:rFonts w:cs="Times New Roman"/>
          <w:sz w:val="28"/>
          <w:szCs w:val="28"/>
        </w:rPr>
        <w:t xml:space="preserve"> was launched in 2013 as a NoSQL database service. Cloud </w:t>
      </w:r>
      <w:proofErr w:type="spellStart"/>
      <w:r w:rsidRPr="00AC7EE6">
        <w:rPr>
          <w:rFonts w:cs="Times New Roman"/>
          <w:sz w:val="28"/>
          <w:szCs w:val="28"/>
        </w:rPr>
        <w:t>Datastore</w:t>
      </w:r>
      <w:proofErr w:type="spellEnd"/>
      <w:r w:rsidRPr="00AC7EE6">
        <w:rPr>
          <w:rFonts w:cs="Times New Roman"/>
          <w:sz w:val="28"/>
          <w:szCs w:val="28"/>
        </w:rPr>
        <w:t xml:space="preserve"> allowed businesses to store and retrieve large amounts of semi-structured data.</w:t>
      </w:r>
    </w:p>
    <w:p w14:paraId="5B5BD1DA" w14:textId="77777777" w:rsidR="00AC7EE6" w:rsidRPr="00AC7EE6" w:rsidRDefault="00AC7EE6" w:rsidP="00AC7EE6">
      <w:pPr>
        <w:spacing w:line="360" w:lineRule="auto"/>
        <w:rPr>
          <w:rFonts w:cs="Times New Roman"/>
          <w:sz w:val="28"/>
          <w:szCs w:val="28"/>
        </w:rPr>
      </w:pPr>
    </w:p>
    <w:p w14:paraId="6C8E7195" w14:textId="77777777" w:rsidR="00AC7EE6" w:rsidRPr="00AC7EE6" w:rsidRDefault="00AC7EE6" w:rsidP="00AC7EE6">
      <w:pPr>
        <w:spacing w:line="360" w:lineRule="auto"/>
        <w:rPr>
          <w:rFonts w:cs="Times New Roman"/>
          <w:sz w:val="28"/>
          <w:szCs w:val="28"/>
        </w:rPr>
      </w:pPr>
      <w:r w:rsidRPr="00AC7EE6">
        <w:rPr>
          <w:rFonts w:cs="Times New Roman"/>
          <w:sz w:val="28"/>
          <w:szCs w:val="28"/>
        </w:rPr>
        <w:t>Google Cloud Platform Expansion (2014-2015)</w:t>
      </w:r>
    </w:p>
    <w:p w14:paraId="2FA855B8" w14:textId="77777777" w:rsidR="00AC7EE6" w:rsidRPr="00AC7EE6" w:rsidRDefault="00AC7EE6" w:rsidP="00AC7EE6">
      <w:pPr>
        <w:spacing w:line="360" w:lineRule="auto"/>
        <w:rPr>
          <w:rFonts w:cs="Times New Roman"/>
          <w:sz w:val="28"/>
          <w:szCs w:val="28"/>
        </w:rPr>
      </w:pPr>
      <w:r w:rsidRPr="00AC7EE6">
        <w:rPr>
          <w:rFonts w:cs="Times New Roman"/>
          <w:sz w:val="28"/>
          <w:szCs w:val="28"/>
        </w:rPr>
        <w:t>In 2014 and 2015, Google expanded its cloud platform with several new services, including:</w:t>
      </w:r>
    </w:p>
    <w:p w14:paraId="67ED3F98" w14:textId="77777777" w:rsidR="00AC7EE6" w:rsidRPr="00AC7EE6" w:rsidRDefault="00AC7EE6" w:rsidP="00AC7EE6">
      <w:pPr>
        <w:spacing w:line="360" w:lineRule="auto"/>
        <w:rPr>
          <w:rFonts w:cs="Times New Roman"/>
          <w:sz w:val="28"/>
          <w:szCs w:val="28"/>
        </w:rPr>
      </w:pPr>
    </w:p>
    <w:p w14:paraId="13AD9C90" w14:textId="77777777" w:rsidR="00AC7EE6" w:rsidRPr="00AC7EE6" w:rsidRDefault="00AC7EE6" w:rsidP="00AC7EE6">
      <w:pPr>
        <w:spacing w:line="360" w:lineRule="auto"/>
        <w:rPr>
          <w:rFonts w:cs="Times New Roman"/>
          <w:sz w:val="28"/>
          <w:szCs w:val="28"/>
        </w:rPr>
      </w:pPr>
      <w:r w:rsidRPr="00AC7EE6">
        <w:rPr>
          <w:rFonts w:cs="Times New Roman"/>
          <w:sz w:val="28"/>
          <w:szCs w:val="28"/>
        </w:rPr>
        <w:t>- Google Cloud Pub/Sub (2014): a messaging service for building scalable, real-time applications</w:t>
      </w:r>
    </w:p>
    <w:p w14:paraId="065BFAD6" w14:textId="77777777" w:rsidR="00AC7EE6" w:rsidRPr="00AC7EE6" w:rsidRDefault="00AC7EE6" w:rsidP="00AC7EE6">
      <w:pPr>
        <w:spacing w:line="360" w:lineRule="auto"/>
        <w:rPr>
          <w:rFonts w:cs="Times New Roman"/>
          <w:sz w:val="28"/>
          <w:szCs w:val="28"/>
        </w:rPr>
      </w:pPr>
      <w:r w:rsidRPr="00AC7EE6">
        <w:rPr>
          <w:rFonts w:cs="Times New Roman"/>
          <w:sz w:val="28"/>
          <w:szCs w:val="28"/>
        </w:rPr>
        <w:t>- Google Cloud DNS (2014): a domain name system (DNS) service for managing domain names</w:t>
      </w:r>
    </w:p>
    <w:p w14:paraId="11B291E7" w14:textId="77777777" w:rsidR="00AC7EE6" w:rsidRPr="00AC7EE6" w:rsidRDefault="00AC7EE6" w:rsidP="00AC7EE6">
      <w:pPr>
        <w:spacing w:line="360" w:lineRule="auto"/>
        <w:rPr>
          <w:rFonts w:cs="Times New Roman"/>
          <w:sz w:val="28"/>
          <w:szCs w:val="28"/>
        </w:rPr>
      </w:pPr>
      <w:r w:rsidRPr="00AC7EE6">
        <w:rPr>
          <w:rFonts w:cs="Times New Roman"/>
          <w:sz w:val="28"/>
          <w:szCs w:val="28"/>
        </w:rPr>
        <w:t>- Google Cloud Load Balancing (2014): a load balancing service for distributing traffic across multiple instances</w:t>
      </w:r>
    </w:p>
    <w:p w14:paraId="0A93FA34" w14:textId="77777777" w:rsidR="00AC7EE6" w:rsidRPr="00AC7EE6" w:rsidRDefault="00AC7EE6" w:rsidP="00AC7EE6">
      <w:pPr>
        <w:spacing w:line="360" w:lineRule="auto"/>
        <w:rPr>
          <w:rFonts w:cs="Times New Roman"/>
          <w:sz w:val="28"/>
          <w:szCs w:val="28"/>
        </w:rPr>
      </w:pPr>
      <w:r w:rsidRPr="00AC7EE6">
        <w:rPr>
          <w:rFonts w:cs="Times New Roman"/>
          <w:sz w:val="28"/>
          <w:szCs w:val="28"/>
        </w:rPr>
        <w:t xml:space="preserve">- Google Cloud Interconnect (2015): a service for connecting on-premises </w:t>
      </w:r>
      <w:r w:rsidRPr="00AC7EE6">
        <w:rPr>
          <w:rFonts w:cs="Times New Roman"/>
          <w:sz w:val="28"/>
          <w:szCs w:val="28"/>
        </w:rPr>
        <w:lastRenderedPageBreak/>
        <w:t>infrastructure to Google's cloud</w:t>
      </w:r>
    </w:p>
    <w:p w14:paraId="69F2419A" w14:textId="77777777" w:rsidR="00AC7EE6" w:rsidRPr="00AC7EE6" w:rsidRDefault="00AC7EE6" w:rsidP="00AC7EE6">
      <w:pPr>
        <w:spacing w:line="360" w:lineRule="auto"/>
        <w:rPr>
          <w:rFonts w:cs="Times New Roman"/>
          <w:sz w:val="28"/>
          <w:szCs w:val="28"/>
        </w:rPr>
      </w:pPr>
    </w:p>
    <w:p w14:paraId="0DCBB14D" w14:textId="77777777" w:rsidR="00AC7EE6" w:rsidRPr="00AC7EE6" w:rsidRDefault="00AC7EE6" w:rsidP="00AC7EE6">
      <w:pPr>
        <w:spacing w:line="360" w:lineRule="auto"/>
        <w:rPr>
          <w:rFonts w:cs="Times New Roman"/>
          <w:sz w:val="28"/>
          <w:szCs w:val="28"/>
        </w:rPr>
      </w:pPr>
      <w:r w:rsidRPr="00AC7EE6">
        <w:rPr>
          <w:rFonts w:cs="Times New Roman"/>
          <w:sz w:val="28"/>
          <w:szCs w:val="28"/>
        </w:rPr>
        <w:t>Google Cloud Platform Rebranding (2016)</w:t>
      </w:r>
    </w:p>
    <w:p w14:paraId="5A5D9037" w14:textId="77777777" w:rsidR="00AC7EE6" w:rsidRPr="00AC7EE6" w:rsidRDefault="00AC7EE6" w:rsidP="00AC7EE6">
      <w:pPr>
        <w:spacing w:line="360" w:lineRule="auto"/>
        <w:rPr>
          <w:rFonts w:cs="Times New Roman"/>
          <w:sz w:val="28"/>
          <w:szCs w:val="28"/>
        </w:rPr>
      </w:pPr>
      <w:r w:rsidRPr="00AC7EE6">
        <w:rPr>
          <w:rFonts w:cs="Times New Roman"/>
          <w:sz w:val="28"/>
          <w:szCs w:val="28"/>
        </w:rPr>
        <w:t>In 2016, Google rebranded its cloud platform as Google Cloud Platform (GCP), with a new logo and a unified brand identity.</w:t>
      </w:r>
    </w:p>
    <w:p w14:paraId="5272857E" w14:textId="77777777" w:rsidR="00AC7EE6" w:rsidRPr="00AC7EE6" w:rsidRDefault="00AC7EE6" w:rsidP="00AC7EE6">
      <w:pPr>
        <w:spacing w:line="360" w:lineRule="auto"/>
        <w:rPr>
          <w:rFonts w:cs="Times New Roman"/>
          <w:sz w:val="28"/>
          <w:szCs w:val="28"/>
        </w:rPr>
      </w:pPr>
    </w:p>
    <w:p w14:paraId="0E7801C0" w14:textId="77777777" w:rsidR="00AC7EE6" w:rsidRPr="00AC7EE6" w:rsidRDefault="00AC7EE6" w:rsidP="00AC7EE6">
      <w:pPr>
        <w:spacing w:line="360" w:lineRule="auto"/>
        <w:rPr>
          <w:rFonts w:cs="Times New Roman"/>
          <w:sz w:val="28"/>
          <w:szCs w:val="28"/>
        </w:rPr>
      </w:pPr>
      <w:r w:rsidRPr="00AC7EE6">
        <w:rPr>
          <w:rFonts w:cs="Times New Roman"/>
          <w:sz w:val="28"/>
          <w:szCs w:val="28"/>
        </w:rPr>
        <w:t>Recent Developments (2017-Present)</w:t>
      </w:r>
    </w:p>
    <w:p w14:paraId="2CE7E776" w14:textId="77777777" w:rsidR="00AC7EE6" w:rsidRPr="00AC7EE6" w:rsidRDefault="00AC7EE6" w:rsidP="00AC7EE6">
      <w:pPr>
        <w:spacing w:line="360" w:lineRule="auto"/>
        <w:rPr>
          <w:rFonts w:cs="Times New Roman"/>
          <w:sz w:val="28"/>
          <w:szCs w:val="28"/>
        </w:rPr>
      </w:pPr>
      <w:r w:rsidRPr="00AC7EE6">
        <w:rPr>
          <w:rFonts w:cs="Times New Roman"/>
          <w:sz w:val="28"/>
          <w:szCs w:val="28"/>
        </w:rPr>
        <w:t>In recent years, Google has continued to expand its cloud platform with new services and features, including:</w:t>
      </w:r>
    </w:p>
    <w:p w14:paraId="57A762FF" w14:textId="77777777" w:rsidR="00AC7EE6" w:rsidRPr="00AC7EE6" w:rsidRDefault="00AC7EE6" w:rsidP="00AC7EE6">
      <w:pPr>
        <w:spacing w:line="360" w:lineRule="auto"/>
        <w:rPr>
          <w:rFonts w:cs="Times New Roman"/>
          <w:sz w:val="28"/>
          <w:szCs w:val="28"/>
        </w:rPr>
      </w:pPr>
    </w:p>
    <w:p w14:paraId="4B8DB544" w14:textId="77777777" w:rsidR="00AC7EE6" w:rsidRPr="00AC7EE6" w:rsidRDefault="00AC7EE6" w:rsidP="00AC7EE6">
      <w:pPr>
        <w:spacing w:line="360" w:lineRule="auto"/>
        <w:rPr>
          <w:rFonts w:cs="Times New Roman"/>
          <w:sz w:val="28"/>
          <w:szCs w:val="28"/>
        </w:rPr>
      </w:pPr>
      <w:r w:rsidRPr="00AC7EE6">
        <w:rPr>
          <w:rFonts w:cs="Times New Roman"/>
          <w:sz w:val="28"/>
          <w:szCs w:val="28"/>
        </w:rPr>
        <w:t>- Google Cloud AI Platform (2017): a managed platform for building, deploying, and managing machine learning models</w:t>
      </w:r>
    </w:p>
    <w:p w14:paraId="166FC95F" w14:textId="77777777" w:rsidR="00AC7EE6" w:rsidRPr="00AC7EE6" w:rsidRDefault="00AC7EE6" w:rsidP="00AC7EE6">
      <w:pPr>
        <w:spacing w:line="360" w:lineRule="auto"/>
        <w:rPr>
          <w:rFonts w:cs="Times New Roman"/>
          <w:sz w:val="28"/>
          <w:szCs w:val="28"/>
        </w:rPr>
      </w:pPr>
      <w:r w:rsidRPr="00AC7EE6">
        <w:rPr>
          <w:rFonts w:cs="Times New Roman"/>
          <w:sz w:val="28"/>
          <w:szCs w:val="28"/>
        </w:rPr>
        <w:t xml:space="preserve">- Google Cloud </w:t>
      </w:r>
      <w:proofErr w:type="spellStart"/>
      <w:r w:rsidRPr="00AC7EE6">
        <w:rPr>
          <w:rFonts w:cs="Times New Roman"/>
          <w:sz w:val="28"/>
          <w:szCs w:val="28"/>
        </w:rPr>
        <w:t>IoT</w:t>
      </w:r>
      <w:proofErr w:type="spellEnd"/>
      <w:r w:rsidRPr="00AC7EE6">
        <w:rPr>
          <w:rFonts w:cs="Times New Roman"/>
          <w:sz w:val="28"/>
          <w:szCs w:val="28"/>
        </w:rPr>
        <w:t xml:space="preserve"> Core (2017): a managed service for securely connecting, managing, and analyzing </w:t>
      </w:r>
      <w:proofErr w:type="spellStart"/>
      <w:r w:rsidRPr="00AC7EE6">
        <w:rPr>
          <w:rFonts w:cs="Times New Roman"/>
          <w:sz w:val="28"/>
          <w:szCs w:val="28"/>
        </w:rPr>
        <w:t>IoT</w:t>
      </w:r>
      <w:proofErr w:type="spellEnd"/>
      <w:r w:rsidRPr="00AC7EE6">
        <w:rPr>
          <w:rFonts w:cs="Times New Roman"/>
          <w:sz w:val="28"/>
          <w:szCs w:val="28"/>
        </w:rPr>
        <w:t xml:space="preserve"> devices</w:t>
      </w:r>
    </w:p>
    <w:p w14:paraId="598D08EB" w14:textId="77777777" w:rsidR="00AC7EE6" w:rsidRPr="00AC7EE6" w:rsidRDefault="00AC7EE6" w:rsidP="00AC7EE6">
      <w:pPr>
        <w:spacing w:line="360" w:lineRule="auto"/>
        <w:rPr>
          <w:rFonts w:cs="Times New Roman"/>
          <w:sz w:val="28"/>
          <w:szCs w:val="28"/>
        </w:rPr>
      </w:pPr>
      <w:r w:rsidRPr="00AC7EE6">
        <w:rPr>
          <w:rFonts w:cs="Times New Roman"/>
          <w:sz w:val="28"/>
          <w:szCs w:val="28"/>
        </w:rPr>
        <w:t>- Google Cloud Security Command Center (2018): a security and risk management platform for GCP</w:t>
      </w:r>
    </w:p>
    <w:p w14:paraId="129BFD2F" w14:textId="77777777" w:rsidR="00AC7EE6" w:rsidRPr="00AC7EE6" w:rsidRDefault="00AC7EE6" w:rsidP="00AC7EE6">
      <w:pPr>
        <w:spacing w:line="360" w:lineRule="auto"/>
        <w:rPr>
          <w:rFonts w:cs="Times New Roman"/>
          <w:sz w:val="28"/>
          <w:szCs w:val="28"/>
        </w:rPr>
      </w:pPr>
      <w:r w:rsidRPr="00AC7EE6">
        <w:rPr>
          <w:rFonts w:cs="Times New Roman"/>
          <w:sz w:val="28"/>
          <w:szCs w:val="28"/>
        </w:rPr>
        <w:t xml:space="preserve">- Google Cloud </w:t>
      </w:r>
      <w:proofErr w:type="spellStart"/>
      <w:r w:rsidRPr="00AC7EE6">
        <w:rPr>
          <w:rFonts w:cs="Times New Roman"/>
          <w:sz w:val="28"/>
          <w:szCs w:val="28"/>
        </w:rPr>
        <w:t>Anthos</w:t>
      </w:r>
      <w:proofErr w:type="spellEnd"/>
      <w:r w:rsidRPr="00AC7EE6">
        <w:rPr>
          <w:rFonts w:cs="Times New Roman"/>
          <w:sz w:val="28"/>
          <w:szCs w:val="28"/>
        </w:rPr>
        <w:t xml:space="preserve"> (2019): a hybrid and multi-cloud platform for building, deploying, and managing applications</w:t>
      </w:r>
    </w:p>
    <w:p w14:paraId="054CB770" w14:textId="77777777" w:rsidR="00AC7EE6" w:rsidRPr="00AC7EE6" w:rsidRDefault="00AC7EE6" w:rsidP="00AC7EE6">
      <w:pPr>
        <w:spacing w:line="360" w:lineRule="auto"/>
        <w:rPr>
          <w:rFonts w:cs="Times New Roman"/>
          <w:sz w:val="28"/>
          <w:szCs w:val="28"/>
        </w:rPr>
      </w:pPr>
    </w:p>
    <w:p w14:paraId="543DEA3B" w14:textId="6B26027A" w:rsidR="007B2E37" w:rsidRDefault="00AC7EE6" w:rsidP="004159D0">
      <w:pPr>
        <w:spacing w:line="360" w:lineRule="auto"/>
        <w:rPr>
          <w:rFonts w:cs="Times New Roman"/>
          <w:sz w:val="28"/>
          <w:szCs w:val="28"/>
        </w:rPr>
      </w:pPr>
      <w:r w:rsidRPr="00AC7EE6">
        <w:rPr>
          <w:rFonts w:cs="Times New Roman"/>
          <w:sz w:val="28"/>
          <w:szCs w:val="28"/>
        </w:rPr>
        <w:t>Today, Google Cloud Platform is a leading cloud provider, offering a wide range of services and solutions for businesses, developers, and governments.</w:t>
      </w:r>
    </w:p>
    <w:p w14:paraId="43FC146A" w14:textId="77777777" w:rsidR="00AC7EE6" w:rsidRDefault="00AC7EE6" w:rsidP="004159D0">
      <w:pPr>
        <w:spacing w:line="360" w:lineRule="auto"/>
        <w:rPr>
          <w:rFonts w:cs="Times New Roman"/>
          <w:sz w:val="28"/>
          <w:szCs w:val="28"/>
        </w:rPr>
      </w:pPr>
    </w:p>
    <w:p w14:paraId="664FBF1C" w14:textId="77777777" w:rsidR="007B2E37" w:rsidRDefault="007B2E37" w:rsidP="004159D0">
      <w:pPr>
        <w:spacing w:line="360" w:lineRule="auto"/>
        <w:rPr>
          <w:rFonts w:cs="Times New Roman"/>
          <w:sz w:val="28"/>
          <w:szCs w:val="28"/>
        </w:rPr>
      </w:pPr>
      <w:r>
        <w:rPr>
          <w:rFonts w:cs="Times New Roman"/>
          <w:sz w:val="28"/>
          <w:szCs w:val="28"/>
        </w:rPr>
        <w:t>Google Cloud Platform (GCP) is a suite of cloud computing services offered by Google that enables businesses, developers, and individuals to build, deploy, and manage applications and services in the cloud. GCP provides a range of computing solutions, data storage options, machine learning capabilities, and big data tools, allowing users to leverage Google’s infrastructure for their computing needs.</w:t>
      </w:r>
    </w:p>
    <w:p w14:paraId="1C6381AC" w14:textId="77777777" w:rsidR="007B2E37" w:rsidRDefault="007B2E37" w:rsidP="004159D0">
      <w:pPr>
        <w:spacing w:line="360" w:lineRule="auto"/>
        <w:rPr>
          <w:rFonts w:cs="Times New Roman"/>
          <w:sz w:val="28"/>
          <w:szCs w:val="28"/>
        </w:rPr>
      </w:pPr>
    </w:p>
    <w:p w14:paraId="30725790" w14:textId="1F6A880F" w:rsidR="007B2E37" w:rsidRDefault="007B2E37" w:rsidP="004159D0">
      <w:pPr>
        <w:spacing w:line="360" w:lineRule="auto"/>
        <w:rPr>
          <w:rFonts w:cs="Times New Roman"/>
          <w:sz w:val="28"/>
          <w:szCs w:val="28"/>
        </w:rPr>
      </w:pPr>
      <w:r>
        <w:rPr>
          <w:rFonts w:cs="Times New Roman"/>
          <w:sz w:val="28"/>
          <w:szCs w:val="28"/>
        </w:rPr>
        <w:t>Key Components of GCP</w:t>
      </w:r>
    </w:p>
    <w:p w14:paraId="2D95EC02" w14:textId="77777777" w:rsidR="007B2E37" w:rsidRDefault="007B2E37" w:rsidP="004159D0">
      <w:pPr>
        <w:spacing w:line="360" w:lineRule="auto"/>
        <w:rPr>
          <w:rFonts w:cs="Times New Roman"/>
          <w:sz w:val="28"/>
          <w:szCs w:val="28"/>
        </w:rPr>
      </w:pPr>
    </w:p>
    <w:p w14:paraId="6B8BC125" w14:textId="61B24929" w:rsidR="007B2E37" w:rsidRDefault="007B2E37" w:rsidP="004159D0">
      <w:pPr>
        <w:spacing w:line="360" w:lineRule="auto"/>
        <w:rPr>
          <w:rFonts w:cs="Times New Roman"/>
          <w:sz w:val="28"/>
          <w:szCs w:val="28"/>
        </w:rPr>
      </w:pPr>
      <w:r>
        <w:rPr>
          <w:rFonts w:cs="Times New Roman"/>
          <w:sz w:val="28"/>
          <w:szCs w:val="28"/>
        </w:rPr>
        <w:lastRenderedPageBreak/>
        <w:t>1. Compute Services:</w:t>
      </w:r>
    </w:p>
    <w:p w14:paraId="6B7DA006" w14:textId="76495394" w:rsidR="007B2E37" w:rsidRDefault="007B2E37" w:rsidP="004159D0">
      <w:pPr>
        <w:spacing w:line="360" w:lineRule="auto"/>
        <w:rPr>
          <w:rFonts w:cs="Times New Roman"/>
          <w:sz w:val="28"/>
          <w:szCs w:val="28"/>
        </w:rPr>
      </w:pPr>
      <w:r>
        <w:rPr>
          <w:rFonts w:cs="Times New Roman"/>
          <w:sz w:val="28"/>
          <w:szCs w:val="28"/>
        </w:rPr>
        <w:t xml:space="preserve">   - Google Compute Engine: This is an Infrastructure as a Service (</w:t>
      </w:r>
      <w:proofErr w:type="spellStart"/>
      <w:r>
        <w:rPr>
          <w:rFonts w:cs="Times New Roman"/>
          <w:sz w:val="28"/>
          <w:szCs w:val="28"/>
        </w:rPr>
        <w:t>IaaS</w:t>
      </w:r>
      <w:proofErr w:type="spellEnd"/>
      <w:r>
        <w:rPr>
          <w:rFonts w:cs="Times New Roman"/>
          <w:sz w:val="28"/>
          <w:szCs w:val="28"/>
        </w:rPr>
        <w:t>) that allows users to create and run virtual machines on Google’s infrastructure.</w:t>
      </w:r>
    </w:p>
    <w:p w14:paraId="4D71027C" w14:textId="0A609372" w:rsidR="007B2E37" w:rsidRDefault="007B2E37" w:rsidP="004159D0">
      <w:pPr>
        <w:spacing w:line="360" w:lineRule="auto"/>
        <w:rPr>
          <w:rFonts w:cs="Times New Roman"/>
          <w:sz w:val="28"/>
          <w:szCs w:val="28"/>
        </w:rPr>
      </w:pPr>
      <w:r>
        <w:rPr>
          <w:rFonts w:cs="Times New Roman"/>
          <w:sz w:val="28"/>
          <w:szCs w:val="28"/>
        </w:rPr>
        <w:t xml:space="preserve">   - Google App Engine: A Platform as a Service (</w:t>
      </w:r>
      <w:proofErr w:type="spellStart"/>
      <w:r>
        <w:rPr>
          <w:rFonts w:cs="Times New Roman"/>
          <w:sz w:val="28"/>
          <w:szCs w:val="28"/>
        </w:rPr>
        <w:t>PaaS</w:t>
      </w:r>
      <w:proofErr w:type="spellEnd"/>
      <w:r>
        <w:rPr>
          <w:rFonts w:cs="Times New Roman"/>
          <w:sz w:val="28"/>
          <w:szCs w:val="28"/>
        </w:rPr>
        <w:t>) that enables developers to build and host web applications in Google-managed data centers.</w:t>
      </w:r>
    </w:p>
    <w:p w14:paraId="03793614" w14:textId="4F8D8709" w:rsidR="007B2E37" w:rsidRDefault="007B2E37" w:rsidP="004159D0">
      <w:pPr>
        <w:spacing w:line="360" w:lineRule="auto"/>
        <w:rPr>
          <w:rFonts w:cs="Times New Roman"/>
          <w:sz w:val="28"/>
          <w:szCs w:val="28"/>
        </w:rPr>
      </w:pPr>
      <w:r>
        <w:rPr>
          <w:rFonts w:cs="Times New Roman"/>
          <w:sz w:val="28"/>
          <w:szCs w:val="28"/>
        </w:rPr>
        <w:t xml:space="preserve">   - Google Kubernetes Engine: A managed environment for deploying containerized applications using Kubernetes, allowing for efficient orchestration and scaling.</w:t>
      </w:r>
    </w:p>
    <w:p w14:paraId="5C1C4760" w14:textId="77777777" w:rsidR="007B2E37" w:rsidRDefault="007B2E37" w:rsidP="004159D0">
      <w:pPr>
        <w:spacing w:line="360" w:lineRule="auto"/>
        <w:rPr>
          <w:rFonts w:cs="Times New Roman"/>
          <w:sz w:val="28"/>
          <w:szCs w:val="28"/>
        </w:rPr>
      </w:pPr>
    </w:p>
    <w:p w14:paraId="5DD2DBEC" w14:textId="77777777" w:rsidR="00636C00" w:rsidRDefault="00636C00" w:rsidP="004159D0">
      <w:pPr>
        <w:spacing w:line="360" w:lineRule="auto"/>
        <w:rPr>
          <w:rFonts w:cs="Times New Roman"/>
          <w:sz w:val="28"/>
          <w:szCs w:val="28"/>
        </w:rPr>
      </w:pPr>
    </w:p>
    <w:p w14:paraId="43EB0ADC" w14:textId="33E11AEE" w:rsidR="007B2E37" w:rsidRDefault="007B2E37" w:rsidP="004159D0">
      <w:pPr>
        <w:spacing w:line="360" w:lineRule="auto"/>
        <w:rPr>
          <w:rFonts w:cs="Times New Roman"/>
          <w:sz w:val="28"/>
          <w:szCs w:val="28"/>
        </w:rPr>
      </w:pPr>
      <w:r>
        <w:rPr>
          <w:rFonts w:cs="Times New Roman"/>
          <w:sz w:val="28"/>
          <w:szCs w:val="28"/>
        </w:rPr>
        <w:t>2. Storage and Databases:</w:t>
      </w:r>
    </w:p>
    <w:p w14:paraId="2B0C83B9" w14:textId="2B4C1241" w:rsidR="007B2E37" w:rsidRDefault="007B2E37" w:rsidP="004159D0">
      <w:pPr>
        <w:spacing w:line="360" w:lineRule="auto"/>
        <w:rPr>
          <w:rFonts w:cs="Times New Roman"/>
          <w:sz w:val="28"/>
          <w:szCs w:val="28"/>
        </w:rPr>
      </w:pPr>
      <w:r>
        <w:rPr>
          <w:rFonts w:cs="Times New Roman"/>
          <w:sz w:val="28"/>
          <w:szCs w:val="28"/>
        </w:rPr>
        <w:t xml:space="preserve">   - Google Cloud Storage: A scalable, durable object storage service for storing and retrieving any amount of data at any time.</w:t>
      </w:r>
    </w:p>
    <w:p w14:paraId="1A2615F8" w14:textId="75D7E336" w:rsidR="007B2E37" w:rsidRDefault="007B2E37" w:rsidP="004159D0">
      <w:pPr>
        <w:spacing w:line="360" w:lineRule="auto"/>
        <w:rPr>
          <w:rFonts w:cs="Times New Roman"/>
          <w:sz w:val="28"/>
          <w:szCs w:val="28"/>
        </w:rPr>
      </w:pPr>
      <w:r>
        <w:rPr>
          <w:rFonts w:cs="Times New Roman"/>
          <w:sz w:val="28"/>
          <w:szCs w:val="28"/>
        </w:rPr>
        <w:t xml:space="preserve">   - Google Cloud SQL: A fully managed relational database service that supports popular databases such as MySQL, PostgreSQL, and SQL Server.</w:t>
      </w:r>
    </w:p>
    <w:p w14:paraId="422582B1" w14:textId="0FC094F6" w:rsidR="007B2E37" w:rsidRDefault="007B2E37" w:rsidP="004159D0">
      <w:pPr>
        <w:spacing w:line="360" w:lineRule="auto"/>
        <w:rPr>
          <w:rFonts w:cs="Times New Roman"/>
          <w:sz w:val="28"/>
          <w:szCs w:val="28"/>
        </w:rPr>
      </w:pPr>
      <w:r>
        <w:rPr>
          <w:rFonts w:cs="Times New Roman"/>
          <w:sz w:val="28"/>
          <w:szCs w:val="28"/>
        </w:rPr>
        <w:t xml:space="preserve">   - Google </w:t>
      </w:r>
      <w:proofErr w:type="spellStart"/>
      <w:r>
        <w:rPr>
          <w:rFonts w:cs="Times New Roman"/>
          <w:sz w:val="28"/>
          <w:szCs w:val="28"/>
        </w:rPr>
        <w:t>Firestore</w:t>
      </w:r>
      <w:proofErr w:type="spellEnd"/>
      <w:r>
        <w:rPr>
          <w:rFonts w:cs="Times New Roman"/>
          <w:sz w:val="28"/>
          <w:szCs w:val="28"/>
        </w:rPr>
        <w:t>: A NoSQL document database built for global apps that provide flexible, scalable database solutions.</w:t>
      </w:r>
    </w:p>
    <w:p w14:paraId="34139199" w14:textId="77777777" w:rsidR="007B2E37" w:rsidRDefault="007B2E37" w:rsidP="004159D0">
      <w:pPr>
        <w:spacing w:line="360" w:lineRule="auto"/>
        <w:rPr>
          <w:rFonts w:cs="Times New Roman"/>
          <w:sz w:val="28"/>
          <w:szCs w:val="28"/>
        </w:rPr>
      </w:pPr>
    </w:p>
    <w:p w14:paraId="6DC5777E" w14:textId="274B4F8B" w:rsidR="007B2E37" w:rsidRDefault="007B2E37" w:rsidP="004159D0">
      <w:pPr>
        <w:spacing w:line="360" w:lineRule="auto"/>
        <w:rPr>
          <w:rFonts w:cs="Times New Roman"/>
          <w:sz w:val="28"/>
          <w:szCs w:val="28"/>
        </w:rPr>
      </w:pPr>
      <w:r>
        <w:rPr>
          <w:rFonts w:cs="Times New Roman"/>
          <w:sz w:val="28"/>
          <w:szCs w:val="28"/>
        </w:rPr>
        <w:t>3. Networking:</w:t>
      </w:r>
    </w:p>
    <w:p w14:paraId="50D2D8CB" w14:textId="7C9999EF" w:rsidR="00F418F7" w:rsidRDefault="007B2E37" w:rsidP="00F418F7">
      <w:pPr>
        <w:spacing w:line="360" w:lineRule="auto"/>
        <w:rPr>
          <w:rFonts w:cs="Times New Roman"/>
          <w:sz w:val="28"/>
          <w:szCs w:val="28"/>
        </w:rPr>
      </w:pPr>
      <w:r>
        <w:rPr>
          <w:rFonts w:cs="Times New Roman"/>
          <w:sz w:val="28"/>
          <w:szCs w:val="28"/>
        </w:rPr>
        <w:t xml:space="preserve">   - Virtual Private Cloud (VPC): Enables users to create isolated networks and define their own IP addresses, firewall rules, and routing.</w:t>
      </w:r>
    </w:p>
    <w:p w14:paraId="19500F78" w14:textId="77777777" w:rsidR="00770491" w:rsidRDefault="00770491" w:rsidP="00F418F7">
      <w:pPr>
        <w:spacing w:line="360" w:lineRule="auto"/>
        <w:rPr>
          <w:rFonts w:cs="Times New Roman"/>
          <w:sz w:val="28"/>
          <w:szCs w:val="28"/>
        </w:rPr>
      </w:pPr>
    </w:p>
    <w:p w14:paraId="43D3D783" w14:textId="1030DC52" w:rsidR="00F418F7" w:rsidRPr="00F418F7" w:rsidRDefault="00770491" w:rsidP="00F418F7">
      <w:pPr>
        <w:spacing w:line="360" w:lineRule="auto"/>
        <w:rPr>
          <w:rFonts w:cs="Times New Roman"/>
          <w:sz w:val="28"/>
          <w:szCs w:val="28"/>
        </w:rPr>
      </w:pPr>
      <w:r>
        <w:rPr>
          <w:rFonts w:cs="Times New Roman"/>
          <w:sz w:val="28"/>
          <w:szCs w:val="28"/>
        </w:rPr>
        <w:t xml:space="preserve">Benefits of GCP </w:t>
      </w:r>
    </w:p>
    <w:p w14:paraId="30FF886B" w14:textId="3B9F6AB9" w:rsidR="00F418F7" w:rsidRPr="00F418F7" w:rsidRDefault="00F418F7" w:rsidP="00F418F7">
      <w:pPr>
        <w:spacing w:line="360" w:lineRule="auto"/>
        <w:rPr>
          <w:rFonts w:cs="Times New Roman"/>
          <w:sz w:val="28"/>
          <w:szCs w:val="28"/>
        </w:rPr>
      </w:pPr>
      <w:r w:rsidRPr="00F418F7">
        <w:rPr>
          <w:rFonts w:cs="Times New Roman"/>
          <w:sz w:val="28"/>
          <w:szCs w:val="28"/>
        </w:rPr>
        <w:t>1. Scalability: GCP allows businesses to scale their resources up or down according to demand, making it ideal for handling variable workloads without overcommitting resources.</w:t>
      </w:r>
    </w:p>
    <w:p w14:paraId="562143D1" w14:textId="77777777" w:rsidR="00F418F7" w:rsidRPr="00F418F7" w:rsidRDefault="00F418F7" w:rsidP="00F418F7">
      <w:pPr>
        <w:spacing w:line="360" w:lineRule="auto"/>
        <w:rPr>
          <w:rFonts w:cs="Times New Roman"/>
          <w:sz w:val="28"/>
          <w:szCs w:val="28"/>
        </w:rPr>
      </w:pPr>
    </w:p>
    <w:p w14:paraId="553385B0" w14:textId="35EA829F" w:rsidR="00F418F7" w:rsidRPr="00F418F7" w:rsidRDefault="00F418F7" w:rsidP="00F418F7">
      <w:pPr>
        <w:spacing w:line="360" w:lineRule="auto"/>
        <w:rPr>
          <w:rFonts w:cs="Times New Roman"/>
          <w:sz w:val="28"/>
          <w:szCs w:val="28"/>
        </w:rPr>
      </w:pPr>
      <w:r w:rsidRPr="00F418F7">
        <w:rPr>
          <w:rFonts w:cs="Times New Roman"/>
          <w:sz w:val="28"/>
          <w:szCs w:val="28"/>
        </w:rPr>
        <w:t>2. Global Network: With a vast network of data centers around the world, GCP provides low-latency access to services, ensuring reliable performance for users globally.</w:t>
      </w:r>
    </w:p>
    <w:p w14:paraId="349C85D5" w14:textId="77777777" w:rsidR="00F418F7" w:rsidRPr="00F418F7" w:rsidRDefault="00F418F7" w:rsidP="00F418F7">
      <w:pPr>
        <w:spacing w:line="360" w:lineRule="auto"/>
        <w:rPr>
          <w:rFonts w:cs="Times New Roman"/>
          <w:sz w:val="28"/>
          <w:szCs w:val="28"/>
        </w:rPr>
      </w:pPr>
    </w:p>
    <w:p w14:paraId="73C70E7F" w14:textId="429D11C1" w:rsidR="00F418F7" w:rsidRPr="00F418F7" w:rsidRDefault="00F418F7" w:rsidP="00F418F7">
      <w:pPr>
        <w:spacing w:line="360" w:lineRule="auto"/>
        <w:rPr>
          <w:rFonts w:cs="Times New Roman"/>
          <w:sz w:val="28"/>
          <w:szCs w:val="28"/>
        </w:rPr>
      </w:pPr>
      <w:r w:rsidRPr="00F418F7">
        <w:rPr>
          <w:rFonts w:cs="Times New Roman"/>
          <w:sz w:val="28"/>
          <w:szCs w:val="28"/>
        </w:rPr>
        <w:lastRenderedPageBreak/>
        <w:t>3. Cost-Effectiveness: GCP operates on a pay-as-you-go pricing model, which enables businesses to pay only for the resources they actually use. This can lead to significant savings compared to traditional on-premises infrastructure.</w:t>
      </w:r>
    </w:p>
    <w:p w14:paraId="36842156" w14:textId="77777777" w:rsidR="00F418F7" w:rsidRPr="00F418F7" w:rsidRDefault="00F418F7" w:rsidP="00F418F7">
      <w:pPr>
        <w:spacing w:line="360" w:lineRule="auto"/>
        <w:rPr>
          <w:rFonts w:cs="Times New Roman"/>
          <w:sz w:val="28"/>
          <w:szCs w:val="28"/>
        </w:rPr>
      </w:pPr>
    </w:p>
    <w:p w14:paraId="05FFBC2F" w14:textId="331050A7" w:rsidR="00F418F7" w:rsidRPr="00F418F7" w:rsidRDefault="00F418F7" w:rsidP="00F418F7">
      <w:pPr>
        <w:spacing w:line="360" w:lineRule="auto"/>
        <w:rPr>
          <w:rFonts w:cs="Times New Roman"/>
          <w:sz w:val="28"/>
          <w:szCs w:val="28"/>
        </w:rPr>
      </w:pPr>
      <w:r w:rsidRPr="00F418F7">
        <w:rPr>
          <w:rFonts w:cs="Times New Roman"/>
          <w:sz w:val="28"/>
          <w:szCs w:val="28"/>
        </w:rPr>
        <w:t xml:space="preserve">4. Data Analytics and Machine Learning: GCP offers powerful tools for big data processing and analytics, such as </w:t>
      </w:r>
      <w:proofErr w:type="spellStart"/>
      <w:r w:rsidRPr="00F418F7">
        <w:rPr>
          <w:rFonts w:cs="Times New Roman"/>
          <w:sz w:val="28"/>
          <w:szCs w:val="28"/>
        </w:rPr>
        <w:t>BigQuery</w:t>
      </w:r>
      <w:proofErr w:type="spellEnd"/>
      <w:r w:rsidRPr="00F418F7">
        <w:rPr>
          <w:rFonts w:cs="Times New Roman"/>
          <w:sz w:val="28"/>
          <w:szCs w:val="28"/>
        </w:rPr>
        <w:t xml:space="preserve">, as well as advanced machine learning services like </w:t>
      </w:r>
      <w:proofErr w:type="spellStart"/>
      <w:r w:rsidRPr="00F418F7">
        <w:rPr>
          <w:rFonts w:cs="Times New Roman"/>
          <w:sz w:val="28"/>
          <w:szCs w:val="28"/>
        </w:rPr>
        <w:t>TensorFlow</w:t>
      </w:r>
      <w:proofErr w:type="spellEnd"/>
      <w:r w:rsidRPr="00F418F7">
        <w:rPr>
          <w:rFonts w:cs="Times New Roman"/>
          <w:sz w:val="28"/>
          <w:szCs w:val="28"/>
        </w:rPr>
        <w:t>, enabling businesses to gain insights from their data.</w:t>
      </w:r>
    </w:p>
    <w:p w14:paraId="3EE305AE" w14:textId="77777777" w:rsidR="00F418F7" w:rsidRPr="00F418F7" w:rsidRDefault="00F418F7" w:rsidP="00F418F7">
      <w:pPr>
        <w:spacing w:line="360" w:lineRule="auto"/>
        <w:rPr>
          <w:rFonts w:cs="Times New Roman"/>
          <w:sz w:val="28"/>
          <w:szCs w:val="28"/>
        </w:rPr>
      </w:pPr>
    </w:p>
    <w:p w14:paraId="265DBD4D" w14:textId="71795809" w:rsidR="00F418F7" w:rsidRPr="00F418F7" w:rsidRDefault="00F418F7" w:rsidP="00F418F7">
      <w:pPr>
        <w:spacing w:line="360" w:lineRule="auto"/>
        <w:rPr>
          <w:rFonts w:cs="Times New Roman"/>
          <w:sz w:val="28"/>
          <w:szCs w:val="28"/>
        </w:rPr>
      </w:pPr>
      <w:r w:rsidRPr="00F418F7">
        <w:rPr>
          <w:rFonts w:cs="Times New Roman"/>
          <w:sz w:val="28"/>
          <w:szCs w:val="28"/>
        </w:rPr>
        <w:t>5. Security: GCP provides robust security features, including encryption at rest and in transit, identity and access management, and compliance with various industry standards, ensuring that data is kept secure.</w:t>
      </w:r>
    </w:p>
    <w:p w14:paraId="75340BAF" w14:textId="77777777" w:rsidR="00F418F7" w:rsidRPr="00F418F7" w:rsidRDefault="00F418F7" w:rsidP="00F418F7">
      <w:pPr>
        <w:spacing w:line="360" w:lineRule="auto"/>
        <w:rPr>
          <w:rFonts w:cs="Times New Roman"/>
          <w:sz w:val="28"/>
          <w:szCs w:val="28"/>
        </w:rPr>
      </w:pPr>
    </w:p>
    <w:p w14:paraId="68B13B2C" w14:textId="0F0AE456" w:rsidR="00F418F7" w:rsidRPr="00F418F7" w:rsidRDefault="00F418F7" w:rsidP="00F418F7">
      <w:pPr>
        <w:spacing w:line="360" w:lineRule="auto"/>
        <w:rPr>
          <w:rFonts w:cs="Times New Roman"/>
          <w:sz w:val="28"/>
          <w:szCs w:val="28"/>
        </w:rPr>
      </w:pPr>
      <w:r w:rsidRPr="00F418F7">
        <w:rPr>
          <w:rFonts w:cs="Times New Roman"/>
          <w:sz w:val="28"/>
          <w:szCs w:val="28"/>
        </w:rPr>
        <w:t>6. Integration with Other Google Services: GCP seamlessly integrates with other Google services, making it easier to develop, deploy, and manage applications using tools like Google Workspace.</w:t>
      </w:r>
    </w:p>
    <w:p w14:paraId="7237F7E6" w14:textId="77777777" w:rsidR="00F418F7" w:rsidRPr="00F418F7" w:rsidRDefault="00F418F7" w:rsidP="00F418F7">
      <w:pPr>
        <w:spacing w:line="360" w:lineRule="auto"/>
        <w:rPr>
          <w:rFonts w:cs="Times New Roman"/>
          <w:sz w:val="28"/>
          <w:szCs w:val="28"/>
        </w:rPr>
      </w:pPr>
    </w:p>
    <w:p w14:paraId="682E287D" w14:textId="5FF58102" w:rsidR="00F418F7" w:rsidRPr="00F418F7" w:rsidRDefault="00F418F7" w:rsidP="00F418F7">
      <w:pPr>
        <w:spacing w:line="360" w:lineRule="auto"/>
        <w:rPr>
          <w:rFonts w:cs="Times New Roman"/>
          <w:sz w:val="28"/>
          <w:szCs w:val="28"/>
        </w:rPr>
      </w:pPr>
      <w:r w:rsidRPr="00F418F7">
        <w:rPr>
          <w:rFonts w:cs="Times New Roman"/>
          <w:sz w:val="28"/>
          <w:szCs w:val="28"/>
        </w:rPr>
        <w:t>7. High Availability and Reliability: Google’s infrastructure is designed for high availability with built-in redundancy, ensuring that applications remain operational with minimal downtime.</w:t>
      </w:r>
    </w:p>
    <w:p w14:paraId="4DD43FDE" w14:textId="77777777" w:rsidR="00F418F7" w:rsidRPr="00F418F7" w:rsidRDefault="00F418F7" w:rsidP="00F418F7">
      <w:pPr>
        <w:spacing w:line="360" w:lineRule="auto"/>
        <w:rPr>
          <w:rFonts w:cs="Times New Roman"/>
          <w:sz w:val="28"/>
          <w:szCs w:val="28"/>
        </w:rPr>
      </w:pPr>
    </w:p>
    <w:p w14:paraId="62A2F62C" w14:textId="158C6681" w:rsidR="00F418F7" w:rsidRPr="00F418F7" w:rsidRDefault="00F418F7" w:rsidP="00F418F7">
      <w:pPr>
        <w:spacing w:line="360" w:lineRule="auto"/>
        <w:rPr>
          <w:rFonts w:cs="Times New Roman"/>
          <w:sz w:val="28"/>
          <w:szCs w:val="28"/>
        </w:rPr>
      </w:pPr>
      <w:r w:rsidRPr="00F418F7">
        <w:rPr>
          <w:rFonts w:cs="Times New Roman"/>
          <w:sz w:val="28"/>
          <w:szCs w:val="28"/>
        </w:rPr>
        <w:t>8. Developer-Friendly Environment: GCP supports multiple programming languages and frameworks, along with a rich set of APIs, making it an attractive option for developers to build and deploy applications.</w:t>
      </w:r>
    </w:p>
    <w:p w14:paraId="20CADD9D" w14:textId="77777777" w:rsidR="00F418F7" w:rsidRPr="00F418F7" w:rsidRDefault="00F418F7" w:rsidP="00F418F7">
      <w:pPr>
        <w:spacing w:line="360" w:lineRule="auto"/>
        <w:rPr>
          <w:rFonts w:cs="Times New Roman"/>
          <w:sz w:val="28"/>
          <w:szCs w:val="28"/>
        </w:rPr>
      </w:pPr>
    </w:p>
    <w:p w14:paraId="21A48B88" w14:textId="6E7AAEB0" w:rsidR="00F418F7" w:rsidRPr="00F418F7" w:rsidRDefault="00F418F7" w:rsidP="00F418F7">
      <w:pPr>
        <w:spacing w:line="360" w:lineRule="auto"/>
        <w:rPr>
          <w:rFonts w:cs="Times New Roman"/>
          <w:sz w:val="28"/>
          <w:szCs w:val="28"/>
        </w:rPr>
      </w:pPr>
      <w:r w:rsidRPr="00F418F7">
        <w:rPr>
          <w:rFonts w:cs="Times New Roman"/>
          <w:sz w:val="28"/>
          <w:szCs w:val="28"/>
        </w:rPr>
        <w:t>9. Managed Services: Many services in GCP are fully managed, which reduces the operational burden on teams and allows them to focus on building applications rather than managing infrastructure.</w:t>
      </w:r>
    </w:p>
    <w:p w14:paraId="40899C6D" w14:textId="77777777" w:rsidR="00F418F7" w:rsidRPr="00F418F7" w:rsidRDefault="00F418F7" w:rsidP="00F418F7">
      <w:pPr>
        <w:spacing w:line="360" w:lineRule="auto"/>
        <w:rPr>
          <w:rFonts w:cs="Times New Roman"/>
          <w:sz w:val="28"/>
          <w:szCs w:val="28"/>
        </w:rPr>
      </w:pPr>
    </w:p>
    <w:p w14:paraId="7A42C807" w14:textId="49A5B5A1" w:rsidR="00F418F7" w:rsidRDefault="00F418F7" w:rsidP="00F418F7">
      <w:pPr>
        <w:spacing w:line="360" w:lineRule="auto"/>
        <w:rPr>
          <w:rFonts w:cs="Times New Roman"/>
          <w:sz w:val="28"/>
          <w:szCs w:val="28"/>
        </w:rPr>
      </w:pPr>
      <w:r w:rsidRPr="00F418F7">
        <w:rPr>
          <w:rFonts w:cs="Times New Roman"/>
          <w:sz w:val="28"/>
          <w:szCs w:val="28"/>
        </w:rPr>
        <w:t xml:space="preserve">10. Commitment to Sustainability: Google is committed to sustainability, with initiatives aimed at carbon-neutral operations and renewable energy usage, which can </w:t>
      </w:r>
      <w:r w:rsidRPr="00F418F7">
        <w:rPr>
          <w:rFonts w:cs="Times New Roman"/>
          <w:sz w:val="28"/>
          <w:szCs w:val="28"/>
        </w:rPr>
        <w:lastRenderedPageBreak/>
        <w:t>align with the values of environmentally-conscious businesses.</w:t>
      </w:r>
    </w:p>
    <w:p w14:paraId="4D2CCAFD" w14:textId="77777777" w:rsidR="00895313" w:rsidRDefault="00895313" w:rsidP="00F418F7">
      <w:pPr>
        <w:spacing w:line="360" w:lineRule="auto"/>
        <w:rPr>
          <w:rFonts w:cs="Times New Roman"/>
          <w:sz w:val="28"/>
          <w:szCs w:val="28"/>
        </w:rPr>
      </w:pPr>
    </w:p>
    <w:p w14:paraId="39DEBB08" w14:textId="660D9823" w:rsidR="00B47998" w:rsidRDefault="00B47998" w:rsidP="00F418F7">
      <w:pPr>
        <w:spacing w:line="360" w:lineRule="auto"/>
        <w:rPr>
          <w:rFonts w:cs="Times New Roman"/>
          <w:sz w:val="28"/>
          <w:szCs w:val="28"/>
        </w:rPr>
      </w:pPr>
    </w:p>
    <w:p w14:paraId="30B9F3CE" w14:textId="3A6195DE" w:rsidR="00B47998" w:rsidRDefault="00CE4639" w:rsidP="00F418F7">
      <w:pPr>
        <w:spacing w:line="360" w:lineRule="auto"/>
        <w:rPr>
          <w:rFonts w:cs="Times New Roman"/>
          <w:sz w:val="28"/>
          <w:szCs w:val="28"/>
        </w:rPr>
      </w:pPr>
      <w:r>
        <w:rPr>
          <w:rFonts w:cs="Times New Roman"/>
          <w:sz w:val="28"/>
          <w:szCs w:val="28"/>
        </w:rPr>
        <w:t xml:space="preserve">Challenges </w:t>
      </w:r>
      <w:r w:rsidR="00C06B36">
        <w:rPr>
          <w:rFonts w:cs="Times New Roman"/>
          <w:sz w:val="28"/>
          <w:szCs w:val="28"/>
        </w:rPr>
        <w:t>Faced while using GCP</w:t>
      </w:r>
    </w:p>
    <w:p w14:paraId="68CAEDC4" w14:textId="6DB579C6" w:rsidR="00B47998" w:rsidRDefault="00B47998" w:rsidP="00F418F7">
      <w:pPr>
        <w:spacing w:line="360" w:lineRule="auto"/>
        <w:rPr>
          <w:rFonts w:cs="Times New Roman"/>
          <w:sz w:val="28"/>
          <w:szCs w:val="28"/>
        </w:rPr>
      </w:pPr>
      <w:r>
        <w:rPr>
          <w:rFonts w:cs="Times New Roman"/>
          <w:sz w:val="28"/>
          <w:szCs w:val="28"/>
        </w:rPr>
        <w:t>1. Understanding Pricing Models: GCP offers complex pricing models based on usage, which can lead to unexpected costs if not monitored closely. Users may find it challenging to estimate costs accurately, especially when scaling resources.</w:t>
      </w:r>
    </w:p>
    <w:p w14:paraId="4C10606E" w14:textId="77777777" w:rsidR="00B47998" w:rsidRDefault="00B47998" w:rsidP="00F418F7">
      <w:pPr>
        <w:spacing w:line="360" w:lineRule="auto"/>
        <w:rPr>
          <w:rFonts w:cs="Times New Roman"/>
          <w:sz w:val="28"/>
          <w:szCs w:val="28"/>
        </w:rPr>
      </w:pPr>
    </w:p>
    <w:p w14:paraId="2B5028D7" w14:textId="48219746" w:rsidR="00B47998" w:rsidRDefault="00B47998" w:rsidP="00F418F7">
      <w:pPr>
        <w:spacing w:line="360" w:lineRule="auto"/>
        <w:rPr>
          <w:rFonts w:cs="Times New Roman"/>
          <w:sz w:val="28"/>
          <w:szCs w:val="28"/>
        </w:rPr>
      </w:pPr>
      <w:r>
        <w:rPr>
          <w:rFonts w:cs="Times New Roman"/>
          <w:sz w:val="28"/>
          <w:szCs w:val="28"/>
        </w:rPr>
        <w:t>2. Learning Curve</w:t>
      </w:r>
      <w:r w:rsidR="00C06B36">
        <w:rPr>
          <w:rFonts w:cs="Times New Roman"/>
          <w:sz w:val="28"/>
          <w:szCs w:val="28"/>
        </w:rPr>
        <w:t>:</w:t>
      </w:r>
      <w:r>
        <w:rPr>
          <w:rFonts w:cs="Times New Roman"/>
          <w:sz w:val="28"/>
          <w:szCs w:val="28"/>
        </w:rPr>
        <w:t xml:space="preserve"> For those unfamiliar with cloud technologies, the transition to GCP can be daunting. Understanding various services, APIs, and best practices may require significant time and training.</w:t>
      </w:r>
    </w:p>
    <w:p w14:paraId="3D3B8185" w14:textId="77777777" w:rsidR="00B47998" w:rsidRDefault="00B47998" w:rsidP="00F418F7">
      <w:pPr>
        <w:spacing w:line="360" w:lineRule="auto"/>
        <w:rPr>
          <w:rFonts w:cs="Times New Roman"/>
          <w:sz w:val="28"/>
          <w:szCs w:val="28"/>
        </w:rPr>
      </w:pPr>
    </w:p>
    <w:p w14:paraId="2EE494BF" w14:textId="071ACF94" w:rsidR="00B47998" w:rsidRDefault="00B47998" w:rsidP="00F418F7">
      <w:pPr>
        <w:spacing w:line="360" w:lineRule="auto"/>
        <w:rPr>
          <w:rFonts w:cs="Times New Roman"/>
          <w:sz w:val="28"/>
          <w:szCs w:val="28"/>
        </w:rPr>
      </w:pPr>
      <w:r>
        <w:rPr>
          <w:rFonts w:cs="Times New Roman"/>
          <w:sz w:val="28"/>
          <w:szCs w:val="28"/>
        </w:rPr>
        <w:t>3. Configuration and Management: Properly configuring services and managing them can be complex. Misconfigurations can lead to security vulnerabilities and potential data breaches.</w:t>
      </w:r>
    </w:p>
    <w:p w14:paraId="122B3D87" w14:textId="77777777" w:rsidR="00B47998" w:rsidRDefault="00B47998" w:rsidP="00F418F7">
      <w:pPr>
        <w:spacing w:line="360" w:lineRule="auto"/>
        <w:rPr>
          <w:rFonts w:cs="Times New Roman"/>
          <w:sz w:val="28"/>
          <w:szCs w:val="28"/>
        </w:rPr>
      </w:pPr>
    </w:p>
    <w:p w14:paraId="1FE42B3A" w14:textId="141D5F6F" w:rsidR="00B47998" w:rsidRDefault="00B47998" w:rsidP="00F418F7">
      <w:pPr>
        <w:spacing w:line="360" w:lineRule="auto"/>
        <w:rPr>
          <w:rFonts w:cs="Times New Roman"/>
          <w:sz w:val="28"/>
          <w:szCs w:val="28"/>
        </w:rPr>
      </w:pPr>
      <w:r>
        <w:rPr>
          <w:rFonts w:cs="Times New Roman"/>
          <w:sz w:val="28"/>
          <w:szCs w:val="28"/>
        </w:rPr>
        <w:t>4. Integration with Existing Systems: Integrating GCP with on-premises systems or other cloud services may pose challenges. Organizations often face difficulties in ensuring seamless interconnectivity and data migration.</w:t>
      </w:r>
    </w:p>
    <w:p w14:paraId="0F5B18FB" w14:textId="77777777" w:rsidR="00B47998" w:rsidRDefault="00B47998" w:rsidP="00F418F7">
      <w:pPr>
        <w:spacing w:line="360" w:lineRule="auto"/>
        <w:rPr>
          <w:rFonts w:cs="Times New Roman"/>
          <w:sz w:val="28"/>
          <w:szCs w:val="28"/>
        </w:rPr>
      </w:pPr>
    </w:p>
    <w:p w14:paraId="34D9FE8C" w14:textId="1ACBFEB4" w:rsidR="00B47998" w:rsidRDefault="00B47998" w:rsidP="00F418F7">
      <w:pPr>
        <w:spacing w:line="360" w:lineRule="auto"/>
        <w:rPr>
          <w:rFonts w:cs="Times New Roman"/>
          <w:sz w:val="28"/>
          <w:szCs w:val="28"/>
        </w:rPr>
      </w:pPr>
      <w:r>
        <w:rPr>
          <w:rFonts w:cs="Times New Roman"/>
          <w:sz w:val="28"/>
          <w:szCs w:val="28"/>
        </w:rPr>
        <w:t>5. Compliance and Security: Staying compliant with regulations and ensuring data security is crucial. Organizations must understand GCP's security features and implement additional measures to protect sensitive data.</w:t>
      </w:r>
    </w:p>
    <w:p w14:paraId="2A06FE87" w14:textId="77777777" w:rsidR="00B47998" w:rsidRDefault="00B47998" w:rsidP="00F418F7">
      <w:pPr>
        <w:spacing w:line="360" w:lineRule="auto"/>
        <w:rPr>
          <w:rFonts w:cs="Times New Roman"/>
          <w:sz w:val="28"/>
          <w:szCs w:val="28"/>
        </w:rPr>
      </w:pPr>
    </w:p>
    <w:p w14:paraId="695F4753" w14:textId="344890EC" w:rsidR="00B47998" w:rsidRDefault="00B47998" w:rsidP="00F418F7">
      <w:pPr>
        <w:spacing w:line="360" w:lineRule="auto"/>
        <w:rPr>
          <w:rFonts w:cs="Times New Roman"/>
          <w:sz w:val="28"/>
          <w:szCs w:val="28"/>
        </w:rPr>
      </w:pPr>
      <w:r>
        <w:rPr>
          <w:rFonts w:cs="Times New Roman"/>
          <w:sz w:val="28"/>
          <w:szCs w:val="28"/>
        </w:rPr>
        <w:t>6. Vendor Lock-In</w:t>
      </w:r>
      <w:r w:rsidR="00FA79B3">
        <w:rPr>
          <w:rFonts w:cs="Times New Roman"/>
          <w:sz w:val="28"/>
          <w:szCs w:val="28"/>
        </w:rPr>
        <w:t>:</w:t>
      </w:r>
      <w:r>
        <w:rPr>
          <w:rFonts w:cs="Times New Roman"/>
          <w:sz w:val="28"/>
          <w:szCs w:val="28"/>
        </w:rPr>
        <w:t xml:space="preserve"> Relying heavily on a single cloud provider can create dependency, making it difficult to switch vendors later. Organizations may face challenges in migrating workloads away from GCP if needed.</w:t>
      </w:r>
    </w:p>
    <w:p w14:paraId="07402388" w14:textId="77777777" w:rsidR="00B47998" w:rsidRDefault="00B47998" w:rsidP="00F418F7">
      <w:pPr>
        <w:spacing w:line="360" w:lineRule="auto"/>
        <w:rPr>
          <w:rFonts w:cs="Times New Roman"/>
          <w:sz w:val="28"/>
          <w:szCs w:val="28"/>
        </w:rPr>
      </w:pPr>
    </w:p>
    <w:p w14:paraId="429FCCDB" w14:textId="47BFCC1B" w:rsidR="00B47998" w:rsidRDefault="00B47998" w:rsidP="00F418F7">
      <w:pPr>
        <w:spacing w:line="360" w:lineRule="auto"/>
        <w:rPr>
          <w:rFonts w:cs="Times New Roman"/>
          <w:sz w:val="28"/>
          <w:szCs w:val="28"/>
        </w:rPr>
      </w:pPr>
      <w:r>
        <w:rPr>
          <w:rFonts w:cs="Times New Roman"/>
          <w:sz w:val="28"/>
          <w:szCs w:val="28"/>
        </w:rPr>
        <w:t xml:space="preserve">7. Performance Issues: Depending on the workload, users might encounter performance inconsistencies, particularly during peak usage times. Understanding the </w:t>
      </w:r>
      <w:r>
        <w:rPr>
          <w:rFonts w:cs="Times New Roman"/>
          <w:sz w:val="28"/>
          <w:szCs w:val="28"/>
        </w:rPr>
        <w:lastRenderedPageBreak/>
        <w:t>factors that affect performance and optimizing accordingly can be challenging.</w:t>
      </w:r>
    </w:p>
    <w:p w14:paraId="0782CD19" w14:textId="77777777" w:rsidR="00B47998" w:rsidRDefault="00B47998" w:rsidP="00F418F7">
      <w:pPr>
        <w:spacing w:line="360" w:lineRule="auto"/>
        <w:rPr>
          <w:rFonts w:cs="Times New Roman"/>
          <w:sz w:val="28"/>
          <w:szCs w:val="28"/>
        </w:rPr>
      </w:pPr>
    </w:p>
    <w:p w14:paraId="4002DBE6" w14:textId="45797177" w:rsidR="00B47998" w:rsidRDefault="00B47998" w:rsidP="00F418F7">
      <w:pPr>
        <w:spacing w:line="360" w:lineRule="auto"/>
        <w:rPr>
          <w:rFonts w:cs="Times New Roman"/>
          <w:sz w:val="28"/>
          <w:szCs w:val="28"/>
        </w:rPr>
      </w:pPr>
      <w:r>
        <w:rPr>
          <w:rFonts w:cs="Times New Roman"/>
          <w:sz w:val="28"/>
          <w:szCs w:val="28"/>
        </w:rPr>
        <w:t>8. Limited Support for Certain Services: While GCP has a broad range of services, some specific tools or integrations available on other cloud platforms may not have direct equivalents in GCP, requiring users to find workarounds.</w:t>
      </w:r>
    </w:p>
    <w:p w14:paraId="48BAD9A6" w14:textId="77777777" w:rsidR="00B47998" w:rsidRDefault="00B47998" w:rsidP="00F418F7">
      <w:pPr>
        <w:spacing w:line="360" w:lineRule="auto"/>
        <w:rPr>
          <w:rFonts w:cs="Times New Roman"/>
          <w:sz w:val="28"/>
          <w:szCs w:val="28"/>
        </w:rPr>
      </w:pPr>
    </w:p>
    <w:p w14:paraId="433CA001" w14:textId="09BA031B" w:rsidR="00B47998" w:rsidRDefault="00B47998" w:rsidP="00F418F7">
      <w:pPr>
        <w:spacing w:line="360" w:lineRule="auto"/>
        <w:rPr>
          <w:rFonts w:cs="Times New Roman"/>
          <w:sz w:val="28"/>
          <w:szCs w:val="28"/>
        </w:rPr>
      </w:pPr>
      <w:r>
        <w:rPr>
          <w:rFonts w:cs="Times New Roman"/>
          <w:sz w:val="28"/>
          <w:szCs w:val="28"/>
        </w:rPr>
        <w:t xml:space="preserve">9. </w:t>
      </w:r>
      <w:r w:rsidR="00636C00">
        <w:rPr>
          <w:rFonts w:cs="Times New Roman"/>
          <w:sz w:val="28"/>
          <w:szCs w:val="28"/>
        </w:rPr>
        <w:t>C</w:t>
      </w:r>
      <w:r>
        <w:rPr>
          <w:rFonts w:cs="Times New Roman"/>
          <w:sz w:val="28"/>
          <w:szCs w:val="28"/>
        </w:rPr>
        <w:t>hoosing the Right Services: GCP offers numerous products, and selecting the right ones for specific use cases can be overwhelming. Organizations need to evaluate their needs carefully to optimize their cloud strategy.</w:t>
      </w:r>
    </w:p>
    <w:p w14:paraId="07D31305" w14:textId="77777777" w:rsidR="00B47998" w:rsidRDefault="00B47998" w:rsidP="00F418F7">
      <w:pPr>
        <w:spacing w:line="360" w:lineRule="auto"/>
        <w:rPr>
          <w:rFonts w:cs="Times New Roman"/>
          <w:sz w:val="28"/>
          <w:szCs w:val="28"/>
        </w:rPr>
      </w:pPr>
    </w:p>
    <w:p w14:paraId="478D5353" w14:textId="11B430A2" w:rsidR="00B47998" w:rsidRDefault="00B47998" w:rsidP="00F418F7">
      <w:pPr>
        <w:spacing w:line="360" w:lineRule="auto"/>
        <w:rPr>
          <w:rFonts w:cs="Times New Roman"/>
          <w:sz w:val="28"/>
          <w:szCs w:val="28"/>
        </w:rPr>
      </w:pPr>
      <w:r>
        <w:rPr>
          <w:rFonts w:cs="Times New Roman"/>
          <w:sz w:val="28"/>
          <w:szCs w:val="28"/>
        </w:rPr>
        <w:t>10. Network Configuration: Setting up Virtual Private Clouds (VPCs), subnets, and firewall rules can be complicated, and incorrect configurations might lead to connectivity issues or expose resources unnecessarily.</w:t>
      </w:r>
    </w:p>
    <w:p w14:paraId="24DA58EE" w14:textId="48BA732B" w:rsidR="00B47998" w:rsidRPr="00F418F7" w:rsidRDefault="00B47998" w:rsidP="00F418F7">
      <w:pPr>
        <w:spacing w:line="360" w:lineRule="auto"/>
        <w:rPr>
          <w:rFonts w:cs="Times New Roman"/>
          <w:sz w:val="28"/>
          <w:szCs w:val="28"/>
        </w:rPr>
      </w:pPr>
    </w:p>
    <w:p w14:paraId="6EABA743" w14:textId="7535CF2E" w:rsidR="007B2E37" w:rsidRPr="004159D0" w:rsidRDefault="007B2E37" w:rsidP="004159D0">
      <w:pPr>
        <w:spacing w:line="360" w:lineRule="auto"/>
        <w:rPr>
          <w:rFonts w:cs="Times New Roman"/>
          <w:sz w:val="28"/>
          <w:szCs w:val="28"/>
        </w:rPr>
      </w:pPr>
    </w:p>
    <w:p w14:paraId="469F1C2F" w14:textId="6E5FBE16" w:rsidR="00770796" w:rsidRDefault="00FB1D3E" w:rsidP="00770796">
      <w:pPr>
        <w:pStyle w:val="ListParagraph"/>
        <w:numPr>
          <w:ilvl w:val="0"/>
          <w:numId w:val="30"/>
        </w:numPr>
        <w:spacing w:line="360" w:lineRule="auto"/>
        <w:rPr>
          <w:rFonts w:cs="Times New Roman"/>
          <w:sz w:val="28"/>
          <w:szCs w:val="28"/>
        </w:rPr>
      </w:pPr>
      <w:r>
        <w:rPr>
          <w:rFonts w:cs="Times New Roman"/>
          <w:sz w:val="28"/>
          <w:szCs w:val="28"/>
        </w:rPr>
        <w:t xml:space="preserve">Microsoft </w:t>
      </w:r>
      <w:proofErr w:type="spellStart"/>
      <w:r>
        <w:rPr>
          <w:rFonts w:cs="Times New Roman"/>
          <w:sz w:val="28"/>
          <w:szCs w:val="28"/>
        </w:rPr>
        <w:t>Axure</w:t>
      </w:r>
      <w:proofErr w:type="spellEnd"/>
      <w:r>
        <w:rPr>
          <w:rFonts w:cs="Times New Roman"/>
          <w:sz w:val="28"/>
          <w:szCs w:val="28"/>
        </w:rPr>
        <w:t xml:space="preserve"> </w:t>
      </w:r>
    </w:p>
    <w:p w14:paraId="7535DFDB" w14:textId="77777777" w:rsidR="00775D7E" w:rsidRPr="00775D7E" w:rsidRDefault="00775D7E" w:rsidP="00775D7E">
      <w:pPr>
        <w:spacing w:line="360" w:lineRule="auto"/>
        <w:rPr>
          <w:rFonts w:cs="Times New Roman"/>
          <w:sz w:val="28"/>
          <w:szCs w:val="28"/>
        </w:rPr>
      </w:pPr>
    </w:p>
    <w:p w14:paraId="6109085F" w14:textId="5A3A8231" w:rsidR="00770796" w:rsidRDefault="00775D7E" w:rsidP="00770796">
      <w:pPr>
        <w:spacing w:line="360" w:lineRule="auto"/>
        <w:rPr>
          <w:rFonts w:cs="Times New Roman"/>
          <w:sz w:val="28"/>
          <w:szCs w:val="28"/>
        </w:rPr>
      </w:pPr>
      <w:r>
        <w:rPr>
          <w:rFonts w:cs="Times New Roman"/>
          <w:sz w:val="28"/>
          <w:szCs w:val="28"/>
        </w:rPr>
        <w:t xml:space="preserve">History of Microsoft Azure </w:t>
      </w:r>
    </w:p>
    <w:p w14:paraId="3293016D" w14:textId="77777777" w:rsidR="00770796" w:rsidRDefault="00770796" w:rsidP="00770796">
      <w:pPr>
        <w:spacing w:line="360" w:lineRule="auto"/>
        <w:rPr>
          <w:rFonts w:cs="Times New Roman"/>
          <w:sz w:val="28"/>
          <w:szCs w:val="28"/>
        </w:rPr>
      </w:pPr>
      <w:r>
        <w:rPr>
          <w:rFonts w:cs="Times New Roman"/>
          <w:sz w:val="28"/>
          <w:szCs w:val="28"/>
        </w:rPr>
        <w:t>Early Beginnings (2005-2008)</w:t>
      </w:r>
    </w:p>
    <w:p w14:paraId="4CAA6F10" w14:textId="185D074E" w:rsidR="00770796" w:rsidRDefault="00770796" w:rsidP="00770796">
      <w:pPr>
        <w:spacing w:line="360" w:lineRule="auto"/>
        <w:rPr>
          <w:rFonts w:cs="Times New Roman"/>
          <w:sz w:val="28"/>
          <w:szCs w:val="28"/>
        </w:rPr>
      </w:pPr>
      <w:r>
        <w:rPr>
          <w:rFonts w:cs="Times New Roman"/>
          <w:sz w:val="28"/>
          <w:szCs w:val="28"/>
        </w:rPr>
        <w:t>Microsoft Azure has its roots in Microsoft’s internal infrastructure, which was designed to support the company’s online services, such as Hotmail and MSN. In 2005, Microsoft began exploring ways to offer its infrastructure as a service to external customers.</w:t>
      </w:r>
    </w:p>
    <w:p w14:paraId="4173A90E" w14:textId="77777777" w:rsidR="00770796" w:rsidRDefault="00770796" w:rsidP="00770796">
      <w:pPr>
        <w:spacing w:line="360" w:lineRule="auto"/>
        <w:rPr>
          <w:rFonts w:cs="Times New Roman"/>
          <w:sz w:val="28"/>
          <w:szCs w:val="28"/>
        </w:rPr>
      </w:pPr>
    </w:p>
    <w:p w14:paraId="0D295BAD" w14:textId="77777777" w:rsidR="00770796" w:rsidRDefault="00770796" w:rsidP="00770796">
      <w:pPr>
        <w:spacing w:line="360" w:lineRule="auto"/>
        <w:rPr>
          <w:rFonts w:cs="Times New Roman"/>
          <w:sz w:val="28"/>
          <w:szCs w:val="28"/>
        </w:rPr>
      </w:pPr>
      <w:r>
        <w:rPr>
          <w:rFonts w:cs="Times New Roman"/>
          <w:sz w:val="28"/>
          <w:szCs w:val="28"/>
        </w:rPr>
        <w:t>Project Red Dog (2006)</w:t>
      </w:r>
    </w:p>
    <w:p w14:paraId="06AEAA4F" w14:textId="77777777" w:rsidR="00770796" w:rsidRDefault="00770796" w:rsidP="00770796">
      <w:pPr>
        <w:spacing w:line="360" w:lineRule="auto"/>
        <w:rPr>
          <w:rFonts w:cs="Times New Roman"/>
          <w:sz w:val="28"/>
          <w:szCs w:val="28"/>
        </w:rPr>
      </w:pPr>
      <w:r>
        <w:rPr>
          <w:rFonts w:cs="Times New Roman"/>
          <w:sz w:val="28"/>
          <w:szCs w:val="28"/>
        </w:rPr>
        <w:t>In 2006, Microsoft launched Project Red Dog, a internal project aimed at creating a cloud-based infrastructure for hosting web applications. Project Red Dog was later renamed to Azure.</w:t>
      </w:r>
    </w:p>
    <w:p w14:paraId="75C83D7C" w14:textId="77777777" w:rsidR="00770796" w:rsidRDefault="00770796" w:rsidP="00770796">
      <w:pPr>
        <w:spacing w:line="360" w:lineRule="auto"/>
        <w:rPr>
          <w:rFonts w:cs="Times New Roman"/>
          <w:sz w:val="28"/>
          <w:szCs w:val="28"/>
        </w:rPr>
      </w:pPr>
    </w:p>
    <w:p w14:paraId="1DEBC55F" w14:textId="77777777" w:rsidR="00770796" w:rsidRDefault="00770796" w:rsidP="00770796">
      <w:pPr>
        <w:spacing w:line="360" w:lineRule="auto"/>
        <w:rPr>
          <w:rFonts w:cs="Times New Roman"/>
          <w:sz w:val="28"/>
          <w:szCs w:val="28"/>
        </w:rPr>
      </w:pPr>
      <w:r>
        <w:rPr>
          <w:rFonts w:cs="Times New Roman"/>
          <w:sz w:val="28"/>
          <w:szCs w:val="28"/>
        </w:rPr>
        <w:t>Azure Announcement (2008)</w:t>
      </w:r>
    </w:p>
    <w:p w14:paraId="78FF82A2" w14:textId="1BE39CBC" w:rsidR="00770796" w:rsidRDefault="00770796" w:rsidP="00770796">
      <w:pPr>
        <w:spacing w:line="360" w:lineRule="auto"/>
        <w:rPr>
          <w:rFonts w:cs="Times New Roman"/>
          <w:sz w:val="28"/>
          <w:szCs w:val="28"/>
        </w:rPr>
      </w:pPr>
      <w:r>
        <w:rPr>
          <w:rFonts w:cs="Times New Roman"/>
          <w:sz w:val="28"/>
          <w:szCs w:val="28"/>
        </w:rPr>
        <w:lastRenderedPageBreak/>
        <w:t>In October 2008, Microsoft announced Azure, a cloud-based operating system that would allow developers to build and deploy web applications on Microsoft’s infrastructure.</w:t>
      </w:r>
    </w:p>
    <w:p w14:paraId="7D4378BC" w14:textId="77777777" w:rsidR="00770796" w:rsidRDefault="00770796" w:rsidP="00770796">
      <w:pPr>
        <w:spacing w:line="360" w:lineRule="auto"/>
        <w:rPr>
          <w:rFonts w:cs="Times New Roman"/>
          <w:sz w:val="28"/>
          <w:szCs w:val="28"/>
        </w:rPr>
      </w:pPr>
    </w:p>
    <w:p w14:paraId="207BB61D" w14:textId="77777777" w:rsidR="00770796" w:rsidRDefault="00770796" w:rsidP="00770796">
      <w:pPr>
        <w:spacing w:line="360" w:lineRule="auto"/>
        <w:rPr>
          <w:rFonts w:cs="Times New Roman"/>
          <w:sz w:val="28"/>
          <w:szCs w:val="28"/>
        </w:rPr>
      </w:pPr>
      <w:r>
        <w:rPr>
          <w:rFonts w:cs="Times New Roman"/>
          <w:sz w:val="28"/>
          <w:szCs w:val="28"/>
        </w:rPr>
        <w:t>Azure Launch (2010)</w:t>
      </w:r>
    </w:p>
    <w:p w14:paraId="45064D14" w14:textId="77777777" w:rsidR="00770796" w:rsidRDefault="00770796" w:rsidP="00770796">
      <w:pPr>
        <w:spacing w:line="360" w:lineRule="auto"/>
        <w:rPr>
          <w:rFonts w:cs="Times New Roman"/>
          <w:sz w:val="28"/>
          <w:szCs w:val="28"/>
        </w:rPr>
      </w:pPr>
      <w:r>
        <w:rPr>
          <w:rFonts w:cs="Times New Roman"/>
          <w:sz w:val="28"/>
          <w:szCs w:val="28"/>
        </w:rPr>
        <w:t>In February 2010, Microsoft launched Azure, with a focus on providing a platform-as-a-service (</w:t>
      </w:r>
      <w:proofErr w:type="spellStart"/>
      <w:r>
        <w:rPr>
          <w:rFonts w:cs="Times New Roman"/>
          <w:sz w:val="28"/>
          <w:szCs w:val="28"/>
        </w:rPr>
        <w:t>PaaS</w:t>
      </w:r>
      <w:proofErr w:type="spellEnd"/>
      <w:r>
        <w:rPr>
          <w:rFonts w:cs="Times New Roman"/>
          <w:sz w:val="28"/>
          <w:szCs w:val="28"/>
        </w:rPr>
        <w:t>) offering for developers. The initial release included Azure Compute, Azure Storage, and Azure Fabric.</w:t>
      </w:r>
    </w:p>
    <w:p w14:paraId="1DC7CA3D" w14:textId="77777777" w:rsidR="00770796" w:rsidRDefault="00770796" w:rsidP="00770796">
      <w:pPr>
        <w:spacing w:line="360" w:lineRule="auto"/>
        <w:rPr>
          <w:rFonts w:cs="Times New Roman"/>
          <w:sz w:val="28"/>
          <w:szCs w:val="28"/>
        </w:rPr>
      </w:pPr>
    </w:p>
    <w:p w14:paraId="14A65510" w14:textId="77777777" w:rsidR="00770796" w:rsidRDefault="00770796" w:rsidP="00770796">
      <w:pPr>
        <w:spacing w:line="360" w:lineRule="auto"/>
        <w:rPr>
          <w:rFonts w:cs="Times New Roman"/>
          <w:sz w:val="28"/>
          <w:szCs w:val="28"/>
        </w:rPr>
      </w:pPr>
      <w:r>
        <w:rPr>
          <w:rFonts w:cs="Times New Roman"/>
          <w:sz w:val="28"/>
          <w:szCs w:val="28"/>
        </w:rPr>
        <w:t>Azure Expansion (2011-2012)</w:t>
      </w:r>
    </w:p>
    <w:p w14:paraId="4C1A048E" w14:textId="77777777" w:rsidR="00770796" w:rsidRDefault="00770796" w:rsidP="00770796">
      <w:pPr>
        <w:spacing w:line="360" w:lineRule="auto"/>
        <w:rPr>
          <w:rFonts w:cs="Times New Roman"/>
          <w:sz w:val="28"/>
          <w:szCs w:val="28"/>
        </w:rPr>
      </w:pPr>
      <w:r>
        <w:rPr>
          <w:rFonts w:cs="Times New Roman"/>
          <w:sz w:val="28"/>
          <w:szCs w:val="28"/>
        </w:rPr>
        <w:t>In 2011 and 2012, Microsoft expanded Azure with several new services, including:</w:t>
      </w:r>
    </w:p>
    <w:p w14:paraId="1D2D88D7" w14:textId="77777777" w:rsidR="00770796" w:rsidRDefault="00770796" w:rsidP="00770796">
      <w:pPr>
        <w:spacing w:line="360" w:lineRule="auto"/>
        <w:rPr>
          <w:rFonts w:cs="Times New Roman"/>
          <w:sz w:val="28"/>
          <w:szCs w:val="28"/>
        </w:rPr>
      </w:pPr>
    </w:p>
    <w:p w14:paraId="76E75DFE" w14:textId="77777777" w:rsidR="00770796" w:rsidRDefault="00770796" w:rsidP="00770796">
      <w:pPr>
        <w:spacing w:line="360" w:lineRule="auto"/>
        <w:rPr>
          <w:rFonts w:cs="Times New Roman"/>
          <w:sz w:val="28"/>
          <w:szCs w:val="28"/>
        </w:rPr>
      </w:pPr>
      <w:r>
        <w:rPr>
          <w:rFonts w:cs="Times New Roman"/>
          <w:sz w:val="28"/>
          <w:szCs w:val="28"/>
        </w:rPr>
        <w:t>- Azure Virtual Machines (2012): an infrastructure-as-a-service (</w:t>
      </w:r>
      <w:proofErr w:type="spellStart"/>
      <w:r>
        <w:rPr>
          <w:rFonts w:cs="Times New Roman"/>
          <w:sz w:val="28"/>
          <w:szCs w:val="28"/>
        </w:rPr>
        <w:t>IaaS</w:t>
      </w:r>
      <w:proofErr w:type="spellEnd"/>
      <w:r>
        <w:rPr>
          <w:rFonts w:cs="Times New Roman"/>
          <w:sz w:val="28"/>
          <w:szCs w:val="28"/>
        </w:rPr>
        <w:t>) offering</w:t>
      </w:r>
    </w:p>
    <w:p w14:paraId="250DDAD4" w14:textId="77777777" w:rsidR="00770796" w:rsidRDefault="00770796" w:rsidP="00770796">
      <w:pPr>
        <w:spacing w:line="360" w:lineRule="auto"/>
        <w:rPr>
          <w:rFonts w:cs="Times New Roman"/>
          <w:sz w:val="28"/>
          <w:szCs w:val="28"/>
        </w:rPr>
      </w:pPr>
      <w:r>
        <w:rPr>
          <w:rFonts w:cs="Times New Roman"/>
          <w:sz w:val="28"/>
          <w:szCs w:val="28"/>
        </w:rPr>
        <w:t>- Azure Web Sites (2012): a platform-as-a-service (</w:t>
      </w:r>
      <w:proofErr w:type="spellStart"/>
      <w:r>
        <w:rPr>
          <w:rFonts w:cs="Times New Roman"/>
          <w:sz w:val="28"/>
          <w:szCs w:val="28"/>
        </w:rPr>
        <w:t>PaaS</w:t>
      </w:r>
      <w:proofErr w:type="spellEnd"/>
      <w:r>
        <w:rPr>
          <w:rFonts w:cs="Times New Roman"/>
          <w:sz w:val="28"/>
          <w:szCs w:val="28"/>
        </w:rPr>
        <w:t>) offering for web development</w:t>
      </w:r>
    </w:p>
    <w:p w14:paraId="1F90ACBE" w14:textId="77777777" w:rsidR="00770796" w:rsidRDefault="00770796" w:rsidP="00770796">
      <w:pPr>
        <w:spacing w:line="360" w:lineRule="auto"/>
        <w:rPr>
          <w:rFonts w:cs="Times New Roman"/>
          <w:sz w:val="28"/>
          <w:szCs w:val="28"/>
        </w:rPr>
      </w:pPr>
      <w:r>
        <w:rPr>
          <w:rFonts w:cs="Times New Roman"/>
          <w:sz w:val="28"/>
          <w:szCs w:val="28"/>
        </w:rPr>
        <w:t>- Azure Mobile Services (2012): a platform-as-a-service (</w:t>
      </w:r>
      <w:proofErr w:type="spellStart"/>
      <w:r>
        <w:rPr>
          <w:rFonts w:cs="Times New Roman"/>
          <w:sz w:val="28"/>
          <w:szCs w:val="28"/>
        </w:rPr>
        <w:t>PaaS</w:t>
      </w:r>
      <w:proofErr w:type="spellEnd"/>
      <w:r>
        <w:rPr>
          <w:rFonts w:cs="Times New Roman"/>
          <w:sz w:val="28"/>
          <w:szCs w:val="28"/>
        </w:rPr>
        <w:t>) offering for mobile app development</w:t>
      </w:r>
    </w:p>
    <w:p w14:paraId="0C3FB192" w14:textId="77777777" w:rsidR="00770796" w:rsidRDefault="00770796" w:rsidP="00770796">
      <w:pPr>
        <w:spacing w:line="360" w:lineRule="auto"/>
        <w:rPr>
          <w:rFonts w:cs="Times New Roman"/>
          <w:sz w:val="28"/>
          <w:szCs w:val="28"/>
        </w:rPr>
      </w:pPr>
    </w:p>
    <w:p w14:paraId="028BD887" w14:textId="77777777" w:rsidR="00770796" w:rsidRDefault="00770796" w:rsidP="00770796">
      <w:pPr>
        <w:spacing w:line="360" w:lineRule="auto"/>
        <w:rPr>
          <w:rFonts w:cs="Times New Roman"/>
          <w:sz w:val="28"/>
          <w:szCs w:val="28"/>
        </w:rPr>
      </w:pPr>
      <w:r>
        <w:rPr>
          <w:rFonts w:cs="Times New Roman"/>
          <w:sz w:val="28"/>
          <w:szCs w:val="28"/>
        </w:rPr>
        <w:t>Azure Rebranding (2014)</w:t>
      </w:r>
    </w:p>
    <w:p w14:paraId="49FE6625" w14:textId="77777777" w:rsidR="00770796" w:rsidRDefault="00770796" w:rsidP="00770796">
      <w:pPr>
        <w:spacing w:line="360" w:lineRule="auto"/>
        <w:rPr>
          <w:rFonts w:cs="Times New Roman"/>
          <w:sz w:val="28"/>
          <w:szCs w:val="28"/>
        </w:rPr>
      </w:pPr>
      <w:r>
        <w:rPr>
          <w:rFonts w:cs="Times New Roman"/>
          <w:sz w:val="28"/>
          <w:szCs w:val="28"/>
        </w:rPr>
        <w:t>In 2014, Microsoft rebranded Azure as Microsoft Azure, with a new logo and a renewed focus on providing a comprehensive cloud platform.</w:t>
      </w:r>
    </w:p>
    <w:p w14:paraId="3FA16EA3" w14:textId="77777777" w:rsidR="00770796" w:rsidRDefault="00770796" w:rsidP="00770796">
      <w:pPr>
        <w:spacing w:line="360" w:lineRule="auto"/>
        <w:rPr>
          <w:rFonts w:cs="Times New Roman"/>
          <w:sz w:val="28"/>
          <w:szCs w:val="28"/>
        </w:rPr>
      </w:pPr>
    </w:p>
    <w:p w14:paraId="2F1E41DA" w14:textId="77777777" w:rsidR="00770796" w:rsidRDefault="00770796" w:rsidP="00770796">
      <w:pPr>
        <w:spacing w:line="360" w:lineRule="auto"/>
        <w:rPr>
          <w:rFonts w:cs="Times New Roman"/>
          <w:sz w:val="28"/>
          <w:szCs w:val="28"/>
        </w:rPr>
      </w:pPr>
      <w:r>
        <w:rPr>
          <w:rFonts w:cs="Times New Roman"/>
          <w:sz w:val="28"/>
          <w:szCs w:val="28"/>
        </w:rPr>
        <w:t>Azure Expansion (2015-2016)</w:t>
      </w:r>
    </w:p>
    <w:p w14:paraId="36D10B7B" w14:textId="77777777" w:rsidR="00770796" w:rsidRDefault="00770796" w:rsidP="00770796">
      <w:pPr>
        <w:spacing w:line="360" w:lineRule="auto"/>
        <w:rPr>
          <w:rFonts w:cs="Times New Roman"/>
          <w:sz w:val="28"/>
          <w:szCs w:val="28"/>
        </w:rPr>
      </w:pPr>
      <w:r>
        <w:rPr>
          <w:rFonts w:cs="Times New Roman"/>
          <w:sz w:val="28"/>
          <w:szCs w:val="28"/>
        </w:rPr>
        <w:t>In 2015 and 2016, Microsoft expanded Azure with several new services, including:</w:t>
      </w:r>
    </w:p>
    <w:p w14:paraId="0CB24BDF" w14:textId="77777777" w:rsidR="00770796" w:rsidRDefault="00770796" w:rsidP="00770796">
      <w:pPr>
        <w:spacing w:line="360" w:lineRule="auto"/>
        <w:rPr>
          <w:rFonts w:cs="Times New Roman"/>
          <w:sz w:val="28"/>
          <w:szCs w:val="28"/>
        </w:rPr>
      </w:pPr>
    </w:p>
    <w:p w14:paraId="2F1569DA" w14:textId="77777777" w:rsidR="00770796" w:rsidRDefault="00770796" w:rsidP="00770796">
      <w:pPr>
        <w:spacing w:line="360" w:lineRule="auto"/>
        <w:rPr>
          <w:rFonts w:cs="Times New Roman"/>
          <w:sz w:val="28"/>
          <w:szCs w:val="28"/>
        </w:rPr>
      </w:pPr>
      <w:r>
        <w:rPr>
          <w:rFonts w:cs="Times New Roman"/>
          <w:sz w:val="28"/>
          <w:szCs w:val="28"/>
        </w:rPr>
        <w:t>- Azure Container Service (2015): a container orchestration service</w:t>
      </w:r>
    </w:p>
    <w:p w14:paraId="638AA0BE" w14:textId="77777777" w:rsidR="00770796" w:rsidRDefault="00770796" w:rsidP="00770796">
      <w:pPr>
        <w:spacing w:line="360" w:lineRule="auto"/>
        <w:rPr>
          <w:rFonts w:cs="Times New Roman"/>
          <w:sz w:val="28"/>
          <w:szCs w:val="28"/>
        </w:rPr>
      </w:pPr>
      <w:r>
        <w:rPr>
          <w:rFonts w:cs="Times New Roman"/>
          <w:sz w:val="28"/>
          <w:szCs w:val="28"/>
        </w:rPr>
        <w:t xml:space="preserve">- Azure Functions (2016): a </w:t>
      </w:r>
      <w:proofErr w:type="spellStart"/>
      <w:r>
        <w:rPr>
          <w:rFonts w:cs="Times New Roman"/>
          <w:sz w:val="28"/>
          <w:szCs w:val="28"/>
        </w:rPr>
        <w:t>serverless</w:t>
      </w:r>
      <w:proofErr w:type="spellEnd"/>
      <w:r>
        <w:rPr>
          <w:rFonts w:cs="Times New Roman"/>
          <w:sz w:val="28"/>
          <w:szCs w:val="28"/>
        </w:rPr>
        <w:t xml:space="preserve"> computing service</w:t>
      </w:r>
    </w:p>
    <w:p w14:paraId="58457CFA" w14:textId="77777777" w:rsidR="00770796" w:rsidRDefault="00770796" w:rsidP="00770796">
      <w:pPr>
        <w:spacing w:line="360" w:lineRule="auto"/>
        <w:rPr>
          <w:rFonts w:cs="Times New Roman"/>
          <w:sz w:val="28"/>
          <w:szCs w:val="28"/>
        </w:rPr>
      </w:pPr>
      <w:r>
        <w:rPr>
          <w:rFonts w:cs="Times New Roman"/>
          <w:sz w:val="28"/>
          <w:szCs w:val="28"/>
        </w:rPr>
        <w:t xml:space="preserve">- Azure </w:t>
      </w:r>
      <w:proofErr w:type="spellStart"/>
      <w:r>
        <w:rPr>
          <w:rFonts w:cs="Times New Roman"/>
          <w:sz w:val="28"/>
          <w:szCs w:val="28"/>
        </w:rPr>
        <w:t>IoT</w:t>
      </w:r>
      <w:proofErr w:type="spellEnd"/>
      <w:r>
        <w:rPr>
          <w:rFonts w:cs="Times New Roman"/>
          <w:sz w:val="28"/>
          <w:szCs w:val="28"/>
        </w:rPr>
        <w:t xml:space="preserve"> Hub (2016): an </w:t>
      </w:r>
      <w:proofErr w:type="spellStart"/>
      <w:r>
        <w:rPr>
          <w:rFonts w:cs="Times New Roman"/>
          <w:sz w:val="28"/>
          <w:szCs w:val="28"/>
        </w:rPr>
        <w:t>IoT</w:t>
      </w:r>
      <w:proofErr w:type="spellEnd"/>
      <w:r>
        <w:rPr>
          <w:rFonts w:cs="Times New Roman"/>
          <w:sz w:val="28"/>
          <w:szCs w:val="28"/>
        </w:rPr>
        <w:t xml:space="preserve"> device management service</w:t>
      </w:r>
    </w:p>
    <w:p w14:paraId="7CD8687F" w14:textId="77777777" w:rsidR="00770796" w:rsidRDefault="00770796" w:rsidP="00770796">
      <w:pPr>
        <w:spacing w:line="360" w:lineRule="auto"/>
        <w:rPr>
          <w:rFonts w:cs="Times New Roman"/>
          <w:sz w:val="28"/>
          <w:szCs w:val="28"/>
        </w:rPr>
      </w:pPr>
    </w:p>
    <w:p w14:paraId="152DBCA3" w14:textId="77777777" w:rsidR="00770796" w:rsidRDefault="00770796" w:rsidP="00770796">
      <w:pPr>
        <w:spacing w:line="360" w:lineRule="auto"/>
        <w:rPr>
          <w:rFonts w:cs="Times New Roman"/>
          <w:sz w:val="28"/>
          <w:szCs w:val="28"/>
        </w:rPr>
      </w:pPr>
      <w:r>
        <w:rPr>
          <w:rFonts w:cs="Times New Roman"/>
          <w:sz w:val="28"/>
          <w:szCs w:val="28"/>
        </w:rPr>
        <w:t>Recent Developments (2017-Present)</w:t>
      </w:r>
    </w:p>
    <w:p w14:paraId="16AA6D4B" w14:textId="77777777" w:rsidR="00770796" w:rsidRDefault="00770796" w:rsidP="00770796">
      <w:pPr>
        <w:spacing w:line="360" w:lineRule="auto"/>
        <w:rPr>
          <w:rFonts w:cs="Times New Roman"/>
          <w:sz w:val="28"/>
          <w:szCs w:val="28"/>
        </w:rPr>
      </w:pPr>
      <w:r>
        <w:rPr>
          <w:rFonts w:cs="Times New Roman"/>
          <w:sz w:val="28"/>
          <w:szCs w:val="28"/>
        </w:rPr>
        <w:lastRenderedPageBreak/>
        <w:t>In recent years, Microsoft has continued to innovate and expand Azure, with several notable developments, including:</w:t>
      </w:r>
    </w:p>
    <w:p w14:paraId="232F92F1" w14:textId="77777777" w:rsidR="00770796" w:rsidRDefault="00770796" w:rsidP="00770796">
      <w:pPr>
        <w:spacing w:line="360" w:lineRule="auto"/>
        <w:rPr>
          <w:rFonts w:cs="Times New Roman"/>
          <w:sz w:val="28"/>
          <w:szCs w:val="28"/>
        </w:rPr>
      </w:pPr>
    </w:p>
    <w:p w14:paraId="7324DFF8" w14:textId="77777777" w:rsidR="00770796" w:rsidRDefault="00770796" w:rsidP="00770796">
      <w:pPr>
        <w:spacing w:line="360" w:lineRule="auto"/>
        <w:rPr>
          <w:rFonts w:cs="Times New Roman"/>
          <w:sz w:val="28"/>
          <w:szCs w:val="28"/>
        </w:rPr>
      </w:pPr>
      <w:r>
        <w:rPr>
          <w:rFonts w:cs="Times New Roman"/>
          <w:sz w:val="28"/>
          <w:szCs w:val="28"/>
        </w:rPr>
        <w:t>- Azure Stack (2017): a hybrid cloud platform for running Azure services on-premises</w:t>
      </w:r>
    </w:p>
    <w:p w14:paraId="68B124AD" w14:textId="77777777" w:rsidR="00770796" w:rsidRDefault="00770796" w:rsidP="00770796">
      <w:pPr>
        <w:spacing w:line="360" w:lineRule="auto"/>
        <w:rPr>
          <w:rFonts w:cs="Times New Roman"/>
          <w:sz w:val="28"/>
          <w:szCs w:val="28"/>
        </w:rPr>
      </w:pPr>
      <w:r>
        <w:rPr>
          <w:rFonts w:cs="Times New Roman"/>
          <w:sz w:val="28"/>
          <w:szCs w:val="28"/>
        </w:rPr>
        <w:t>- Azure Cosmos DB (2017): a globally distributed, multi-model database service</w:t>
      </w:r>
    </w:p>
    <w:p w14:paraId="6ED8FD27" w14:textId="77777777" w:rsidR="00770796" w:rsidRDefault="00770796" w:rsidP="00770796">
      <w:pPr>
        <w:spacing w:line="360" w:lineRule="auto"/>
        <w:rPr>
          <w:rFonts w:cs="Times New Roman"/>
          <w:sz w:val="28"/>
          <w:szCs w:val="28"/>
        </w:rPr>
      </w:pPr>
      <w:r>
        <w:rPr>
          <w:rFonts w:cs="Times New Roman"/>
          <w:sz w:val="28"/>
          <w:szCs w:val="28"/>
        </w:rPr>
        <w:t>- Azure Machine Learning (2018): a cloud-based machine learning service</w:t>
      </w:r>
    </w:p>
    <w:p w14:paraId="1574A81F" w14:textId="77777777" w:rsidR="00770796" w:rsidRDefault="00770796" w:rsidP="00770796">
      <w:pPr>
        <w:spacing w:line="360" w:lineRule="auto"/>
        <w:rPr>
          <w:rFonts w:cs="Times New Roman"/>
          <w:sz w:val="28"/>
          <w:szCs w:val="28"/>
        </w:rPr>
      </w:pPr>
      <w:r>
        <w:rPr>
          <w:rFonts w:cs="Times New Roman"/>
          <w:sz w:val="28"/>
          <w:szCs w:val="28"/>
        </w:rPr>
        <w:t>- Azure Arc (2019): a hybrid cloud platform for managing and governing Azure services across multiple environments</w:t>
      </w:r>
    </w:p>
    <w:p w14:paraId="376276C4" w14:textId="77777777" w:rsidR="00770796" w:rsidRDefault="00770796" w:rsidP="00770796">
      <w:pPr>
        <w:spacing w:line="360" w:lineRule="auto"/>
        <w:rPr>
          <w:rFonts w:cs="Times New Roman"/>
          <w:sz w:val="28"/>
          <w:szCs w:val="28"/>
        </w:rPr>
      </w:pPr>
    </w:p>
    <w:p w14:paraId="57731E4F" w14:textId="77777777" w:rsidR="00770796" w:rsidRDefault="00770796" w:rsidP="00770796">
      <w:pPr>
        <w:spacing w:line="360" w:lineRule="auto"/>
        <w:rPr>
          <w:rFonts w:cs="Times New Roman"/>
          <w:sz w:val="28"/>
          <w:szCs w:val="28"/>
        </w:rPr>
      </w:pPr>
      <w:r>
        <w:rPr>
          <w:rFonts w:cs="Times New Roman"/>
          <w:sz w:val="28"/>
          <w:szCs w:val="28"/>
        </w:rPr>
        <w:t>Today, Microsoft Azure is one of the leading cloud providers, offering a comprehensive platform for businesses, developers, and governments to build, deploy, and manage applications and services.</w:t>
      </w:r>
    </w:p>
    <w:p w14:paraId="7F34F9E5" w14:textId="77777777" w:rsidR="00302394" w:rsidRDefault="00302394" w:rsidP="00770796">
      <w:pPr>
        <w:spacing w:line="360" w:lineRule="auto"/>
        <w:rPr>
          <w:rFonts w:cs="Times New Roman"/>
          <w:sz w:val="28"/>
          <w:szCs w:val="28"/>
        </w:rPr>
      </w:pPr>
    </w:p>
    <w:p w14:paraId="100ADE82" w14:textId="77777777" w:rsidR="00302394" w:rsidRDefault="00302394" w:rsidP="00770796">
      <w:pPr>
        <w:spacing w:line="360" w:lineRule="auto"/>
        <w:rPr>
          <w:rFonts w:cs="Times New Roman"/>
          <w:sz w:val="28"/>
          <w:szCs w:val="28"/>
        </w:rPr>
      </w:pPr>
      <w:r>
        <w:rPr>
          <w:rFonts w:cs="Times New Roman"/>
          <w:sz w:val="28"/>
          <w:szCs w:val="28"/>
        </w:rPr>
        <w:t xml:space="preserve">Microsoft </w:t>
      </w:r>
      <w:proofErr w:type="spellStart"/>
      <w:r>
        <w:rPr>
          <w:rFonts w:cs="Times New Roman"/>
          <w:sz w:val="28"/>
          <w:szCs w:val="28"/>
        </w:rPr>
        <w:t>Axure</w:t>
      </w:r>
      <w:proofErr w:type="spellEnd"/>
      <w:r>
        <w:rPr>
          <w:rFonts w:cs="Times New Roman"/>
          <w:sz w:val="28"/>
          <w:szCs w:val="28"/>
        </w:rPr>
        <w:t xml:space="preserve"> is not a correct term. I believe you meant to ask about Microsoft Azure or </w:t>
      </w:r>
      <w:proofErr w:type="spellStart"/>
      <w:r>
        <w:rPr>
          <w:rFonts w:cs="Times New Roman"/>
          <w:sz w:val="28"/>
          <w:szCs w:val="28"/>
        </w:rPr>
        <w:t>Axure</w:t>
      </w:r>
      <w:proofErr w:type="spellEnd"/>
      <w:r>
        <w:rPr>
          <w:rFonts w:cs="Times New Roman"/>
          <w:sz w:val="28"/>
          <w:szCs w:val="28"/>
        </w:rPr>
        <w:t xml:space="preserve"> RP.</w:t>
      </w:r>
    </w:p>
    <w:p w14:paraId="0C06DEAC" w14:textId="77777777" w:rsidR="00302394" w:rsidRDefault="00302394" w:rsidP="00770796">
      <w:pPr>
        <w:spacing w:line="360" w:lineRule="auto"/>
        <w:rPr>
          <w:rFonts w:cs="Times New Roman"/>
          <w:sz w:val="28"/>
          <w:szCs w:val="28"/>
        </w:rPr>
      </w:pPr>
    </w:p>
    <w:p w14:paraId="7E991DDC" w14:textId="78903BA2" w:rsidR="00302394" w:rsidRDefault="00302394" w:rsidP="00770796">
      <w:pPr>
        <w:spacing w:line="360" w:lineRule="auto"/>
        <w:rPr>
          <w:rFonts w:cs="Times New Roman"/>
          <w:sz w:val="28"/>
          <w:szCs w:val="28"/>
        </w:rPr>
      </w:pPr>
      <w:r>
        <w:rPr>
          <w:rFonts w:cs="Times New Roman"/>
          <w:sz w:val="28"/>
          <w:szCs w:val="28"/>
        </w:rPr>
        <w:t>If you meant Microsoft Azure, here’s an explicit write-up:</w:t>
      </w:r>
    </w:p>
    <w:p w14:paraId="531B75A9" w14:textId="77777777" w:rsidR="00302394" w:rsidRDefault="00302394" w:rsidP="00770796">
      <w:pPr>
        <w:spacing w:line="360" w:lineRule="auto"/>
        <w:rPr>
          <w:rFonts w:cs="Times New Roman"/>
          <w:sz w:val="28"/>
          <w:szCs w:val="28"/>
        </w:rPr>
      </w:pPr>
    </w:p>
    <w:p w14:paraId="5F7DAE15" w14:textId="77777777" w:rsidR="00302394" w:rsidRDefault="00302394" w:rsidP="00770796">
      <w:pPr>
        <w:spacing w:line="360" w:lineRule="auto"/>
        <w:rPr>
          <w:rFonts w:cs="Times New Roman"/>
          <w:sz w:val="28"/>
          <w:szCs w:val="28"/>
        </w:rPr>
      </w:pPr>
      <w:r>
        <w:rPr>
          <w:rFonts w:cs="Times New Roman"/>
          <w:sz w:val="28"/>
          <w:szCs w:val="28"/>
        </w:rPr>
        <w:t>What is Microsoft Azure?</w:t>
      </w:r>
    </w:p>
    <w:p w14:paraId="1F4AE2D1" w14:textId="5A216813" w:rsidR="00302394" w:rsidRDefault="00302394" w:rsidP="00770796">
      <w:pPr>
        <w:spacing w:line="360" w:lineRule="auto"/>
        <w:rPr>
          <w:rFonts w:cs="Times New Roman"/>
          <w:sz w:val="28"/>
          <w:szCs w:val="28"/>
        </w:rPr>
      </w:pPr>
      <w:r>
        <w:rPr>
          <w:rFonts w:cs="Times New Roman"/>
          <w:sz w:val="28"/>
          <w:szCs w:val="28"/>
        </w:rPr>
        <w:t>Microsoft Azure is a comprehensive cloud computing platform provided by Microsoft. It offers a wide range of services, including computing, storage, networking, and artificial intelligence, to support various business needs.</w:t>
      </w:r>
    </w:p>
    <w:p w14:paraId="16EC36A2" w14:textId="77777777" w:rsidR="00302394" w:rsidRDefault="00302394" w:rsidP="00770796">
      <w:pPr>
        <w:spacing w:line="360" w:lineRule="auto"/>
        <w:rPr>
          <w:rFonts w:cs="Times New Roman"/>
          <w:sz w:val="28"/>
          <w:szCs w:val="28"/>
        </w:rPr>
      </w:pPr>
    </w:p>
    <w:p w14:paraId="7EF89BFF" w14:textId="77777777" w:rsidR="00302394" w:rsidRDefault="00302394" w:rsidP="00770796">
      <w:pPr>
        <w:spacing w:line="360" w:lineRule="auto"/>
        <w:rPr>
          <w:rFonts w:cs="Times New Roman"/>
          <w:sz w:val="28"/>
          <w:szCs w:val="28"/>
        </w:rPr>
      </w:pPr>
      <w:r>
        <w:rPr>
          <w:rFonts w:cs="Times New Roman"/>
          <w:sz w:val="28"/>
          <w:szCs w:val="28"/>
        </w:rPr>
        <w:t>Features of Microsoft Azure</w:t>
      </w:r>
    </w:p>
    <w:p w14:paraId="228579DA" w14:textId="4DE489A3" w:rsidR="00302394" w:rsidRDefault="00302394" w:rsidP="00770796">
      <w:pPr>
        <w:spacing w:line="360" w:lineRule="auto"/>
        <w:rPr>
          <w:rFonts w:cs="Times New Roman"/>
          <w:sz w:val="28"/>
          <w:szCs w:val="28"/>
        </w:rPr>
      </w:pPr>
      <w:r>
        <w:rPr>
          <w:rFonts w:cs="Times New Roman"/>
          <w:sz w:val="28"/>
          <w:szCs w:val="28"/>
        </w:rPr>
        <w:t>1. Scalability: Azure allows businesses to scale up or down to match changing demands.</w:t>
      </w:r>
    </w:p>
    <w:p w14:paraId="75A06F8B" w14:textId="6C41C78A" w:rsidR="00302394" w:rsidRDefault="00302394" w:rsidP="00770796">
      <w:pPr>
        <w:spacing w:line="360" w:lineRule="auto"/>
        <w:rPr>
          <w:rFonts w:cs="Times New Roman"/>
          <w:sz w:val="28"/>
          <w:szCs w:val="28"/>
        </w:rPr>
      </w:pPr>
      <w:r>
        <w:rPr>
          <w:rFonts w:cs="Times New Roman"/>
          <w:sz w:val="28"/>
          <w:szCs w:val="28"/>
        </w:rPr>
        <w:t>2. Flexibility</w:t>
      </w:r>
      <w:r w:rsidR="00D7535E">
        <w:rPr>
          <w:rFonts w:cs="Times New Roman"/>
          <w:sz w:val="28"/>
          <w:szCs w:val="28"/>
        </w:rPr>
        <w:t>:</w:t>
      </w:r>
      <w:r>
        <w:rPr>
          <w:rFonts w:cs="Times New Roman"/>
          <w:sz w:val="28"/>
          <w:szCs w:val="28"/>
        </w:rPr>
        <w:t xml:space="preserve"> Azure supports a wide range of programming languages, frameworks, and tools.</w:t>
      </w:r>
    </w:p>
    <w:p w14:paraId="26E40F0D" w14:textId="7DA076A9" w:rsidR="00302394" w:rsidRDefault="00302394" w:rsidP="00770796">
      <w:pPr>
        <w:spacing w:line="360" w:lineRule="auto"/>
        <w:rPr>
          <w:rFonts w:cs="Times New Roman"/>
          <w:sz w:val="28"/>
          <w:szCs w:val="28"/>
        </w:rPr>
      </w:pPr>
      <w:r>
        <w:rPr>
          <w:rFonts w:cs="Times New Roman"/>
          <w:sz w:val="28"/>
          <w:szCs w:val="28"/>
        </w:rPr>
        <w:t>3. Security: Azure provides robust security features, including encryption, firewalls, and access controls.</w:t>
      </w:r>
    </w:p>
    <w:p w14:paraId="16221A40" w14:textId="4ABF004D" w:rsidR="00302394" w:rsidRDefault="00302394" w:rsidP="00770796">
      <w:pPr>
        <w:spacing w:line="360" w:lineRule="auto"/>
        <w:rPr>
          <w:rFonts w:cs="Times New Roman"/>
          <w:sz w:val="28"/>
          <w:szCs w:val="28"/>
        </w:rPr>
      </w:pPr>
      <w:r>
        <w:rPr>
          <w:rFonts w:cs="Times New Roman"/>
          <w:sz w:val="28"/>
          <w:szCs w:val="28"/>
        </w:rPr>
        <w:lastRenderedPageBreak/>
        <w:t>4. Artificial Intelligence: Azure offers AI and machine learning capabilities to support business intelligence and analytics.</w:t>
      </w:r>
    </w:p>
    <w:p w14:paraId="3555C964" w14:textId="429D2C29" w:rsidR="00302394" w:rsidRDefault="00302394" w:rsidP="00770796">
      <w:pPr>
        <w:spacing w:line="360" w:lineRule="auto"/>
        <w:rPr>
          <w:rFonts w:cs="Times New Roman"/>
          <w:sz w:val="28"/>
          <w:szCs w:val="28"/>
        </w:rPr>
      </w:pPr>
      <w:r>
        <w:rPr>
          <w:rFonts w:cs="Times New Roman"/>
          <w:sz w:val="28"/>
          <w:szCs w:val="28"/>
        </w:rPr>
        <w:t>5. Hybrid Cloud: Azure supports hybrid cloud environments, allowing businesses to integrate cloud and on-premises resources.</w:t>
      </w:r>
    </w:p>
    <w:p w14:paraId="371BC763" w14:textId="77777777" w:rsidR="00302394" w:rsidRDefault="00302394" w:rsidP="00770796">
      <w:pPr>
        <w:spacing w:line="360" w:lineRule="auto"/>
        <w:rPr>
          <w:rFonts w:cs="Times New Roman"/>
          <w:sz w:val="28"/>
          <w:szCs w:val="28"/>
        </w:rPr>
      </w:pPr>
    </w:p>
    <w:p w14:paraId="3FBCF46F" w14:textId="77777777" w:rsidR="00302394" w:rsidRDefault="00302394" w:rsidP="00770796">
      <w:pPr>
        <w:spacing w:line="360" w:lineRule="auto"/>
        <w:rPr>
          <w:rFonts w:cs="Times New Roman"/>
          <w:sz w:val="28"/>
          <w:szCs w:val="28"/>
        </w:rPr>
      </w:pPr>
      <w:r>
        <w:rPr>
          <w:rFonts w:cs="Times New Roman"/>
          <w:sz w:val="28"/>
          <w:szCs w:val="28"/>
        </w:rPr>
        <w:t>Services Offered by Microsoft Azure</w:t>
      </w:r>
    </w:p>
    <w:p w14:paraId="4EFA2D80" w14:textId="6CDAB926" w:rsidR="00302394" w:rsidRDefault="00302394" w:rsidP="00770796">
      <w:pPr>
        <w:spacing w:line="360" w:lineRule="auto"/>
        <w:rPr>
          <w:rFonts w:cs="Times New Roman"/>
          <w:sz w:val="28"/>
          <w:szCs w:val="28"/>
        </w:rPr>
      </w:pPr>
      <w:r>
        <w:rPr>
          <w:rFonts w:cs="Times New Roman"/>
          <w:sz w:val="28"/>
          <w:szCs w:val="28"/>
        </w:rPr>
        <w:t xml:space="preserve">1. Compute Services: Azure offers virtual machines, containers, and </w:t>
      </w:r>
      <w:proofErr w:type="spellStart"/>
      <w:r>
        <w:rPr>
          <w:rFonts w:cs="Times New Roman"/>
          <w:sz w:val="28"/>
          <w:szCs w:val="28"/>
        </w:rPr>
        <w:t>serverless</w:t>
      </w:r>
      <w:proofErr w:type="spellEnd"/>
      <w:r>
        <w:rPr>
          <w:rFonts w:cs="Times New Roman"/>
          <w:sz w:val="28"/>
          <w:szCs w:val="28"/>
        </w:rPr>
        <w:t xml:space="preserve"> computing options.</w:t>
      </w:r>
    </w:p>
    <w:p w14:paraId="6EB065E8" w14:textId="3D8896B2" w:rsidR="00302394" w:rsidRDefault="00302394" w:rsidP="00770796">
      <w:pPr>
        <w:spacing w:line="360" w:lineRule="auto"/>
        <w:rPr>
          <w:rFonts w:cs="Times New Roman"/>
          <w:sz w:val="28"/>
          <w:szCs w:val="28"/>
        </w:rPr>
      </w:pPr>
      <w:r>
        <w:rPr>
          <w:rFonts w:cs="Times New Roman"/>
          <w:sz w:val="28"/>
          <w:szCs w:val="28"/>
        </w:rPr>
        <w:t>2. Storage Services</w:t>
      </w:r>
      <w:r w:rsidR="00D7535E">
        <w:rPr>
          <w:rFonts w:cs="Times New Roman"/>
          <w:sz w:val="28"/>
          <w:szCs w:val="28"/>
        </w:rPr>
        <w:t>:</w:t>
      </w:r>
      <w:r>
        <w:rPr>
          <w:rFonts w:cs="Times New Roman"/>
          <w:sz w:val="28"/>
          <w:szCs w:val="28"/>
        </w:rPr>
        <w:t xml:space="preserve"> Azure provides blob storage, file storage, and disk storage options.</w:t>
      </w:r>
    </w:p>
    <w:p w14:paraId="00427065" w14:textId="65BACD49" w:rsidR="00302394" w:rsidRDefault="00302394" w:rsidP="00770796">
      <w:pPr>
        <w:spacing w:line="360" w:lineRule="auto"/>
        <w:rPr>
          <w:rFonts w:cs="Times New Roman"/>
          <w:sz w:val="28"/>
          <w:szCs w:val="28"/>
        </w:rPr>
      </w:pPr>
      <w:r>
        <w:rPr>
          <w:rFonts w:cs="Times New Roman"/>
          <w:sz w:val="28"/>
          <w:szCs w:val="28"/>
        </w:rPr>
        <w:t>3. Networking Services: Azure offers virtual networks, load balancers, and application gateways.</w:t>
      </w:r>
    </w:p>
    <w:p w14:paraId="0FDE7097" w14:textId="39FDACB8" w:rsidR="00302394" w:rsidRDefault="00302394" w:rsidP="00770796">
      <w:pPr>
        <w:spacing w:line="360" w:lineRule="auto"/>
        <w:rPr>
          <w:rFonts w:cs="Times New Roman"/>
          <w:sz w:val="28"/>
          <w:szCs w:val="28"/>
        </w:rPr>
      </w:pPr>
      <w:r>
        <w:rPr>
          <w:rFonts w:cs="Times New Roman"/>
          <w:sz w:val="28"/>
          <w:szCs w:val="28"/>
        </w:rPr>
        <w:t>4. Database Services: Azure provides relational databases, NoSQL databases, and data warehousing options.</w:t>
      </w:r>
    </w:p>
    <w:p w14:paraId="6392168A" w14:textId="43C56923" w:rsidR="00302394" w:rsidRDefault="00302394" w:rsidP="00770796">
      <w:pPr>
        <w:spacing w:line="360" w:lineRule="auto"/>
        <w:rPr>
          <w:rFonts w:cs="Times New Roman"/>
          <w:sz w:val="28"/>
          <w:szCs w:val="28"/>
        </w:rPr>
      </w:pPr>
      <w:r>
        <w:rPr>
          <w:rFonts w:cs="Times New Roman"/>
          <w:sz w:val="28"/>
          <w:szCs w:val="28"/>
        </w:rPr>
        <w:t xml:space="preserve">5. </w:t>
      </w:r>
      <w:r w:rsidR="00D7535E">
        <w:rPr>
          <w:rFonts w:cs="Times New Roman"/>
          <w:sz w:val="28"/>
          <w:szCs w:val="28"/>
        </w:rPr>
        <w:t>A</w:t>
      </w:r>
      <w:r>
        <w:rPr>
          <w:rFonts w:cs="Times New Roman"/>
          <w:sz w:val="28"/>
          <w:szCs w:val="28"/>
        </w:rPr>
        <w:t>I and Machine Learning Services: Azure offers cognitive services, machine learning, and bot frameworks.</w:t>
      </w:r>
    </w:p>
    <w:p w14:paraId="7677917D" w14:textId="77777777" w:rsidR="00302394" w:rsidRDefault="00302394" w:rsidP="00770796">
      <w:pPr>
        <w:spacing w:line="360" w:lineRule="auto"/>
        <w:rPr>
          <w:rFonts w:cs="Times New Roman"/>
          <w:sz w:val="28"/>
          <w:szCs w:val="28"/>
        </w:rPr>
      </w:pPr>
    </w:p>
    <w:p w14:paraId="64156743" w14:textId="77777777" w:rsidR="00302394" w:rsidRDefault="00302394" w:rsidP="00770796">
      <w:pPr>
        <w:spacing w:line="360" w:lineRule="auto"/>
        <w:rPr>
          <w:rFonts w:cs="Times New Roman"/>
          <w:sz w:val="28"/>
          <w:szCs w:val="28"/>
        </w:rPr>
      </w:pPr>
      <w:r>
        <w:rPr>
          <w:rFonts w:cs="Times New Roman"/>
          <w:sz w:val="28"/>
          <w:szCs w:val="28"/>
        </w:rPr>
        <w:t>Benefits of Using Microsoft Azure</w:t>
      </w:r>
    </w:p>
    <w:p w14:paraId="2427631D" w14:textId="392DADFE" w:rsidR="00302394" w:rsidRDefault="00302394" w:rsidP="00770796">
      <w:pPr>
        <w:spacing w:line="360" w:lineRule="auto"/>
        <w:rPr>
          <w:rFonts w:cs="Times New Roman"/>
          <w:sz w:val="28"/>
          <w:szCs w:val="28"/>
        </w:rPr>
      </w:pPr>
      <w:r>
        <w:rPr>
          <w:rFonts w:cs="Times New Roman"/>
          <w:sz w:val="28"/>
          <w:szCs w:val="28"/>
        </w:rPr>
        <w:t xml:space="preserve">1. </w:t>
      </w:r>
      <w:r w:rsidR="00D7535E">
        <w:rPr>
          <w:rFonts w:cs="Times New Roman"/>
          <w:sz w:val="28"/>
          <w:szCs w:val="28"/>
        </w:rPr>
        <w:t>C</w:t>
      </w:r>
      <w:r>
        <w:rPr>
          <w:rFonts w:cs="Times New Roman"/>
          <w:sz w:val="28"/>
          <w:szCs w:val="28"/>
        </w:rPr>
        <w:t>ost-Effective: Azure provides a pay-as-you-go pricing model, reducing costs.</w:t>
      </w:r>
    </w:p>
    <w:p w14:paraId="161206FC" w14:textId="23FE0B72" w:rsidR="00302394" w:rsidRDefault="00302394" w:rsidP="00770796">
      <w:pPr>
        <w:spacing w:line="360" w:lineRule="auto"/>
        <w:rPr>
          <w:rFonts w:cs="Times New Roman"/>
          <w:sz w:val="28"/>
          <w:szCs w:val="28"/>
        </w:rPr>
      </w:pPr>
      <w:r>
        <w:rPr>
          <w:rFonts w:cs="Times New Roman"/>
          <w:sz w:val="28"/>
          <w:szCs w:val="28"/>
        </w:rPr>
        <w:t>2. Increased Agility</w:t>
      </w:r>
      <w:r w:rsidR="00D7535E">
        <w:rPr>
          <w:rFonts w:cs="Times New Roman"/>
          <w:sz w:val="28"/>
          <w:szCs w:val="28"/>
        </w:rPr>
        <w:t>:</w:t>
      </w:r>
      <w:r>
        <w:rPr>
          <w:rFonts w:cs="Times New Roman"/>
          <w:sz w:val="28"/>
          <w:szCs w:val="28"/>
        </w:rPr>
        <w:t xml:space="preserve"> Azure enables businesses to quickly deploy and scale applications.</w:t>
      </w:r>
    </w:p>
    <w:p w14:paraId="4CA2B4E8" w14:textId="13D51638" w:rsidR="00302394" w:rsidRDefault="00302394" w:rsidP="00770796">
      <w:pPr>
        <w:spacing w:line="360" w:lineRule="auto"/>
        <w:rPr>
          <w:rFonts w:cs="Times New Roman"/>
          <w:sz w:val="28"/>
          <w:szCs w:val="28"/>
        </w:rPr>
      </w:pPr>
      <w:r>
        <w:rPr>
          <w:rFonts w:cs="Times New Roman"/>
          <w:sz w:val="28"/>
          <w:szCs w:val="28"/>
        </w:rPr>
        <w:t xml:space="preserve">3. </w:t>
      </w:r>
      <w:r w:rsidR="00D7535E">
        <w:rPr>
          <w:rFonts w:cs="Times New Roman"/>
          <w:sz w:val="28"/>
          <w:szCs w:val="28"/>
        </w:rPr>
        <w:t>I</w:t>
      </w:r>
      <w:r>
        <w:rPr>
          <w:rFonts w:cs="Times New Roman"/>
          <w:sz w:val="28"/>
          <w:szCs w:val="28"/>
        </w:rPr>
        <w:t>mproved Reliability: Azure provides high availability and disaster recovery capabilities.</w:t>
      </w:r>
    </w:p>
    <w:p w14:paraId="19030D70" w14:textId="240162D8" w:rsidR="00302394" w:rsidRDefault="00302394" w:rsidP="00770796">
      <w:pPr>
        <w:spacing w:line="360" w:lineRule="auto"/>
        <w:rPr>
          <w:rFonts w:cs="Times New Roman"/>
          <w:sz w:val="28"/>
          <w:szCs w:val="28"/>
        </w:rPr>
      </w:pPr>
      <w:r>
        <w:rPr>
          <w:rFonts w:cs="Times New Roman"/>
          <w:sz w:val="28"/>
          <w:szCs w:val="28"/>
        </w:rPr>
        <w:t xml:space="preserve">4. </w:t>
      </w:r>
      <w:r w:rsidR="00D7535E">
        <w:rPr>
          <w:rFonts w:cs="Times New Roman"/>
          <w:sz w:val="28"/>
          <w:szCs w:val="28"/>
        </w:rPr>
        <w:t>E</w:t>
      </w:r>
      <w:r>
        <w:rPr>
          <w:rFonts w:cs="Times New Roman"/>
          <w:sz w:val="28"/>
          <w:szCs w:val="28"/>
        </w:rPr>
        <w:t>nhanced Security: Azure offers robust security features to protect business data.</w:t>
      </w:r>
    </w:p>
    <w:p w14:paraId="25273D68" w14:textId="77777777" w:rsidR="00302394" w:rsidRDefault="00302394" w:rsidP="00770796">
      <w:pPr>
        <w:spacing w:line="360" w:lineRule="auto"/>
        <w:rPr>
          <w:rFonts w:cs="Times New Roman"/>
          <w:sz w:val="28"/>
          <w:szCs w:val="28"/>
        </w:rPr>
      </w:pPr>
    </w:p>
    <w:p w14:paraId="6D6B8FB4" w14:textId="77777777" w:rsidR="00302394" w:rsidRDefault="00302394" w:rsidP="00770796">
      <w:pPr>
        <w:spacing w:line="360" w:lineRule="auto"/>
        <w:rPr>
          <w:rFonts w:cs="Times New Roman"/>
          <w:sz w:val="28"/>
          <w:szCs w:val="28"/>
        </w:rPr>
      </w:pPr>
      <w:r>
        <w:rPr>
          <w:rFonts w:cs="Times New Roman"/>
          <w:sz w:val="28"/>
          <w:szCs w:val="28"/>
        </w:rPr>
        <w:t>Use Cases for Microsoft Azure</w:t>
      </w:r>
    </w:p>
    <w:p w14:paraId="5274CCD3" w14:textId="32A78BCA" w:rsidR="00302394" w:rsidRDefault="00302394" w:rsidP="00770796">
      <w:pPr>
        <w:spacing w:line="360" w:lineRule="auto"/>
        <w:rPr>
          <w:rFonts w:cs="Times New Roman"/>
          <w:sz w:val="28"/>
          <w:szCs w:val="28"/>
        </w:rPr>
      </w:pPr>
      <w:r>
        <w:rPr>
          <w:rFonts w:cs="Times New Roman"/>
          <w:sz w:val="28"/>
          <w:szCs w:val="28"/>
        </w:rPr>
        <w:t xml:space="preserve">1. </w:t>
      </w:r>
      <w:r w:rsidR="00D7535E">
        <w:rPr>
          <w:rFonts w:cs="Times New Roman"/>
          <w:sz w:val="28"/>
          <w:szCs w:val="28"/>
        </w:rPr>
        <w:t>W</w:t>
      </w:r>
      <w:r>
        <w:rPr>
          <w:rFonts w:cs="Times New Roman"/>
          <w:sz w:val="28"/>
          <w:szCs w:val="28"/>
        </w:rPr>
        <w:t>eb and Mobile Applications: Azure supports the development and deployment of web and mobile applications.</w:t>
      </w:r>
    </w:p>
    <w:p w14:paraId="65E28BCC" w14:textId="0A4B9BFD" w:rsidR="00302394" w:rsidRDefault="00302394" w:rsidP="00770796">
      <w:pPr>
        <w:spacing w:line="360" w:lineRule="auto"/>
        <w:rPr>
          <w:rFonts w:cs="Times New Roman"/>
          <w:sz w:val="28"/>
          <w:szCs w:val="28"/>
        </w:rPr>
      </w:pPr>
      <w:r>
        <w:rPr>
          <w:rFonts w:cs="Times New Roman"/>
          <w:sz w:val="28"/>
          <w:szCs w:val="28"/>
        </w:rPr>
        <w:t>2. Data Analytics and BI: Azure provides data warehousing, business intelligence, and analytics capabilities.</w:t>
      </w:r>
    </w:p>
    <w:p w14:paraId="3F1A0673" w14:textId="0D13D292" w:rsidR="00302394" w:rsidRDefault="00302394" w:rsidP="00770796">
      <w:pPr>
        <w:spacing w:line="360" w:lineRule="auto"/>
        <w:rPr>
          <w:rFonts w:cs="Times New Roman"/>
          <w:sz w:val="28"/>
          <w:szCs w:val="28"/>
        </w:rPr>
      </w:pPr>
      <w:r>
        <w:rPr>
          <w:rFonts w:cs="Times New Roman"/>
          <w:sz w:val="28"/>
          <w:szCs w:val="28"/>
        </w:rPr>
        <w:lastRenderedPageBreak/>
        <w:t xml:space="preserve">3. </w:t>
      </w:r>
      <w:proofErr w:type="spellStart"/>
      <w:r>
        <w:rPr>
          <w:rFonts w:cs="Times New Roman"/>
          <w:sz w:val="28"/>
          <w:szCs w:val="28"/>
        </w:rPr>
        <w:t>IoT</w:t>
      </w:r>
      <w:proofErr w:type="spellEnd"/>
      <w:r>
        <w:rPr>
          <w:rFonts w:cs="Times New Roman"/>
          <w:sz w:val="28"/>
          <w:szCs w:val="28"/>
        </w:rPr>
        <w:t xml:space="preserve"> and Edge Computing: Azure supports </w:t>
      </w:r>
      <w:proofErr w:type="spellStart"/>
      <w:r>
        <w:rPr>
          <w:rFonts w:cs="Times New Roman"/>
          <w:sz w:val="28"/>
          <w:szCs w:val="28"/>
        </w:rPr>
        <w:t>IoT</w:t>
      </w:r>
      <w:proofErr w:type="spellEnd"/>
      <w:r>
        <w:rPr>
          <w:rFonts w:cs="Times New Roman"/>
          <w:sz w:val="28"/>
          <w:szCs w:val="28"/>
        </w:rPr>
        <w:t xml:space="preserve"> and edge computing scenarios, enabling real-time data processing.</w:t>
      </w:r>
    </w:p>
    <w:p w14:paraId="64762E7C" w14:textId="2C288C4D" w:rsidR="00302394" w:rsidRDefault="00302394" w:rsidP="00770796">
      <w:pPr>
        <w:spacing w:line="360" w:lineRule="auto"/>
        <w:rPr>
          <w:rFonts w:cs="Times New Roman"/>
          <w:sz w:val="28"/>
          <w:szCs w:val="28"/>
        </w:rPr>
      </w:pPr>
      <w:r>
        <w:rPr>
          <w:rFonts w:cs="Times New Roman"/>
          <w:sz w:val="28"/>
          <w:szCs w:val="28"/>
        </w:rPr>
        <w:t>4. Artificial Intelligence and Machine Learning: Azure offers AI and machine learning capabilities to support business intelligence and analytics.</w:t>
      </w:r>
    </w:p>
    <w:p w14:paraId="24E23A8B" w14:textId="77777777" w:rsidR="00302394" w:rsidRDefault="00302394" w:rsidP="00770796">
      <w:pPr>
        <w:spacing w:line="360" w:lineRule="auto"/>
        <w:rPr>
          <w:rFonts w:cs="Times New Roman"/>
          <w:sz w:val="28"/>
          <w:szCs w:val="28"/>
        </w:rPr>
      </w:pPr>
    </w:p>
    <w:p w14:paraId="1C498BB4" w14:textId="5F4928B5" w:rsidR="00770796" w:rsidRDefault="00346AC7" w:rsidP="00770796">
      <w:pPr>
        <w:spacing w:line="360" w:lineRule="auto"/>
        <w:rPr>
          <w:rFonts w:cs="Times New Roman"/>
          <w:sz w:val="28"/>
          <w:szCs w:val="28"/>
        </w:rPr>
      </w:pPr>
      <w:r>
        <w:rPr>
          <w:noProof/>
        </w:rPr>
        <w:drawing>
          <wp:anchor distT="0" distB="0" distL="114300" distR="114300" simplePos="0" relativeHeight="251655168" behindDoc="0" locked="0" layoutInCell="1" allowOverlap="1" wp14:anchorId="14AB9F6B" wp14:editId="170F826C">
            <wp:simplePos x="0" y="0"/>
            <wp:positionH relativeFrom="column">
              <wp:posOffset>0</wp:posOffset>
            </wp:positionH>
            <wp:positionV relativeFrom="paragraph">
              <wp:posOffset>292735</wp:posOffset>
            </wp:positionV>
            <wp:extent cx="6188710" cy="3345180"/>
            <wp:effectExtent l="0" t="0" r="2540" b="7620"/>
            <wp:wrapTopAndBottom/>
            <wp:docPr id="116913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35214" name=""/>
                    <pic:cNvPicPr/>
                  </pic:nvPicPr>
                  <pic:blipFill>
                    <a:blip r:embed="rId9"/>
                    <a:stretch>
                      <a:fillRect/>
                    </a:stretch>
                  </pic:blipFill>
                  <pic:spPr>
                    <a:xfrm>
                      <a:off x="0" y="0"/>
                      <a:ext cx="6188710" cy="3345180"/>
                    </a:xfrm>
                    <a:prstGeom prst="rect">
                      <a:avLst/>
                    </a:prstGeom>
                  </pic:spPr>
                </pic:pic>
              </a:graphicData>
            </a:graphic>
          </wp:anchor>
        </w:drawing>
      </w:r>
    </w:p>
    <w:p w14:paraId="32901DB0" w14:textId="77777777" w:rsidR="00A45BF0" w:rsidRDefault="00A45BF0" w:rsidP="00770796">
      <w:pPr>
        <w:spacing w:line="360" w:lineRule="auto"/>
        <w:rPr>
          <w:rFonts w:cs="Times New Roman"/>
          <w:sz w:val="28"/>
          <w:szCs w:val="28"/>
        </w:rPr>
      </w:pPr>
    </w:p>
    <w:p w14:paraId="0741F487" w14:textId="77777777" w:rsidR="00A45BF0" w:rsidRDefault="00A45BF0" w:rsidP="00770796">
      <w:pPr>
        <w:spacing w:line="360" w:lineRule="auto"/>
        <w:rPr>
          <w:rFonts w:cs="Times New Roman"/>
          <w:sz w:val="28"/>
          <w:szCs w:val="28"/>
        </w:rPr>
      </w:pPr>
    </w:p>
    <w:p w14:paraId="13DD371D" w14:textId="69A7159C" w:rsidR="00A45BF0" w:rsidRDefault="00A45BF0" w:rsidP="00770796">
      <w:pPr>
        <w:spacing w:line="360" w:lineRule="auto"/>
        <w:rPr>
          <w:rFonts w:cs="Times New Roman"/>
          <w:sz w:val="28"/>
          <w:szCs w:val="28"/>
        </w:rPr>
      </w:pPr>
      <w:r>
        <w:rPr>
          <w:rFonts w:cs="Times New Roman"/>
          <w:sz w:val="28"/>
          <w:szCs w:val="28"/>
        </w:rPr>
        <w:t>Here’s a comprehensive comparison of AWS, GCP, and Microsoft Azure:</w:t>
      </w:r>
    </w:p>
    <w:p w14:paraId="2897FED8" w14:textId="77777777" w:rsidR="00A45BF0" w:rsidRDefault="00A45BF0" w:rsidP="00770796">
      <w:pPr>
        <w:spacing w:line="360" w:lineRule="auto"/>
        <w:rPr>
          <w:rFonts w:cs="Times New Roman"/>
          <w:sz w:val="28"/>
          <w:szCs w:val="28"/>
        </w:rPr>
      </w:pPr>
    </w:p>
    <w:p w14:paraId="6A187DDB" w14:textId="77777777" w:rsidR="00A45BF0" w:rsidRDefault="00A45BF0" w:rsidP="00770796">
      <w:pPr>
        <w:spacing w:line="360" w:lineRule="auto"/>
        <w:rPr>
          <w:rFonts w:cs="Times New Roman"/>
          <w:sz w:val="28"/>
          <w:szCs w:val="28"/>
        </w:rPr>
      </w:pPr>
      <w:r>
        <w:rPr>
          <w:rFonts w:cs="Times New Roman"/>
          <w:sz w:val="28"/>
          <w:szCs w:val="28"/>
        </w:rPr>
        <w:t>Overview:</w:t>
      </w:r>
    </w:p>
    <w:p w14:paraId="48A12F26" w14:textId="518969B6" w:rsidR="00A45BF0" w:rsidRDefault="008F6FD1" w:rsidP="00770796">
      <w:pPr>
        <w:spacing w:line="360" w:lineRule="auto"/>
        <w:rPr>
          <w:rFonts w:cs="Times New Roman"/>
          <w:sz w:val="28"/>
          <w:szCs w:val="28"/>
        </w:rPr>
      </w:pPr>
      <w:r>
        <w:rPr>
          <w:rFonts w:cs="Times New Roman"/>
          <w:sz w:val="28"/>
          <w:szCs w:val="28"/>
        </w:rPr>
        <w:t xml:space="preserve">1. </w:t>
      </w:r>
      <w:r w:rsidR="00A45BF0">
        <w:rPr>
          <w:rFonts w:cs="Times New Roman"/>
          <w:sz w:val="28"/>
          <w:szCs w:val="28"/>
        </w:rPr>
        <w:t>AWS (Amazon Web Services): Launched in 2002, AWS is the oldest and largest cloud provider, offering a wide range of services and features.</w:t>
      </w:r>
    </w:p>
    <w:p w14:paraId="6A9A908E" w14:textId="2A5675D8" w:rsidR="00A45BF0" w:rsidRDefault="008F6FD1" w:rsidP="00770796">
      <w:pPr>
        <w:spacing w:line="360" w:lineRule="auto"/>
        <w:rPr>
          <w:rFonts w:cs="Times New Roman"/>
          <w:sz w:val="28"/>
          <w:szCs w:val="28"/>
        </w:rPr>
      </w:pPr>
      <w:r>
        <w:rPr>
          <w:rFonts w:cs="Times New Roman"/>
          <w:sz w:val="28"/>
          <w:szCs w:val="28"/>
        </w:rPr>
        <w:t xml:space="preserve">2. </w:t>
      </w:r>
      <w:r w:rsidR="00A45BF0">
        <w:rPr>
          <w:rFonts w:cs="Times New Roman"/>
          <w:sz w:val="28"/>
          <w:szCs w:val="28"/>
        </w:rPr>
        <w:t>GCP (Google Cloud Platform): Launched in 2009, GCP is a suite of cloud computing services offered by Google, known for its innovative and scalable solutions.</w:t>
      </w:r>
    </w:p>
    <w:p w14:paraId="46A889ED" w14:textId="5E0B815C" w:rsidR="00A45BF0" w:rsidRDefault="008F6FD1" w:rsidP="00770796">
      <w:pPr>
        <w:spacing w:line="360" w:lineRule="auto"/>
        <w:rPr>
          <w:rFonts w:cs="Times New Roman"/>
          <w:sz w:val="28"/>
          <w:szCs w:val="28"/>
        </w:rPr>
      </w:pPr>
      <w:r>
        <w:rPr>
          <w:rFonts w:cs="Times New Roman"/>
          <w:sz w:val="28"/>
          <w:szCs w:val="28"/>
        </w:rPr>
        <w:t xml:space="preserve">3. </w:t>
      </w:r>
      <w:r w:rsidR="00A45BF0">
        <w:rPr>
          <w:rFonts w:cs="Times New Roman"/>
          <w:sz w:val="28"/>
          <w:szCs w:val="28"/>
        </w:rPr>
        <w:t xml:space="preserve">Microsoft Azure: Launched in 2010, Microsoft Azure is a comprehensive cloud </w:t>
      </w:r>
      <w:r w:rsidR="00A45BF0">
        <w:rPr>
          <w:rFonts w:cs="Times New Roman"/>
          <w:sz w:val="28"/>
          <w:szCs w:val="28"/>
        </w:rPr>
        <w:lastRenderedPageBreak/>
        <w:t>platform that integrates with Microsoft’s products and services, offering a wide range of solutions.</w:t>
      </w:r>
    </w:p>
    <w:p w14:paraId="4AC029FB" w14:textId="77777777" w:rsidR="00A45BF0" w:rsidRDefault="00A45BF0" w:rsidP="00770796">
      <w:pPr>
        <w:spacing w:line="360" w:lineRule="auto"/>
        <w:rPr>
          <w:rFonts w:cs="Times New Roman"/>
          <w:sz w:val="28"/>
          <w:szCs w:val="28"/>
        </w:rPr>
      </w:pPr>
    </w:p>
    <w:p w14:paraId="491756B4" w14:textId="77777777" w:rsidR="00A45BF0" w:rsidRDefault="00A45BF0" w:rsidP="00770796">
      <w:pPr>
        <w:spacing w:line="360" w:lineRule="auto"/>
        <w:rPr>
          <w:rFonts w:cs="Times New Roman"/>
          <w:sz w:val="28"/>
          <w:szCs w:val="28"/>
        </w:rPr>
      </w:pPr>
      <w:r>
        <w:rPr>
          <w:rFonts w:cs="Times New Roman"/>
          <w:sz w:val="28"/>
          <w:szCs w:val="28"/>
        </w:rPr>
        <w:t>Compute Services:</w:t>
      </w:r>
    </w:p>
    <w:p w14:paraId="1F660D09" w14:textId="24F7697F" w:rsidR="00A45BF0" w:rsidRDefault="008F6FD1" w:rsidP="00770796">
      <w:pPr>
        <w:spacing w:line="360" w:lineRule="auto"/>
        <w:rPr>
          <w:rFonts w:cs="Times New Roman"/>
          <w:sz w:val="28"/>
          <w:szCs w:val="28"/>
        </w:rPr>
      </w:pPr>
      <w:r>
        <w:rPr>
          <w:rFonts w:cs="Times New Roman"/>
          <w:sz w:val="28"/>
          <w:szCs w:val="28"/>
        </w:rPr>
        <w:t xml:space="preserve">1. </w:t>
      </w:r>
      <w:r w:rsidR="00A45BF0">
        <w:rPr>
          <w:rFonts w:cs="Times New Roman"/>
          <w:sz w:val="28"/>
          <w:szCs w:val="28"/>
        </w:rPr>
        <w:t>AWS: EC2 (virtual machines), Lambda (</w:t>
      </w:r>
      <w:proofErr w:type="spellStart"/>
      <w:r w:rsidR="00A45BF0">
        <w:rPr>
          <w:rFonts w:cs="Times New Roman"/>
          <w:sz w:val="28"/>
          <w:szCs w:val="28"/>
        </w:rPr>
        <w:t>serverless</w:t>
      </w:r>
      <w:proofErr w:type="spellEnd"/>
      <w:r w:rsidR="00A45BF0">
        <w:rPr>
          <w:rFonts w:cs="Times New Roman"/>
          <w:sz w:val="28"/>
          <w:szCs w:val="28"/>
        </w:rPr>
        <w:t xml:space="preserve"> computing), Elastic Beanstalk (managed platform)</w:t>
      </w:r>
    </w:p>
    <w:p w14:paraId="290EDD59" w14:textId="5A2B39C6" w:rsidR="00A45BF0" w:rsidRDefault="00F757EB" w:rsidP="00770796">
      <w:pPr>
        <w:spacing w:line="360" w:lineRule="auto"/>
        <w:rPr>
          <w:rFonts w:cs="Times New Roman"/>
          <w:sz w:val="28"/>
          <w:szCs w:val="28"/>
        </w:rPr>
      </w:pPr>
      <w:r>
        <w:rPr>
          <w:rFonts w:cs="Times New Roman"/>
          <w:sz w:val="28"/>
          <w:szCs w:val="28"/>
        </w:rPr>
        <w:t xml:space="preserve">2. </w:t>
      </w:r>
      <w:r w:rsidR="00B145F9">
        <w:rPr>
          <w:rFonts w:cs="Times New Roman"/>
          <w:sz w:val="28"/>
          <w:szCs w:val="28"/>
        </w:rPr>
        <w:t>G</w:t>
      </w:r>
      <w:r w:rsidR="00A45BF0">
        <w:rPr>
          <w:rFonts w:cs="Times New Roman"/>
          <w:sz w:val="28"/>
          <w:szCs w:val="28"/>
        </w:rPr>
        <w:t>CP: Compute Engine (virtual machines), Cloud Functions (</w:t>
      </w:r>
      <w:proofErr w:type="spellStart"/>
      <w:r w:rsidR="00A45BF0">
        <w:rPr>
          <w:rFonts w:cs="Times New Roman"/>
          <w:sz w:val="28"/>
          <w:szCs w:val="28"/>
        </w:rPr>
        <w:t>serverless</w:t>
      </w:r>
      <w:proofErr w:type="spellEnd"/>
      <w:r w:rsidR="00A45BF0">
        <w:rPr>
          <w:rFonts w:cs="Times New Roman"/>
          <w:sz w:val="28"/>
          <w:szCs w:val="28"/>
        </w:rPr>
        <w:t xml:space="preserve"> computing), App Engine (managed platform)</w:t>
      </w:r>
    </w:p>
    <w:p w14:paraId="3A4E7952" w14:textId="7A2E60BB" w:rsidR="00A45BF0" w:rsidRDefault="002478D0" w:rsidP="00770796">
      <w:pPr>
        <w:spacing w:line="360" w:lineRule="auto"/>
        <w:rPr>
          <w:rFonts w:cs="Times New Roman"/>
          <w:sz w:val="28"/>
          <w:szCs w:val="28"/>
        </w:rPr>
      </w:pPr>
      <w:r>
        <w:rPr>
          <w:rFonts w:cs="Times New Roman"/>
          <w:sz w:val="28"/>
          <w:szCs w:val="28"/>
        </w:rPr>
        <w:t xml:space="preserve">3. </w:t>
      </w:r>
      <w:r w:rsidR="00A45BF0">
        <w:rPr>
          <w:rFonts w:cs="Times New Roman"/>
          <w:sz w:val="28"/>
          <w:szCs w:val="28"/>
        </w:rPr>
        <w:t>Microsoft Azure: Virtual Machines (virtual machines), Azure Functions (</w:t>
      </w:r>
      <w:proofErr w:type="spellStart"/>
      <w:r w:rsidR="00A45BF0">
        <w:rPr>
          <w:rFonts w:cs="Times New Roman"/>
          <w:sz w:val="28"/>
          <w:szCs w:val="28"/>
        </w:rPr>
        <w:t>serverless</w:t>
      </w:r>
      <w:proofErr w:type="spellEnd"/>
      <w:r w:rsidR="00A45BF0">
        <w:rPr>
          <w:rFonts w:cs="Times New Roman"/>
          <w:sz w:val="28"/>
          <w:szCs w:val="28"/>
        </w:rPr>
        <w:t xml:space="preserve"> computing), App Service (managed platform)</w:t>
      </w:r>
    </w:p>
    <w:p w14:paraId="6F911E65" w14:textId="77777777" w:rsidR="00A45BF0" w:rsidRDefault="00A45BF0" w:rsidP="00770796">
      <w:pPr>
        <w:spacing w:line="360" w:lineRule="auto"/>
        <w:rPr>
          <w:rFonts w:cs="Times New Roman"/>
          <w:sz w:val="28"/>
          <w:szCs w:val="28"/>
        </w:rPr>
      </w:pPr>
    </w:p>
    <w:p w14:paraId="2D480034" w14:textId="77777777" w:rsidR="00A45BF0" w:rsidRDefault="00A45BF0" w:rsidP="00770796">
      <w:pPr>
        <w:spacing w:line="360" w:lineRule="auto"/>
        <w:rPr>
          <w:rFonts w:cs="Times New Roman"/>
          <w:sz w:val="28"/>
          <w:szCs w:val="28"/>
        </w:rPr>
      </w:pPr>
      <w:r>
        <w:rPr>
          <w:rFonts w:cs="Times New Roman"/>
          <w:sz w:val="28"/>
          <w:szCs w:val="28"/>
        </w:rPr>
        <w:t>Storage Services:</w:t>
      </w:r>
    </w:p>
    <w:p w14:paraId="3E3C99F1" w14:textId="4642B934" w:rsidR="00A45BF0" w:rsidRDefault="002478D0" w:rsidP="00770796">
      <w:pPr>
        <w:spacing w:line="360" w:lineRule="auto"/>
        <w:rPr>
          <w:rFonts w:cs="Times New Roman"/>
          <w:sz w:val="28"/>
          <w:szCs w:val="28"/>
        </w:rPr>
      </w:pPr>
      <w:r>
        <w:rPr>
          <w:rFonts w:cs="Times New Roman"/>
          <w:sz w:val="28"/>
          <w:szCs w:val="28"/>
        </w:rPr>
        <w:t xml:space="preserve">1. </w:t>
      </w:r>
      <w:r w:rsidR="00A45BF0">
        <w:rPr>
          <w:rFonts w:cs="Times New Roman"/>
          <w:sz w:val="28"/>
          <w:szCs w:val="28"/>
        </w:rPr>
        <w:t>AWS: S3 (object storage), EBS (block storage), Elastic File System (file storage)</w:t>
      </w:r>
    </w:p>
    <w:p w14:paraId="35EA7E3B" w14:textId="2B8896D5" w:rsidR="00A45BF0" w:rsidRDefault="002478D0" w:rsidP="00770796">
      <w:pPr>
        <w:spacing w:line="360" w:lineRule="auto"/>
        <w:rPr>
          <w:rFonts w:cs="Times New Roman"/>
          <w:sz w:val="28"/>
          <w:szCs w:val="28"/>
        </w:rPr>
      </w:pPr>
      <w:r>
        <w:rPr>
          <w:rFonts w:cs="Times New Roman"/>
          <w:sz w:val="28"/>
          <w:szCs w:val="28"/>
        </w:rPr>
        <w:t xml:space="preserve">2. </w:t>
      </w:r>
      <w:r w:rsidR="00A45BF0">
        <w:rPr>
          <w:rFonts w:cs="Times New Roman"/>
          <w:sz w:val="28"/>
          <w:szCs w:val="28"/>
        </w:rPr>
        <w:t xml:space="preserve">GCP: Cloud Storage (object storage), Persistent Disks (block storage), Cloud </w:t>
      </w:r>
      <w:proofErr w:type="spellStart"/>
      <w:r w:rsidR="00A45BF0">
        <w:rPr>
          <w:rFonts w:cs="Times New Roman"/>
          <w:sz w:val="28"/>
          <w:szCs w:val="28"/>
        </w:rPr>
        <w:t>Filestore</w:t>
      </w:r>
      <w:proofErr w:type="spellEnd"/>
      <w:r w:rsidR="00A45BF0">
        <w:rPr>
          <w:rFonts w:cs="Times New Roman"/>
          <w:sz w:val="28"/>
          <w:szCs w:val="28"/>
        </w:rPr>
        <w:t xml:space="preserve"> (file storage)</w:t>
      </w:r>
    </w:p>
    <w:p w14:paraId="7FF96270" w14:textId="229AE33E" w:rsidR="00A45BF0" w:rsidRDefault="00CC336F" w:rsidP="00770796">
      <w:pPr>
        <w:spacing w:line="360" w:lineRule="auto"/>
        <w:rPr>
          <w:rFonts w:cs="Times New Roman"/>
          <w:sz w:val="28"/>
          <w:szCs w:val="28"/>
        </w:rPr>
      </w:pPr>
      <w:r>
        <w:rPr>
          <w:rFonts w:cs="Times New Roman"/>
          <w:sz w:val="28"/>
          <w:szCs w:val="28"/>
        </w:rPr>
        <w:t>3. M</w:t>
      </w:r>
      <w:r w:rsidR="00A45BF0">
        <w:rPr>
          <w:rFonts w:cs="Times New Roman"/>
          <w:sz w:val="28"/>
          <w:szCs w:val="28"/>
        </w:rPr>
        <w:t>icrosoft Azure: Blob Storage (object storage), Disk Storage (block storage), File Storage (file storage)</w:t>
      </w:r>
    </w:p>
    <w:p w14:paraId="1D426E0E" w14:textId="77777777" w:rsidR="00A45BF0" w:rsidRDefault="00A45BF0" w:rsidP="00770796">
      <w:pPr>
        <w:spacing w:line="360" w:lineRule="auto"/>
        <w:rPr>
          <w:rFonts w:cs="Times New Roman"/>
          <w:sz w:val="28"/>
          <w:szCs w:val="28"/>
        </w:rPr>
      </w:pPr>
    </w:p>
    <w:p w14:paraId="1884E33C" w14:textId="77777777" w:rsidR="00A45BF0" w:rsidRDefault="00A45BF0" w:rsidP="00770796">
      <w:pPr>
        <w:spacing w:line="360" w:lineRule="auto"/>
        <w:rPr>
          <w:rFonts w:cs="Times New Roman"/>
          <w:sz w:val="28"/>
          <w:szCs w:val="28"/>
        </w:rPr>
      </w:pPr>
      <w:r>
        <w:rPr>
          <w:rFonts w:cs="Times New Roman"/>
          <w:sz w:val="28"/>
          <w:szCs w:val="28"/>
        </w:rPr>
        <w:t>Database Services:</w:t>
      </w:r>
    </w:p>
    <w:p w14:paraId="3D0E2799" w14:textId="1951D4BF" w:rsidR="00A45BF0" w:rsidRDefault="00CC336F" w:rsidP="00770796">
      <w:pPr>
        <w:spacing w:line="360" w:lineRule="auto"/>
        <w:rPr>
          <w:rFonts w:cs="Times New Roman"/>
          <w:sz w:val="28"/>
          <w:szCs w:val="28"/>
        </w:rPr>
      </w:pPr>
      <w:r>
        <w:rPr>
          <w:rFonts w:cs="Times New Roman"/>
          <w:sz w:val="28"/>
          <w:szCs w:val="28"/>
        </w:rPr>
        <w:t xml:space="preserve">1. </w:t>
      </w:r>
      <w:r w:rsidR="00A45BF0">
        <w:rPr>
          <w:rFonts w:cs="Times New Roman"/>
          <w:sz w:val="28"/>
          <w:szCs w:val="28"/>
        </w:rPr>
        <w:t xml:space="preserve">AWS: RDS (relational databases), </w:t>
      </w:r>
      <w:proofErr w:type="spellStart"/>
      <w:r w:rsidR="00A45BF0">
        <w:rPr>
          <w:rFonts w:cs="Times New Roman"/>
          <w:sz w:val="28"/>
          <w:szCs w:val="28"/>
        </w:rPr>
        <w:t>DynamoDB</w:t>
      </w:r>
      <w:proofErr w:type="spellEnd"/>
      <w:r w:rsidR="00A45BF0">
        <w:rPr>
          <w:rFonts w:cs="Times New Roman"/>
          <w:sz w:val="28"/>
          <w:szCs w:val="28"/>
        </w:rPr>
        <w:t xml:space="preserve"> (NoSQL databases), </w:t>
      </w:r>
      <w:proofErr w:type="spellStart"/>
      <w:r w:rsidR="00A45BF0">
        <w:rPr>
          <w:rFonts w:cs="Times New Roman"/>
          <w:sz w:val="28"/>
          <w:szCs w:val="28"/>
        </w:rPr>
        <w:t>DocumentDB</w:t>
      </w:r>
      <w:proofErr w:type="spellEnd"/>
      <w:r w:rsidR="00A45BF0">
        <w:rPr>
          <w:rFonts w:cs="Times New Roman"/>
          <w:sz w:val="28"/>
          <w:szCs w:val="28"/>
        </w:rPr>
        <w:t xml:space="preserve"> (document-oriented databases)</w:t>
      </w:r>
    </w:p>
    <w:p w14:paraId="6311F843" w14:textId="6B26B925" w:rsidR="00A45BF0" w:rsidRDefault="00B145F9" w:rsidP="00770796">
      <w:pPr>
        <w:spacing w:line="360" w:lineRule="auto"/>
        <w:rPr>
          <w:rFonts w:cs="Times New Roman"/>
          <w:sz w:val="28"/>
          <w:szCs w:val="28"/>
        </w:rPr>
      </w:pPr>
      <w:r>
        <w:rPr>
          <w:rFonts w:cs="Times New Roman"/>
          <w:sz w:val="28"/>
          <w:szCs w:val="28"/>
        </w:rPr>
        <w:t>2. GCP</w:t>
      </w:r>
      <w:r w:rsidR="00A45BF0">
        <w:rPr>
          <w:rFonts w:cs="Times New Roman"/>
          <w:sz w:val="28"/>
          <w:szCs w:val="28"/>
        </w:rPr>
        <w:t xml:space="preserve">: Cloud SQL (relational databases), Cloud </w:t>
      </w:r>
      <w:proofErr w:type="spellStart"/>
      <w:r w:rsidR="00A45BF0">
        <w:rPr>
          <w:rFonts w:cs="Times New Roman"/>
          <w:sz w:val="28"/>
          <w:szCs w:val="28"/>
        </w:rPr>
        <w:t>Bigtable</w:t>
      </w:r>
      <w:proofErr w:type="spellEnd"/>
      <w:r w:rsidR="00A45BF0">
        <w:rPr>
          <w:rFonts w:cs="Times New Roman"/>
          <w:sz w:val="28"/>
          <w:szCs w:val="28"/>
        </w:rPr>
        <w:t xml:space="preserve"> (NoSQL databases), Cloud </w:t>
      </w:r>
      <w:proofErr w:type="spellStart"/>
      <w:r w:rsidR="00A45BF0">
        <w:rPr>
          <w:rFonts w:cs="Times New Roman"/>
          <w:sz w:val="28"/>
          <w:szCs w:val="28"/>
        </w:rPr>
        <w:t>Firestore</w:t>
      </w:r>
      <w:proofErr w:type="spellEnd"/>
      <w:r w:rsidR="00A45BF0">
        <w:rPr>
          <w:rFonts w:cs="Times New Roman"/>
          <w:sz w:val="28"/>
          <w:szCs w:val="28"/>
        </w:rPr>
        <w:t xml:space="preserve"> (document-oriented databases)</w:t>
      </w:r>
    </w:p>
    <w:p w14:paraId="436E20D2" w14:textId="5ADFE399" w:rsidR="00A45BF0" w:rsidRDefault="00B145F9" w:rsidP="00770796">
      <w:pPr>
        <w:spacing w:line="360" w:lineRule="auto"/>
        <w:rPr>
          <w:rFonts w:cs="Times New Roman"/>
          <w:sz w:val="28"/>
          <w:szCs w:val="28"/>
        </w:rPr>
      </w:pPr>
      <w:r>
        <w:rPr>
          <w:rFonts w:cs="Times New Roman"/>
          <w:sz w:val="28"/>
          <w:szCs w:val="28"/>
        </w:rPr>
        <w:t xml:space="preserve">3. </w:t>
      </w:r>
      <w:r w:rsidR="00A45BF0">
        <w:rPr>
          <w:rFonts w:cs="Times New Roman"/>
          <w:sz w:val="28"/>
          <w:szCs w:val="28"/>
        </w:rPr>
        <w:t>Microsoft Azure: Azure SQL Database (relational databases), Cosmos DB (globally distributed databases), Azure Database for PostgreSQL (open-source databases)</w:t>
      </w:r>
    </w:p>
    <w:p w14:paraId="72EDE324" w14:textId="77777777" w:rsidR="00A45BF0" w:rsidRDefault="00A45BF0" w:rsidP="00770796">
      <w:pPr>
        <w:spacing w:line="360" w:lineRule="auto"/>
        <w:rPr>
          <w:rFonts w:cs="Times New Roman"/>
          <w:sz w:val="28"/>
          <w:szCs w:val="28"/>
        </w:rPr>
      </w:pPr>
    </w:p>
    <w:p w14:paraId="2B2FC787" w14:textId="77777777" w:rsidR="00A45BF0" w:rsidRDefault="00A45BF0" w:rsidP="00770796">
      <w:pPr>
        <w:spacing w:line="360" w:lineRule="auto"/>
        <w:rPr>
          <w:rFonts w:cs="Times New Roman"/>
          <w:sz w:val="28"/>
          <w:szCs w:val="28"/>
        </w:rPr>
      </w:pPr>
      <w:r>
        <w:rPr>
          <w:rFonts w:cs="Times New Roman"/>
          <w:sz w:val="28"/>
          <w:szCs w:val="28"/>
        </w:rPr>
        <w:t>Security and Compliance:</w:t>
      </w:r>
    </w:p>
    <w:p w14:paraId="63064BA6" w14:textId="4CB26547" w:rsidR="00A45BF0" w:rsidRDefault="008D6C42" w:rsidP="00770796">
      <w:pPr>
        <w:spacing w:line="360" w:lineRule="auto"/>
        <w:rPr>
          <w:rFonts w:cs="Times New Roman"/>
          <w:sz w:val="28"/>
          <w:szCs w:val="28"/>
        </w:rPr>
      </w:pPr>
      <w:r>
        <w:rPr>
          <w:rFonts w:cs="Times New Roman"/>
          <w:sz w:val="28"/>
          <w:szCs w:val="28"/>
        </w:rPr>
        <w:t xml:space="preserve">1. </w:t>
      </w:r>
      <w:r w:rsidR="00A45BF0">
        <w:rPr>
          <w:rFonts w:cs="Times New Roman"/>
          <w:sz w:val="28"/>
          <w:szCs w:val="28"/>
        </w:rPr>
        <w:t xml:space="preserve">AWS: IAM (identity and access management), </w:t>
      </w:r>
      <w:proofErr w:type="spellStart"/>
      <w:r w:rsidR="00A45BF0">
        <w:rPr>
          <w:rFonts w:cs="Times New Roman"/>
          <w:sz w:val="28"/>
          <w:szCs w:val="28"/>
        </w:rPr>
        <w:t>Cognito</w:t>
      </w:r>
      <w:proofErr w:type="spellEnd"/>
      <w:r w:rsidR="00A45BF0">
        <w:rPr>
          <w:rFonts w:cs="Times New Roman"/>
          <w:sz w:val="28"/>
          <w:szCs w:val="28"/>
        </w:rPr>
        <w:t xml:space="preserve"> (user identity and access), Inspector (security assessment)</w:t>
      </w:r>
    </w:p>
    <w:p w14:paraId="039115B2" w14:textId="58252FA0" w:rsidR="00A45BF0" w:rsidRDefault="008D6C42" w:rsidP="00770796">
      <w:pPr>
        <w:spacing w:line="360" w:lineRule="auto"/>
        <w:rPr>
          <w:rFonts w:cs="Times New Roman"/>
          <w:sz w:val="28"/>
          <w:szCs w:val="28"/>
        </w:rPr>
      </w:pPr>
      <w:r>
        <w:rPr>
          <w:rFonts w:cs="Times New Roman"/>
          <w:sz w:val="28"/>
          <w:szCs w:val="28"/>
        </w:rPr>
        <w:t xml:space="preserve">2. </w:t>
      </w:r>
      <w:r w:rsidR="00A45BF0">
        <w:rPr>
          <w:rFonts w:cs="Times New Roman"/>
          <w:sz w:val="28"/>
          <w:szCs w:val="28"/>
        </w:rPr>
        <w:t xml:space="preserve">GCP: IAM (identity and access management), Cloud Identity (user identity and </w:t>
      </w:r>
      <w:r w:rsidR="00A45BF0">
        <w:rPr>
          <w:rFonts w:cs="Times New Roman"/>
          <w:sz w:val="28"/>
          <w:szCs w:val="28"/>
        </w:rPr>
        <w:lastRenderedPageBreak/>
        <w:t>access), Security Command Center (security monitoring)</w:t>
      </w:r>
    </w:p>
    <w:p w14:paraId="6FFA00D6" w14:textId="6298CBAF" w:rsidR="00A45BF0" w:rsidRDefault="008D6C42" w:rsidP="00770796">
      <w:pPr>
        <w:spacing w:line="360" w:lineRule="auto"/>
        <w:rPr>
          <w:rFonts w:cs="Times New Roman"/>
          <w:sz w:val="28"/>
          <w:szCs w:val="28"/>
        </w:rPr>
      </w:pPr>
      <w:r>
        <w:rPr>
          <w:rFonts w:cs="Times New Roman"/>
          <w:sz w:val="28"/>
          <w:szCs w:val="28"/>
        </w:rPr>
        <w:t xml:space="preserve">3. </w:t>
      </w:r>
      <w:r w:rsidR="00A45BF0">
        <w:rPr>
          <w:rFonts w:cs="Times New Roman"/>
          <w:sz w:val="28"/>
          <w:szCs w:val="28"/>
        </w:rPr>
        <w:t>Microsoft Azure: Azure Active Directory (identity and access management), Azure Security Center (security monitoring), Compliance Manager (compliance management)</w:t>
      </w:r>
    </w:p>
    <w:p w14:paraId="64FF1444" w14:textId="77777777" w:rsidR="00A45BF0" w:rsidRDefault="00A45BF0" w:rsidP="00770796">
      <w:pPr>
        <w:spacing w:line="360" w:lineRule="auto"/>
        <w:rPr>
          <w:rFonts w:cs="Times New Roman"/>
          <w:sz w:val="28"/>
          <w:szCs w:val="28"/>
        </w:rPr>
      </w:pPr>
    </w:p>
    <w:p w14:paraId="28B95E94" w14:textId="77777777" w:rsidR="00A45BF0" w:rsidRDefault="00A45BF0" w:rsidP="00770796">
      <w:pPr>
        <w:spacing w:line="360" w:lineRule="auto"/>
        <w:rPr>
          <w:rFonts w:cs="Times New Roman"/>
          <w:sz w:val="28"/>
          <w:szCs w:val="28"/>
        </w:rPr>
      </w:pPr>
      <w:r>
        <w:rPr>
          <w:rFonts w:cs="Times New Roman"/>
          <w:sz w:val="28"/>
          <w:szCs w:val="28"/>
        </w:rPr>
        <w:t>Pricing:</w:t>
      </w:r>
    </w:p>
    <w:p w14:paraId="6A6E207D" w14:textId="74DA0C36" w:rsidR="00A45BF0" w:rsidRDefault="004D139F" w:rsidP="00770796">
      <w:pPr>
        <w:spacing w:line="360" w:lineRule="auto"/>
        <w:rPr>
          <w:rFonts w:cs="Times New Roman"/>
          <w:sz w:val="28"/>
          <w:szCs w:val="28"/>
        </w:rPr>
      </w:pPr>
      <w:r>
        <w:rPr>
          <w:rFonts w:cs="Times New Roman"/>
          <w:sz w:val="28"/>
          <w:szCs w:val="28"/>
        </w:rPr>
        <w:t xml:space="preserve">1. </w:t>
      </w:r>
      <w:r w:rsidR="00A45BF0">
        <w:rPr>
          <w:rFonts w:cs="Times New Roman"/>
          <w:sz w:val="28"/>
          <w:szCs w:val="28"/>
        </w:rPr>
        <w:t>AWS: Pay-as-you-go pricing, with discounts for reserved instances and committed usage</w:t>
      </w:r>
    </w:p>
    <w:p w14:paraId="1DE15B9D" w14:textId="0785EFAB" w:rsidR="00A45BF0" w:rsidRDefault="004D139F" w:rsidP="00770796">
      <w:pPr>
        <w:spacing w:line="360" w:lineRule="auto"/>
        <w:rPr>
          <w:rFonts w:cs="Times New Roman"/>
          <w:sz w:val="28"/>
          <w:szCs w:val="28"/>
        </w:rPr>
      </w:pPr>
      <w:r>
        <w:rPr>
          <w:rFonts w:cs="Times New Roman"/>
          <w:sz w:val="28"/>
          <w:szCs w:val="28"/>
        </w:rPr>
        <w:t xml:space="preserve">2. </w:t>
      </w:r>
      <w:r w:rsidR="00A45BF0">
        <w:rPr>
          <w:rFonts w:cs="Times New Roman"/>
          <w:sz w:val="28"/>
          <w:szCs w:val="28"/>
        </w:rPr>
        <w:t>GCP: Pay-as-you-go pricing, with discounts for committed usage and prepaid instances</w:t>
      </w:r>
    </w:p>
    <w:p w14:paraId="698467B4" w14:textId="2A9649E2" w:rsidR="00A45BF0" w:rsidRDefault="004D139F" w:rsidP="00770796">
      <w:pPr>
        <w:spacing w:line="360" w:lineRule="auto"/>
        <w:rPr>
          <w:rFonts w:cs="Times New Roman"/>
          <w:sz w:val="28"/>
          <w:szCs w:val="28"/>
        </w:rPr>
      </w:pPr>
      <w:r>
        <w:rPr>
          <w:rFonts w:cs="Times New Roman"/>
          <w:sz w:val="28"/>
          <w:szCs w:val="28"/>
        </w:rPr>
        <w:t xml:space="preserve">3. </w:t>
      </w:r>
      <w:r w:rsidR="00A45BF0">
        <w:rPr>
          <w:rFonts w:cs="Times New Roman"/>
          <w:sz w:val="28"/>
          <w:szCs w:val="28"/>
        </w:rPr>
        <w:t>Microsoft Azure: Pay-as-you-go pricing, with discounts for reserved instances and committed usage</w:t>
      </w:r>
    </w:p>
    <w:p w14:paraId="178B6425" w14:textId="77777777" w:rsidR="00A45BF0" w:rsidRDefault="00A45BF0" w:rsidP="00770796">
      <w:pPr>
        <w:spacing w:line="360" w:lineRule="auto"/>
        <w:rPr>
          <w:rFonts w:cs="Times New Roman"/>
          <w:sz w:val="28"/>
          <w:szCs w:val="28"/>
        </w:rPr>
      </w:pPr>
    </w:p>
    <w:p w14:paraId="598DADAA" w14:textId="77777777" w:rsidR="00A45BF0" w:rsidRDefault="00A45BF0" w:rsidP="00770796">
      <w:pPr>
        <w:spacing w:line="360" w:lineRule="auto"/>
        <w:rPr>
          <w:rFonts w:cs="Times New Roman"/>
          <w:sz w:val="28"/>
          <w:szCs w:val="28"/>
        </w:rPr>
      </w:pPr>
      <w:r>
        <w:rPr>
          <w:rFonts w:cs="Times New Roman"/>
          <w:sz w:val="28"/>
          <w:szCs w:val="28"/>
        </w:rPr>
        <w:t>Integration and Compatibility:</w:t>
      </w:r>
    </w:p>
    <w:p w14:paraId="2B4C44E0" w14:textId="4C208F3C" w:rsidR="00A45BF0" w:rsidRDefault="004D139F" w:rsidP="00770796">
      <w:pPr>
        <w:spacing w:line="360" w:lineRule="auto"/>
        <w:rPr>
          <w:rFonts w:cs="Times New Roman"/>
          <w:sz w:val="28"/>
          <w:szCs w:val="28"/>
        </w:rPr>
      </w:pPr>
      <w:r>
        <w:rPr>
          <w:rFonts w:cs="Times New Roman"/>
          <w:sz w:val="28"/>
          <w:szCs w:val="28"/>
        </w:rPr>
        <w:t xml:space="preserve">1. </w:t>
      </w:r>
      <w:r w:rsidR="00A45BF0">
        <w:rPr>
          <w:rFonts w:cs="Times New Roman"/>
          <w:sz w:val="28"/>
          <w:szCs w:val="28"/>
        </w:rPr>
        <w:t>AWS: Integrates with Amazon’s e-commerce platform and other AWS services</w:t>
      </w:r>
    </w:p>
    <w:p w14:paraId="27FB115B" w14:textId="088FFF65" w:rsidR="00A45BF0" w:rsidRDefault="00B47DBB" w:rsidP="00770796">
      <w:pPr>
        <w:spacing w:line="360" w:lineRule="auto"/>
        <w:rPr>
          <w:rFonts w:cs="Times New Roman"/>
          <w:sz w:val="28"/>
          <w:szCs w:val="28"/>
        </w:rPr>
      </w:pPr>
      <w:r>
        <w:rPr>
          <w:rFonts w:cs="Times New Roman"/>
          <w:sz w:val="28"/>
          <w:szCs w:val="28"/>
        </w:rPr>
        <w:t xml:space="preserve">2. </w:t>
      </w:r>
      <w:r w:rsidR="00A45BF0">
        <w:rPr>
          <w:rFonts w:cs="Times New Roman"/>
          <w:sz w:val="28"/>
          <w:szCs w:val="28"/>
        </w:rPr>
        <w:t>GCP: Integrates with Google’s productivity suite (G Suite) and other GCP services</w:t>
      </w:r>
    </w:p>
    <w:p w14:paraId="65D58A93" w14:textId="23579EB9" w:rsidR="00A45BF0" w:rsidRDefault="00B47DBB" w:rsidP="00770796">
      <w:pPr>
        <w:spacing w:line="360" w:lineRule="auto"/>
        <w:rPr>
          <w:rFonts w:cs="Times New Roman"/>
          <w:sz w:val="28"/>
          <w:szCs w:val="28"/>
        </w:rPr>
      </w:pPr>
      <w:r>
        <w:rPr>
          <w:rFonts w:cs="Times New Roman"/>
          <w:sz w:val="28"/>
          <w:szCs w:val="28"/>
        </w:rPr>
        <w:t xml:space="preserve">3. </w:t>
      </w:r>
      <w:r w:rsidR="00A45BF0">
        <w:rPr>
          <w:rFonts w:cs="Times New Roman"/>
          <w:sz w:val="28"/>
          <w:szCs w:val="28"/>
        </w:rPr>
        <w:t>Microsoft Azure: Integrates with Microsoft’s productivity suite (Office 365) and other Azure services</w:t>
      </w:r>
    </w:p>
    <w:p w14:paraId="4C322449" w14:textId="77777777" w:rsidR="00A45BF0" w:rsidRDefault="00A45BF0" w:rsidP="00770796">
      <w:pPr>
        <w:spacing w:line="360" w:lineRule="auto"/>
        <w:rPr>
          <w:rFonts w:cs="Times New Roman"/>
          <w:sz w:val="28"/>
          <w:szCs w:val="28"/>
        </w:rPr>
      </w:pPr>
    </w:p>
    <w:p w14:paraId="3AA6DA2A" w14:textId="77777777" w:rsidR="00A45BF0" w:rsidRDefault="00A45BF0" w:rsidP="00770796">
      <w:pPr>
        <w:spacing w:line="360" w:lineRule="auto"/>
        <w:rPr>
          <w:rFonts w:cs="Times New Roman"/>
          <w:sz w:val="28"/>
          <w:szCs w:val="28"/>
        </w:rPr>
      </w:pPr>
      <w:r>
        <w:rPr>
          <w:rFonts w:cs="Times New Roman"/>
          <w:sz w:val="28"/>
          <w:szCs w:val="28"/>
        </w:rPr>
        <w:t>Machine Learning and AI:</w:t>
      </w:r>
    </w:p>
    <w:p w14:paraId="2E0C4856" w14:textId="6204A459" w:rsidR="00A45BF0" w:rsidRDefault="00B47DBB" w:rsidP="00770796">
      <w:pPr>
        <w:spacing w:line="360" w:lineRule="auto"/>
        <w:rPr>
          <w:rFonts w:cs="Times New Roman"/>
          <w:sz w:val="28"/>
          <w:szCs w:val="28"/>
        </w:rPr>
      </w:pPr>
      <w:r>
        <w:rPr>
          <w:rFonts w:cs="Times New Roman"/>
          <w:sz w:val="28"/>
          <w:szCs w:val="28"/>
        </w:rPr>
        <w:t xml:space="preserve">1. </w:t>
      </w:r>
      <w:r w:rsidR="00A45BF0">
        <w:rPr>
          <w:rFonts w:cs="Times New Roman"/>
          <w:sz w:val="28"/>
          <w:szCs w:val="28"/>
        </w:rPr>
        <w:t xml:space="preserve">AWS: </w:t>
      </w:r>
      <w:proofErr w:type="spellStart"/>
      <w:r w:rsidR="00A45BF0">
        <w:rPr>
          <w:rFonts w:cs="Times New Roman"/>
          <w:sz w:val="28"/>
          <w:szCs w:val="28"/>
        </w:rPr>
        <w:t>SageMaker</w:t>
      </w:r>
      <w:proofErr w:type="spellEnd"/>
      <w:r w:rsidR="00A45BF0">
        <w:rPr>
          <w:rFonts w:cs="Times New Roman"/>
          <w:sz w:val="28"/>
          <w:szCs w:val="28"/>
        </w:rPr>
        <w:t xml:space="preserve"> (machine learning platform), </w:t>
      </w:r>
      <w:proofErr w:type="spellStart"/>
      <w:r w:rsidR="00A45BF0">
        <w:rPr>
          <w:rFonts w:cs="Times New Roman"/>
          <w:sz w:val="28"/>
          <w:szCs w:val="28"/>
        </w:rPr>
        <w:t>Rekognition</w:t>
      </w:r>
      <w:proofErr w:type="spellEnd"/>
      <w:r w:rsidR="00A45BF0">
        <w:rPr>
          <w:rFonts w:cs="Times New Roman"/>
          <w:sz w:val="28"/>
          <w:szCs w:val="28"/>
        </w:rPr>
        <w:t xml:space="preserve"> (computer vision), Comprehend (natural language processing)</w:t>
      </w:r>
    </w:p>
    <w:p w14:paraId="283FE53C" w14:textId="1E0D20B6" w:rsidR="00A45BF0" w:rsidRDefault="00E46BC2" w:rsidP="00770796">
      <w:pPr>
        <w:spacing w:line="360" w:lineRule="auto"/>
        <w:rPr>
          <w:rFonts w:cs="Times New Roman"/>
          <w:sz w:val="28"/>
          <w:szCs w:val="28"/>
        </w:rPr>
      </w:pPr>
      <w:r>
        <w:rPr>
          <w:rFonts w:cs="Times New Roman"/>
          <w:sz w:val="28"/>
          <w:szCs w:val="28"/>
        </w:rPr>
        <w:t xml:space="preserve">2. </w:t>
      </w:r>
      <w:r w:rsidR="00A45BF0">
        <w:rPr>
          <w:rFonts w:cs="Times New Roman"/>
          <w:sz w:val="28"/>
          <w:szCs w:val="28"/>
        </w:rPr>
        <w:t>GCP: AI Platform (machine learning platform), Cloud Vision (computer vision), Cloud Natural Language (natural language processing)</w:t>
      </w:r>
    </w:p>
    <w:p w14:paraId="3649E80B" w14:textId="3D3432C4" w:rsidR="00A45BF0" w:rsidRDefault="00E46BC2" w:rsidP="00770796">
      <w:pPr>
        <w:spacing w:line="360" w:lineRule="auto"/>
        <w:rPr>
          <w:rFonts w:cs="Times New Roman"/>
          <w:sz w:val="28"/>
          <w:szCs w:val="28"/>
        </w:rPr>
      </w:pPr>
      <w:r>
        <w:rPr>
          <w:rFonts w:cs="Times New Roman"/>
          <w:sz w:val="28"/>
          <w:szCs w:val="28"/>
        </w:rPr>
        <w:t xml:space="preserve">3. </w:t>
      </w:r>
      <w:r w:rsidR="00A45BF0">
        <w:rPr>
          <w:rFonts w:cs="Times New Roman"/>
          <w:sz w:val="28"/>
          <w:szCs w:val="28"/>
        </w:rPr>
        <w:t>Microsoft Azure: Azure Machine Learning (machine learning platform), Azure Cognitive Services (computer vision, natural language processing, and more)</w:t>
      </w:r>
    </w:p>
    <w:p w14:paraId="4C57BF25" w14:textId="77777777" w:rsidR="00A45BF0" w:rsidRDefault="00A45BF0" w:rsidP="00770796">
      <w:pPr>
        <w:spacing w:line="360" w:lineRule="auto"/>
        <w:rPr>
          <w:rFonts w:cs="Times New Roman"/>
          <w:sz w:val="28"/>
          <w:szCs w:val="28"/>
        </w:rPr>
      </w:pPr>
    </w:p>
    <w:p w14:paraId="5D4CBD6A" w14:textId="77777777" w:rsidR="00A45BF0" w:rsidRDefault="00A45BF0" w:rsidP="00770796">
      <w:pPr>
        <w:spacing w:line="360" w:lineRule="auto"/>
        <w:rPr>
          <w:rFonts w:cs="Times New Roman"/>
          <w:sz w:val="28"/>
          <w:szCs w:val="28"/>
        </w:rPr>
      </w:pPr>
      <w:r>
        <w:rPr>
          <w:rFonts w:cs="Times New Roman"/>
          <w:sz w:val="28"/>
          <w:szCs w:val="28"/>
        </w:rPr>
        <w:t>Customer Support:</w:t>
      </w:r>
    </w:p>
    <w:p w14:paraId="640B7694" w14:textId="14D639A0" w:rsidR="00A45BF0" w:rsidRDefault="00E46BC2" w:rsidP="00770796">
      <w:pPr>
        <w:spacing w:line="360" w:lineRule="auto"/>
        <w:rPr>
          <w:rFonts w:cs="Times New Roman"/>
          <w:sz w:val="28"/>
          <w:szCs w:val="28"/>
        </w:rPr>
      </w:pPr>
      <w:r>
        <w:rPr>
          <w:rFonts w:cs="Times New Roman"/>
          <w:sz w:val="28"/>
          <w:szCs w:val="28"/>
        </w:rPr>
        <w:t xml:space="preserve">1. </w:t>
      </w:r>
      <w:r w:rsidR="00A45BF0">
        <w:rPr>
          <w:rFonts w:cs="Times New Roman"/>
          <w:sz w:val="28"/>
          <w:szCs w:val="28"/>
        </w:rPr>
        <w:t>AWS: 24/7 support via phone, email, and chat, with additional support options for enterprise customers</w:t>
      </w:r>
    </w:p>
    <w:p w14:paraId="26D0FB43" w14:textId="49091213" w:rsidR="00A45BF0" w:rsidRDefault="00E46BC2" w:rsidP="00770796">
      <w:pPr>
        <w:spacing w:line="360" w:lineRule="auto"/>
        <w:rPr>
          <w:rFonts w:cs="Times New Roman"/>
          <w:sz w:val="28"/>
          <w:szCs w:val="28"/>
        </w:rPr>
      </w:pPr>
      <w:r>
        <w:rPr>
          <w:rFonts w:cs="Times New Roman"/>
          <w:sz w:val="28"/>
          <w:szCs w:val="28"/>
        </w:rPr>
        <w:lastRenderedPageBreak/>
        <w:t xml:space="preserve">2. </w:t>
      </w:r>
      <w:r w:rsidR="00A45BF0">
        <w:rPr>
          <w:rFonts w:cs="Times New Roman"/>
          <w:sz w:val="28"/>
          <w:szCs w:val="28"/>
        </w:rPr>
        <w:t>GCP: 24/7 support via phone, email, and chat, with additional support options for enterprise customers</w:t>
      </w:r>
    </w:p>
    <w:p w14:paraId="3A43F79B" w14:textId="78BA786C" w:rsidR="00A45BF0" w:rsidRDefault="003D1656" w:rsidP="00770796">
      <w:pPr>
        <w:spacing w:line="360" w:lineRule="auto"/>
        <w:rPr>
          <w:rFonts w:cs="Times New Roman"/>
          <w:sz w:val="28"/>
          <w:szCs w:val="28"/>
        </w:rPr>
      </w:pPr>
      <w:r>
        <w:rPr>
          <w:rFonts w:cs="Times New Roman"/>
          <w:sz w:val="28"/>
          <w:szCs w:val="28"/>
        </w:rPr>
        <w:t xml:space="preserve">3. </w:t>
      </w:r>
      <w:r w:rsidR="00A45BF0">
        <w:rPr>
          <w:rFonts w:cs="Times New Roman"/>
          <w:sz w:val="28"/>
          <w:szCs w:val="28"/>
        </w:rPr>
        <w:t>Microsoft Azure: 24/7 support via phone, email, and chat, with additional support options for enterprise customers</w:t>
      </w:r>
    </w:p>
    <w:p w14:paraId="5C7ECCF9" w14:textId="77777777" w:rsidR="00A45BF0" w:rsidRDefault="00A45BF0" w:rsidP="00770796">
      <w:pPr>
        <w:spacing w:line="360" w:lineRule="auto"/>
        <w:rPr>
          <w:rFonts w:cs="Times New Roman"/>
          <w:sz w:val="28"/>
          <w:szCs w:val="28"/>
        </w:rPr>
      </w:pPr>
    </w:p>
    <w:p w14:paraId="078A5A3B" w14:textId="77777777" w:rsidR="00A45BF0" w:rsidRDefault="00A45BF0" w:rsidP="00770796">
      <w:pPr>
        <w:spacing w:line="360" w:lineRule="auto"/>
        <w:rPr>
          <w:rFonts w:cs="Times New Roman"/>
          <w:sz w:val="28"/>
          <w:szCs w:val="28"/>
        </w:rPr>
      </w:pPr>
      <w:r>
        <w:rPr>
          <w:rFonts w:cs="Times New Roman"/>
          <w:sz w:val="28"/>
          <w:szCs w:val="28"/>
        </w:rPr>
        <w:t>Conclusion:</w:t>
      </w:r>
    </w:p>
    <w:p w14:paraId="61B440E1" w14:textId="77777777" w:rsidR="00A45BF0" w:rsidRDefault="00A45BF0" w:rsidP="00770796">
      <w:pPr>
        <w:spacing w:line="360" w:lineRule="auto"/>
        <w:rPr>
          <w:rFonts w:cs="Times New Roman"/>
          <w:sz w:val="28"/>
          <w:szCs w:val="28"/>
        </w:rPr>
      </w:pPr>
      <w:r>
        <w:rPr>
          <w:rFonts w:cs="Times New Roman"/>
          <w:sz w:val="28"/>
          <w:szCs w:val="28"/>
        </w:rPr>
        <w:t>Each cloud provider has its strengths and weaknesses, and the choice between AWS, GCP, and Microsoft Azure depends on your specific needs and requirements. Consider factors such as pricing, security, and compatibility when making your decision.</w:t>
      </w:r>
    </w:p>
    <w:p w14:paraId="62897D13" w14:textId="24AAC737" w:rsidR="00A45BF0" w:rsidRPr="00770796" w:rsidRDefault="00A45BF0" w:rsidP="00770796">
      <w:pPr>
        <w:spacing w:line="360" w:lineRule="auto"/>
        <w:rPr>
          <w:rFonts w:cs="Times New Roman"/>
          <w:sz w:val="28"/>
          <w:szCs w:val="28"/>
        </w:rPr>
      </w:pPr>
    </w:p>
    <w:p w14:paraId="4A2F604A" w14:textId="77777777" w:rsidR="00A45BF0" w:rsidRPr="00770796" w:rsidRDefault="00A45BF0" w:rsidP="00770796">
      <w:pPr>
        <w:spacing w:line="360" w:lineRule="auto"/>
        <w:rPr>
          <w:rFonts w:cs="Times New Roman"/>
          <w:sz w:val="28"/>
          <w:szCs w:val="28"/>
        </w:rPr>
      </w:pPr>
    </w:p>
    <w:sectPr w:rsidR="00A45BF0" w:rsidRPr="00770796" w:rsidSect="00BB3480">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FB83A" w14:textId="77777777" w:rsidR="008857C0" w:rsidRDefault="008857C0" w:rsidP="00950E68">
      <w:r>
        <w:separator/>
      </w:r>
    </w:p>
  </w:endnote>
  <w:endnote w:type="continuationSeparator" w:id="0">
    <w:p w14:paraId="56EBF2D3" w14:textId="77777777" w:rsidR="008857C0" w:rsidRDefault="008857C0" w:rsidP="00950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34975" w14:textId="77777777" w:rsidR="008857C0" w:rsidRDefault="008857C0" w:rsidP="00950E68">
      <w:r>
        <w:separator/>
      </w:r>
    </w:p>
  </w:footnote>
  <w:footnote w:type="continuationSeparator" w:id="0">
    <w:p w14:paraId="75C90798" w14:textId="77777777" w:rsidR="008857C0" w:rsidRDefault="008857C0" w:rsidP="00950E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D1EE22"/>
    <w:multiLevelType w:val="singleLevel"/>
    <w:tmpl w:val="85D1EE22"/>
    <w:lvl w:ilvl="0">
      <w:start w:val="1"/>
      <w:numFmt w:val="decimal"/>
      <w:suff w:val="space"/>
      <w:lvlText w:val="%1."/>
      <w:lvlJc w:val="left"/>
    </w:lvl>
  </w:abstractNum>
  <w:abstractNum w:abstractNumId="1" w15:restartNumberingAfterBreak="0">
    <w:nsid w:val="99E5915F"/>
    <w:multiLevelType w:val="singleLevel"/>
    <w:tmpl w:val="99E5915F"/>
    <w:lvl w:ilvl="0">
      <w:start w:val="2"/>
      <w:numFmt w:val="decimal"/>
      <w:suff w:val="space"/>
      <w:lvlText w:val="%1."/>
      <w:lvlJc w:val="left"/>
    </w:lvl>
  </w:abstractNum>
  <w:abstractNum w:abstractNumId="2" w15:restartNumberingAfterBreak="0">
    <w:nsid w:val="9FEA64F1"/>
    <w:multiLevelType w:val="singleLevel"/>
    <w:tmpl w:val="9FEA64F1"/>
    <w:lvl w:ilvl="0">
      <w:start w:val="1"/>
      <w:numFmt w:val="decimal"/>
      <w:suff w:val="space"/>
      <w:lvlText w:val="%1."/>
      <w:lvlJc w:val="left"/>
    </w:lvl>
  </w:abstractNum>
  <w:abstractNum w:abstractNumId="3" w15:restartNumberingAfterBreak="0">
    <w:nsid w:val="DD8B131F"/>
    <w:multiLevelType w:val="singleLevel"/>
    <w:tmpl w:val="DD8B131F"/>
    <w:lvl w:ilvl="0">
      <w:start w:val="1"/>
      <w:numFmt w:val="lowerLetter"/>
      <w:lvlText w:val="%1)"/>
      <w:lvlJc w:val="left"/>
      <w:pPr>
        <w:tabs>
          <w:tab w:val="left" w:pos="425"/>
        </w:tabs>
        <w:ind w:left="425" w:hanging="425"/>
      </w:pPr>
      <w:rPr>
        <w:rFonts w:hint="default"/>
      </w:rPr>
    </w:lvl>
  </w:abstractNum>
  <w:abstractNum w:abstractNumId="4" w15:restartNumberingAfterBreak="0">
    <w:nsid w:val="F279F49E"/>
    <w:multiLevelType w:val="singleLevel"/>
    <w:tmpl w:val="F279F49E"/>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09C0FB1"/>
    <w:multiLevelType w:val="hybridMultilevel"/>
    <w:tmpl w:val="D34493CE"/>
    <w:lvl w:ilvl="0" w:tplc="FFFFFFFF">
      <w:start w:val="1"/>
      <w:numFmt w:val="decimal"/>
      <w:lvlText w:val="%1."/>
      <w:lvlJc w:val="left"/>
      <w:pPr>
        <w:ind w:left="720" w:hanging="360"/>
      </w:pPr>
      <w:rPr>
        <w:rFonts w:hint="default"/>
      </w:rPr>
    </w:lvl>
    <w:lvl w:ilvl="1" w:tplc="F1FE54AC">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17633C1"/>
    <w:multiLevelType w:val="hybridMultilevel"/>
    <w:tmpl w:val="6E3C5A4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1EF53FA"/>
    <w:multiLevelType w:val="hybridMultilevel"/>
    <w:tmpl w:val="E42CF8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058033B3"/>
    <w:multiLevelType w:val="hybridMultilevel"/>
    <w:tmpl w:val="CA9E8AB2"/>
    <w:lvl w:ilvl="0" w:tplc="FFFFFFFF">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5303A1"/>
    <w:multiLevelType w:val="hybridMultilevel"/>
    <w:tmpl w:val="4566BD3A"/>
    <w:lvl w:ilvl="0" w:tplc="FFFFFFFF">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17662E"/>
    <w:multiLevelType w:val="hybridMultilevel"/>
    <w:tmpl w:val="59E8A65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4716C7C"/>
    <w:multiLevelType w:val="hybridMultilevel"/>
    <w:tmpl w:val="10888E70"/>
    <w:lvl w:ilvl="0" w:tplc="FFFFFFFF">
      <w:start w:val="1"/>
      <w:numFmt w:val="decimal"/>
      <w:lvlText w:val="%1."/>
      <w:lvlJc w:val="left"/>
      <w:pPr>
        <w:ind w:left="720" w:hanging="360"/>
      </w:pPr>
      <w:rPr>
        <w:rFonts w:hint="default"/>
      </w:rPr>
    </w:lvl>
    <w:lvl w:ilvl="1" w:tplc="C7FCA0D0">
      <w:start w:val="6"/>
      <w:numFmt w:val="bullet"/>
      <w:lvlText w:val="-"/>
      <w:lvlJc w:val="left"/>
      <w:pPr>
        <w:ind w:left="1440" w:hanging="360"/>
      </w:pPr>
      <w:rPr>
        <w:rFonts w:ascii="Times New Roman" w:eastAsia="SimSu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CA48EC"/>
    <w:multiLevelType w:val="hybridMultilevel"/>
    <w:tmpl w:val="06F2EEA8"/>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3" w15:restartNumberingAfterBreak="0">
    <w:nsid w:val="2B230D9E"/>
    <w:multiLevelType w:val="hybridMultilevel"/>
    <w:tmpl w:val="A8E0218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C5D216A"/>
    <w:multiLevelType w:val="hybridMultilevel"/>
    <w:tmpl w:val="68586DC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5F6FB3"/>
    <w:multiLevelType w:val="hybridMultilevel"/>
    <w:tmpl w:val="2E247B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5400396"/>
    <w:multiLevelType w:val="hybridMultilevel"/>
    <w:tmpl w:val="7D2439D0"/>
    <w:lvl w:ilvl="0" w:tplc="FFFFFFFF">
      <w:start w:val="1"/>
      <w:numFmt w:val="decimal"/>
      <w:lvlText w:val="%1."/>
      <w:lvlJc w:val="left"/>
      <w:pPr>
        <w:ind w:left="720" w:hanging="360"/>
      </w:pPr>
      <w:rPr>
        <w:rFonts w:hint="default"/>
      </w:rPr>
    </w:lvl>
    <w:lvl w:ilvl="1" w:tplc="5232D00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2847C6"/>
    <w:multiLevelType w:val="hybridMultilevel"/>
    <w:tmpl w:val="4F6C575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C0376E"/>
    <w:multiLevelType w:val="hybridMultilevel"/>
    <w:tmpl w:val="7FC2C36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AC7087"/>
    <w:multiLevelType w:val="hybridMultilevel"/>
    <w:tmpl w:val="F468F20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5A5DD5"/>
    <w:multiLevelType w:val="hybridMultilevel"/>
    <w:tmpl w:val="098C98B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024932"/>
    <w:multiLevelType w:val="hybridMultilevel"/>
    <w:tmpl w:val="DDB0289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ED43F0"/>
    <w:multiLevelType w:val="singleLevel"/>
    <w:tmpl w:val="47ED43F0"/>
    <w:lvl w:ilvl="0">
      <w:start w:val="1"/>
      <w:numFmt w:val="upperRoman"/>
      <w:lvlText w:val="%1."/>
      <w:lvlJc w:val="left"/>
      <w:pPr>
        <w:tabs>
          <w:tab w:val="left" w:pos="425"/>
        </w:tabs>
        <w:ind w:left="425" w:hanging="425"/>
      </w:pPr>
      <w:rPr>
        <w:rFonts w:hint="default"/>
      </w:rPr>
    </w:lvl>
  </w:abstractNum>
  <w:abstractNum w:abstractNumId="23" w15:restartNumberingAfterBreak="0">
    <w:nsid w:val="493C3896"/>
    <w:multiLevelType w:val="hybridMultilevel"/>
    <w:tmpl w:val="3CDE78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1681857"/>
    <w:multiLevelType w:val="hybridMultilevel"/>
    <w:tmpl w:val="B1047312"/>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29E06B7"/>
    <w:multiLevelType w:val="hybridMultilevel"/>
    <w:tmpl w:val="28AC9A4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4B0A89"/>
    <w:multiLevelType w:val="hybridMultilevel"/>
    <w:tmpl w:val="A2A6304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5495EA7"/>
    <w:multiLevelType w:val="hybridMultilevel"/>
    <w:tmpl w:val="E324A0D8"/>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8" w15:restartNumberingAfterBreak="0">
    <w:nsid w:val="65E265C1"/>
    <w:multiLevelType w:val="hybridMultilevel"/>
    <w:tmpl w:val="1998612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E15402"/>
    <w:multiLevelType w:val="hybridMultilevel"/>
    <w:tmpl w:val="D4D47E28"/>
    <w:lvl w:ilvl="0" w:tplc="FFFFFFFF">
      <w:start w:val="1"/>
      <w:numFmt w:val="decimal"/>
      <w:lvlText w:val="%1."/>
      <w:lvlJc w:val="left"/>
      <w:pPr>
        <w:ind w:left="720" w:hanging="360"/>
      </w:pPr>
      <w:rPr>
        <w:rFonts w:hint="default"/>
      </w:rPr>
    </w:lvl>
    <w:lvl w:ilvl="1" w:tplc="E2CE776C">
      <w:start w:val="1"/>
      <w:numFmt w:val="lowerLetter"/>
      <w:lvlText w:val="%2."/>
      <w:lvlJc w:val="left"/>
      <w:pPr>
        <w:ind w:left="1440" w:hanging="360"/>
      </w:pPr>
      <w:rPr>
        <w:rFonts w:hint="default"/>
      </w:rPr>
    </w:lvl>
    <w:lvl w:ilvl="2" w:tplc="42BA2914">
      <w:start w:val="1"/>
      <w:numFmt w:val="upperRoman"/>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0922037">
    <w:abstractNumId w:val="2"/>
  </w:num>
  <w:num w:numId="2" w16cid:durableId="1947153530">
    <w:abstractNumId w:val="0"/>
  </w:num>
  <w:num w:numId="3" w16cid:durableId="1435325407">
    <w:abstractNumId w:val="1"/>
  </w:num>
  <w:num w:numId="4" w16cid:durableId="1947544340">
    <w:abstractNumId w:val="4"/>
  </w:num>
  <w:num w:numId="5" w16cid:durableId="837574904">
    <w:abstractNumId w:val="3"/>
  </w:num>
  <w:num w:numId="6" w16cid:durableId="1340355080">
    <w:abstractNumId w:val="22"/>
  </w:num>
  <w:num w:numId="7" w16cid:durableId="1172598435">
    <w:abstractNumId w:val="10"/>
  </w:num>
  <w:num w:numId="8" w16cid:durableId="849760809">
    <w:abstractNumId w:val="18"/>
  </w:num>
  <w:num w:numId="9" w16cid:durableId="1402365825">
    <w:abstractNumId w:val="25"/>
  </w:num>
  <w:num w:numId="10" w16cid:durableId="948314747">
    <w:abstractNumId w:val="5"/>
  </w:num>
  <w:num w:numId="11" w16cid:durableId="245699646">
    <w:abstractNumId w:val="29"/>
  </w:num>
  <w:num w:numId="12" w16cid:durableId="1021861266">
    <w:abstractNumId w:val="27"/>
  </w:num>
  <w:num w:numId="13" w16cid:durableId="765537305">
    <w:abstractNumId w:val="7"/>
  </w:num>
  <w:num w:numId="14" w16cid:durableId="587160653">
    <w:abstractNumId w:val="23"/>
  </w:num>
  <w:num w:numId="15" w16cid:durableId="194002375">
    <w:abstractNumId w:val="15"/>
  </w:num>
  <w:num w:numId="16" w16cid:durableId="935555557">
    <w:abstractNumId w:val="12"/>
  </w:num>
  <w:num w:numId="17" w16cid:durableId="1018969943">
    <w:abstractNumId w:val="6"/>
  </w:num>
  <w:num w:numId="18" w16cid:durableId="1108042497">
    <w:abstractNumId w:val="19"/>
  </w:num>
  <w:num w:numId="19" w16cid:durableId="1879318868">
    <w:abstractNumId w:val="24"/>
  </w:num>
  <w:num w:numId="20" w16cid:durableId="1628394094">
    <w:abstractNumId w:val="28"/>
  </w:num>
  <w:num w:numId="21" w16cid:durableId="1744065295">
    <w:abstractNumId w:val="9"/>
  </w:num>
  <w:num w:numId="22" w16cid:durableId="1360937504">
    <w:abstractNumId w:val="16"/>
  </w:num>
  <w:num w:numId="23" w16cid:durableId="271523653">
    <w:abstractNumId w:val="11"/>
  </w:num>
  <w:num w:numId="24" w16cid:durableId="136386989">
    <w:abstractNumId w:val="14"/>
  </w:num>
  <w:num w:numId="25" w16cid:durableId="1933468968">
    <w:abstractNumId w:val="20"/>
  </w:num>
  <w:num w:numId="26" w16cid:durableId="1398674926">
    <w:abstractNumId w:val="21"/>
  </w:num>
  <w:num w:numId="27" w16cid:durableId="222837178">
    <w:abstractNumId w:val="13"/>
  </w:num>
  <w:num w:numId="28" w16cid:durableId="1463384070">
    <w:abstractNumId w:val="26"/>
  </w:num>
  <w:num w:numId="29" w16cid:durableId="643436166">
    <w:abstractNumId w:val="8"/>
  </w:num>
  <w:num w:numId="30" w16cid:durableId="12821501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embedSystemFonts/>
  <w:bordersDoNotSurroundHeader/>
  <w:bordersDoNotSurroundFooter/>
  <w:proofState w:spelling="clean"/>
  <w:attachedTemplate r:id="rId1"/>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5FE3"/>
    <w:rsid w:val="00011C63"/>
    <w:rsid w:val="0001342B"/>
    <w:rsid w:val="00024AAF"/>
    <w:rsid w:val="000277E5"/>
    <w:rsid w:val="00030425"/>
    <w:rsid w:val="00030E8E"/>
    <w:rsid w:val="00031911"/>
    <w:rsid w:val="00031AB7"/>
    <w:rsid w:val="00035262"/>
    <w:rsid w:val="00035A26"/>
    <w:rsid w:val="00035C6A"/>
    <w:rsid w:val="000457A5"/>
    <w:rsid w:val="00047DF3"/>
    <w:rsid w:val="00052D7F"/>
    <w:rsid w:val="00055DC7"/>
    <w:rsid w:val="0005722B"/>
    <w:rsid w:val="000573D2"/>
    <w:rsid w:val="00057602"/>
    <w:rsid w:val="000600A2"/>
    <w:rsid w:val="00062EB9"/>
    <w:rsid w:val="00072608"/>
    <w:rsid w:val="00081BFB"/>
    <w:rsid w:val="00082642"/>
    <w:rsid w:val="0008360E"/>
    <w:rsid w:val="000846D3"/>
    <w:rsid w:val="00093A22"/>
    <w:rsid w:val="000A17D5"/>
    <w:rsid w:val="000A3BB6"/>
    <w:rsid w:val="000B1A02"/>
    <w:rsid w:val="000B558D"/>
    <w:rsid w:val="000B6899"/>
    <w:rsid w:val="000D06AA"/>
    <w:rsid w:val="000F26E0"/>
    <w:rsid w:val="00114A98"/>
    <w:rsid w:val="00122DDC"/>
    <w:rsid w:val="001249E2"/>
    <w:rsid w:val="001252BA"/>
    <w:rsid w:val="00132A31"/>
    <w:rsid w:val="001338D6"/>
    <w:rsid w:val="0014378C"/>
    <w:rsid w:val="00146FD3"/>
    <w:rsid w:val="00163DAD"/>
    <w:rsid w:val="00170982"/>
    <w:rsid w:val="00170EF4"/>
    <w:rsid w:val="00172A27"/>
    <w:rsid w:val="001869E3"/>
    <w:rsid w:val="00190C11"/>
    <w:rsid w:val="00197EA1"/>
    <w:rsid w:val="001A1DF8"/>
    <w:rsid w:val="001A7DEB"/>
    <w:rsid w:val="001B12BF"/>
    <w:rsid w:val="001B29FE"/>
    <w:rsid w:val="001B2E90"/>
    <w:rsid w:val="001E54DA"/>
    <w:rsid w:val="001F11D0"/>
    <w:rsid w:val="001F354F"/>
    <w:rsid w:val="001F37AD"/>
    <w:rsid w:val="0021126C"/>
    <w:rsid w:val="002152B8"/>
    <w:rsid w:val="00216C60"/>
    <w:rsid w:val="00217797"/>
    <w:rsid w:val="00225D84"/>
    <w:rsid w:val="00230F1B"/>
    <w:rsid w:val="002328C4"/>
    <w:rsid w:val="00240B52"/>
    <w:rsid w:val="0024165C"/>
    <w:rsid w:val="00242D1B"/>
    <w:rsid w:val="002478D0"/>
    <w:rsid w:val="002524D3"/>
    <w:rsid w:val="002561BD"/>
    <w:rsid w:val="00260EDD"/>
    <w:rsid w:val="002679BC"/>
    <w:rsid w:val="00271676"/>
    <w:rsid w:val="0027642F"/>
    <w:rsid w:val="0028737B"/>
    <w:rsid w:val="0028793B"/>
    <w:rsid w:val="00291D3A"/>
    <w:rsid w:val="00296E67"/>
    <w:rsid w:val="002A1838"/>
    <w:rsid w:val="002B0773"/>
    <w:rsid w:val="002C2BA1"/>
    <w:rsid w:val="002D082A"/>
    <w:rsid w:val="002D387E"/>
    <w:rsid w:val="002E0199"/>
    <w:rsid w:val="002E46CC"/>
    <w:rsid w:val="002F0F6E"/>
    <w:rsid w:val="002F12CD"/>
    <w:rsid w:val="002F5FD4"/>
    <w:rsid w:val="002F6457"/>
    <w:rsid w:val="002F7E0A"/>
    <w:rsid w:val="00302394"/>
    <w:rsid w:val="00303C28"/>
    <w:rsid w:val="00304C70"/>
    <w:rsid w:val="00304F2F"/>
    <w:rsid w:val="00306436"/>
    <w:rsid w:val="00310596"/>
    <w:rsid w:val="00313BD3"/>
    <w:rsid w:val="003257B9"/>
    <w:rsid w:val="00336473"/>
    <w:rsid w:val="0033737C"/>
    <w:rsid w:val="003432E6"/>
    <w:rsid w:val="00344EFA"/>
    <w:rsid w:val="00346AC7"/>
    <w:rsid w:val="003503CE"/>
    <w:rsid w:val="00350F1F"/>
    <w:rsid w:val="003549C0"/>
    <w:rsid w:val="0035626E"/>
    <w:rsid w:val="003615A0"/>
    <w:rsid w:val="003624A7"/>
    <w:rsid w:val="00365D7A"/>
    <w:rsid w:val="003712E6"/>
    <w:rsid w:val="00383114"/>
    <w:rsid w:val="00383BC2"/>
    <w:rsid w:val="00386290"/>
    <w:rsid w:val="00395B1F"/>
    <w:rsid w:val="003A01E5"/>
    <w:rsid w:val="003A25AA"/>
    <w:rsid w:val="003A3BDD"/>
    <w:rsid w:val="003B4033"/>
    <w:rsid w:val="003B56D2"/>
    <w:rsid w:val="003B56ED"/>
    <w:rsid w:val="003C2BE6"/>
    <w:rsid w:val="003C7E6F"/>
    <w:rsid w:val="003D1656"/>
    <w:rsid w:val="003D2B32"/>
    <w:rsid w:val="003D58A5"/>
    <w:rsid w:val="003E07EF"/>
    <w:rsid w:val="003E3F03"/>
    <w:rsid w:val="003F30FF"/>
    <w:rsid w:val="003F34FA"/>
    <w:rsid w:val="003F4359"/>
    <w:rsid w:val="00402D2D"/>
    <w:rsid w:val="00403C09"/>
    <w:rsid w:val="00403D08"/>
    <w:rsid w:val="004159D0"/>
    <w:rsid w:val="0041617D"/>
    <w:rsid w:val="00426FD9"/>
    <w:rsid w:val="00427216"/>
    <w:rsid w:val="004279AB"/>
    <w:rsid w:val="00432878"/>
    <w:rsid w:val="00440C24"/>
    <w:rsid w:val="00452E53"/>
    <w:rsid w:val="004564ED"/>
    <w:rsid w:val="00460A02"/>
    <w:rsid w:val="00460F2E"/>
    <w:rsid w:val="004641FD"/>
    <w:rsid w:val="00466466"/>
    <w:rsid w:val="00470529"/>
    <w:rsid w:val="00473224"/>
    <w:rsid w:val="00473B64"/>
    <w:rsid w:val="00475ACC"/>
    <w:rsid w:val="00486208"/>
    <w:rsid w:val="004906B0"/>
    <w:rsid w:val="00496958"/>
    <w:rsid w:val="004A04D0"/>
    <w:rsid w:val="004A1DBA"/>
    <w:rsid w:val="004A62F5"/>
    <w:rsid w:val="004B7559"/>
    <w:rsid w:val="004C1751"/>
    <w:rsid w:val="004C6716"/>
    <w:rsid w:val="004D120A"/>
    <w:rsid w:val="004D139F"/>
    <w:rsid w:val="004D512B"/>
    <w:rsid w:val="004F2828"/>
    <w:rsid w:val="004F2A38"/>
    <w:rsid w:val="004F5509"/>
    <w:rsid w:val="0050552C"/>
    <w:rsid w:val="00506D69"/>
    <w:rsid w:val="00506DAB"/>
    <w:rsid w:val="005108C5"/>
    <w:rsid w:val="00513CC4"/>
    <w:rsid w:val="0051639C"/>
    <w:rsid w:val="00517FA0"/>
    <w:rsid w:val="00521F54"/>
    <w:rsid w:val="00523FE5"/>
    <w:rsid w:val="00524050"/>
    <w:rsid w:val="00524F7C"/>
    <w:rsid w:val="00525F6B"/>
    <w:rsid w:val="00526366"/>
    <w:rsid w:val="00531DF3"/>
    <w:rsid w:val="00533781"/>
    <w:rsid w:val="005420CF"/>
    <w:rsid w:val="005511FE"/>
    <w:rsid w:val="005618A7"/>
    <w:rsid w:val="005638CF"/>
    <w:rsid w:val="00573E0B"/>
    <w:rsid w:val="0057726E"/>
    <w:rsid w:val="00580494"/>
    <w:rsid w:val="0058237D"/>
    <w:rsid w:val="00582B66"/>
    <w:rsid w:val="005830F9"/>
    <w:rsid w:val="005835F1"/>
    <w:rsid w:val="0058581E"/>
    <w:rsid w:val="00586C88"/>
    <w:rsid w:val="005918B6"/>
    <w:rsid w:val="005A0E37"/>
    <w:rsid w:val="005A7757"/>
    <w:rsid w:val="005B1274"/>
    <w:rsid w:val="005B63E8"/>
    <w:rsid w:val="005C1C0A"/>
    <w:rsid w:val="005C4D52"/>
    <w:rsid w:val="005D1EB9"/>
    <w:rsid w:val="005D7FC3"/>
    <w:rsid w:val="005E07DB"/>
    <w:rsid w:val="005F5186"/>
    <w:rsid w:val="005F7D56"/>
    <w:rsid w:val="00611AF6"/>
    <w:rsid w:val="00612E75"/>
    <w:rsid w:val="0061491E"/>
    <w:rsid w:val="006149D9"/>
    <w:rsid w:val="0061580A"/>
    <w:rsid w:val="00617133"/>
    <w:rsid w:val="00617F46"/>
    <w:rsid w:val="006217B5"/>
    <w:rsid w:val="00626A8A"/>
    <w:rsid w:val="00634C00"/>
    <w:rsid w:val="00636C00"/>
    <w:rsid w:val="00642189"/>
    <w:rsid w:val="00643856"/>
    <w:rsid w:val="00643E11"/>
    <w:rsid w:val="006462DE"/>
    <w:rsid w:val="00654574"/>
    <w:rsid w:val="0066288F"/>
    <w:rsid w:val="00666BAF"/>
    <w:rsid w:val="00671B9A"/>
    <w:rsid w:val="00673EA1"/>
    <w:rsid w:val="006761E2"/>
    <w:rsid w:val="006836AD"/>
    <w:rsid w:val="00683A1E"/>
    <w:rsid w:val="00685769"/>
    <w:rsid w:val="006945C9"/>
    <w:rsid w:val="00697BA2"/>
    <w:rsid w:val="006A03D1"/>
    <w:rsid w:val="006A283C"/>
    <w:rsid w:val="006A7841"/>
    <w:rsid w:val="006C52A1"/>
    <w:rsid w:val="006C5AA5"/>
    <w:rsid w:val="006D0A08"/>
    <w:rsid w:val="006D543B"/>
    <w:rsid w:val="006E50F2"/>
    <w:rsid w:val="006E57F7"/>
    <w:rsid w:val="006E6241"/>
    <w:rsid w:val="006F70F2"/>
    <w:rsid w:val="00706CBB"/>
    <w:rsid w:val="00706EE8"/>
    <w:rsid w:val="00710487"/>
    <w:rsid w:val="00721F1B"/>
    <w:rsid w:val="00731865"/>
    <w:rsid w:val="00731DC0"/>
    <w:rsid w:val="00736997"/>
    <w:rsid w:val="0074060E"/>
    <w:rsid w:val="00744ABC"/>
    <w:rsid w:val="0075532B"/>
    <w:rsid w:val="007637A1"/>
    <w:rsid w:val="00770491"/>
    <w:rsid w:val="00770782"/>
    <w:rsid w:val="00770796"/>
    <w:rsid w:val="00771178"/>
    <w:rsid w:val="00774B29"/>
    <w:rsid w:val="00775006"/>
    <w:rsid w:val="00775D7E"/>
    <w:rsid w:val="007760DE"/>
    <w:rsid w:val="007810F9"/>
    <w:rsid w:val="00781BCB"/>
    <w:rsid w:val="007845E9"/>
    <w:rsid w:val="00785A08"/>
    <w:rsid w:val="00796635"/>
    <w:rsid w:val="007978FE"/>
    <w:rsid w:val="007A1CD6"/>
    <w:rsid w:val="007A4439"/>
    <w:rsid w:val="007B0CAA"/>
    <w:rsid w:val="007B2E37"/>
    <w:rsid w:val="007C1C01"/>
    <w:rsid w:val="007C73D3"/>
    <w:rsid w:val="007D02C7"/>
    <w:rsid w:val="007D33BF"/>
    <w:rsid w:val="007F6FA5"/>
    <w:rsid w:val="007F7E0B"/>
    <w:rsid w:val="00801AC1"/>
    <w:rsid w:val="00802E51"/>
    <w:rsid w:val="00816062"/>
    <w:rsid w:val="00826919"/>
    <w:rsid w:val="00827697"/>
    <w:rsid w:val="00827FAC"/>
    <w:rsid w:val="0083119F"/>
    <w:rsid w:val="008325DA"/>
    <w:rsid w:val="00833416"/>
    <w:rsid w:val="00833864"/>
    <w:rsid w:val="00834086"/>
    <w:rsid w:val="00836F2B"/>
    <w:rsid w:val="008409CD"/>
    <w:rsid w:val="00844B37"/>
    <w:rsid w:val="0085164E"/>
    <w:rsid w:val="008600D7"/>
    <w:rsid w:val="00863C52"/>
    <w:rsid w:val="008675AF"/>
    <w:rsid w:val="00876C43"/>
    <w:rsid w:val="008857C0"/>
    <w:rsid w:val="00887809"/>
    <w:rsid w:val="008904C6"/>
    <w:rsid w:val="00892232"/>
    <w:rsid w:val="00895313"/>
    <w:rsid w:val="008A247D"/>
    <w:rsid w:val="008B09CD"/>
    <w:rsid w:val="008B1EE5"/>
    <w:rsid w:val="008B1F2F"/>
    <w:rsid w:val="008B2F67"/>
    <w:rsid w:val="008B791C"/>
    <w:rsid w:val="008C131A"/>
    <w:rsid w:val="008C1361"/>
    <w:rsid w:val="008C1CC0"/>
    <w:rsid w:val="008C2AF0"/>
    <w:rsid w:val="008D2536"/>
    <w:rsid w:val="008D48AB"/>
    <w:rsid w:val="008D4E89"/>
    <w:rsid w:val="008D6C42"/>
    <w:rsid w:val="008E46C8"/>
    <w:rsid w:val="008E52AC"/>
    <w:rsid w:val="008E71FE"/>
    <w:rsid w:val="008F6FD1"/>
    <w:rsid w:val="00900ABF"/>
    <w:rsid w:val="009030AE"/>
    <w:rsid w:val="00911812"/>
    <w:rsid w:val="0091226D"/>
    <w:rsid w:val="00913914"/>
    <w:rsid w:val="009262AA"/>
    <w:rsid w:val="00927CA0"/>
    <w:rsid w:val="0093526C"/>
    <w:rsid w:val="0094086B"/>
    <w:rsid w:val="00943E2F"/>
    <w:rsid w:val="00944034"/>
    <w:rsid w:val="00945407"/>
    <w:rsid w:val="00950489"/>
    <w:rsid w:val="00950E68"/>
    <w:rsid w:val="00954EFA"/>
    <w:rsid w:val="00955B94"/>
    <w:rsid w:val="009566E6"/>
    <w:rsid w:val="00962F91"/>
    <w:rsid w:val="00965ECB"/>
    <w:rsid w:val="00966532"/>
    <w:rsid w:val="00971343"/>
    <w:rsid w:val="00980C26"/>
    <w:rsid w:val="00981D24"/>
    <w:rsid w:val="00981EA7"/>
    <w:rsid w:val="00983FD3"/>
    <w:rsid w:val="009917BF"/>
    <w:rsid w:val="00991935"/>
    <w:rsid w:val="009968ED"/>
    <w:rsid w:val="009A4C83"/>
    <w:rsid w:val="009A546B"/>
    <w:rsid w:val="009B01D8"/>
    <w:rsid w:val="009B3E0B"/>
    <w:rsid w:val="009C1AB4"/>
    <w:rsid w:val="009C61E9"/>
    <w:rsid w:val="009D5F9E"/>
    <w:rsid w:val="009E3C9F"/>
    <w:rsid w:val="009E79FD"/>
    <w:rsid w:val="009F0582"/>
    <w:rsid w:val="009F476F"/>
    <w:rsid w:val="009F7980"/>
    <w:rsid w:val="00A04B2B"/>
    <w:rsid w:val="00A07183"/>
    <w:rsid w:val="00A1366D"/>
    <w:rsid w:val="00A212A9"/>
    <w:rsid w:val="00A30E16"/>
    <w:rsid w:val="00A320D7"/>
    <w:rsid w:val="00A32B8A"/>
    <w:rsid w:val="00A33986"/>
    <w:rsid w:val="00A36122"/>
    <w:rsid w:val="00A45729"/>
    <w:rsid w:val="00A45AB9"/>
    <w:rsid w:val="00A45BF0"/>
    <w:rsid w:val="00A46115"/>
    <w:rsid w:val="00A47B04"/>
    <w:rsid w:val="00A51517"/>
    <w:rsid w:val="00A56C36"/>
    <w:rsid w:val="00A57E39"/>
    <w:rsid w:val="00A6013F"/>
    <w:rsid w:val="00A631CB"/>
    <w:rsid w:val="00A70FDE"/>
    <w:rsid w:val="00A75869"/>
    <w:rsid w:val="00A7609A"/>
    <w:rsid w:val="00A81142"/>
    <w:rsid w:val="00A84053"/>
    <w:rsid w:val="00A94B1D"/>
    <w:rsid w:val="00AA2E31"/>
    <w:rsid w:val="00AA3FB8"/>
    <w:rsid w:val="00AA76A7"/>
    <w:rsid w:val="00AA781B"/>
    <w:rsid w:val="00AC1246"/>
    <w:rsid w:val="00AC30D9"/>
    <w:rsid w:val="00AC351F"/>
    <w:rsid w:val="00AC5EBA"/>
    <w:rsid w:val="00AC7EE6"/>
    <w:rsid w:val="00AD01C3"/>
    <w:rsid w:val="00AD40CD"/>
    <w:rsid w:val="00AE4224"/>
    <w:rsid w:val="00B04D12"/>
    <w:rsid w:val="00B145F9"/>
    <w:rsid w:val="00B17247"/>
    <w:rsid w:val="00B20D19"/>
    <w:rsid w:val="00B3170A"/>
    <w:rsid w:val="00B408B1"/>
    <w:rsid w:val="00B414CF"/>
    <w:rsid w:val="00B420AE"/>
    <w:rsid w:val="00B46830"/>
    <w:rsid w:val="00B47998"/>
    <w:rsid w:val="00B47DB3"/>
    <w:rsid w:val="00B47DBB"/>
    <w:rsid w:val="00B652AF"/>
    <w:rsid w:val="00B656DC"/>
    <w:rsid w:val="00B81139"/>
    <w:rsid w:val="00B900CC"/>
    <w:rsid w:val="00B94B7F"/>
    <w:rsid w:val="00BA685B"/>
    <w:rsid w:val="00BB1EC7"/>
    <w:rsid w:val="00BB3480"/>
    <w:rsid w:val="00BC25E6"/>
    <w:rsid w:val="00BD2EB3"/>
    <w:rsid w:val="00BD698C"/>
    <w:rsid w:val="00BD7B11"/>
    <w:rsid w:val="00BE1F35"/>
    <w:rsid w:val="00BE2909"/>
    <w:rsid w:val="00BE4F14"/>
    <w:rsid w:val="00BF05E7"/>
    <w:rsid w:val="00BF4850"/>
    <w:rsid w:val="00BF496A"/>
    <w:rsid w:val="00C010FD"/>
    <w:rsid w:val="00C038DA"/>
    <w:rsid w:val="00C06B36"/>
    <w:rsid w:val="00C12469"/>
    <w:rsid w:val="00C1270F"/>
    <w:rsid w:val="00C132E7"/>
    <w:rsid w:val="00C13E19"/>
    <w:rsid w:val="00C37EA5"/>
    <w:rsid w:val="00C40322"/>
    <w:rsid w:val="00C50BFA"/>
    <w:rsid w:val="00C52871"/>
    <w:rsid w:val="00C57874"/>
    <w:rsid w:val="00C60993"/>
    <w:rsid w:val="00C61F18"/>
    <w:rsid w:val="00C630AF"/>
    <w:rsid w:val="00C87297"/>
    <w:rsid w:val="00C91E02"/>
    <w:rsid w:val="00C95C64"/>
    <w:rsid w:val="00CA550E"/>
    <w:rsid w:val="00CC30B6"/>
    <w:rsid w:val="00CC336F"/>
    <w:rsid w:val="00CD6579"/>
    <w:rsid w:val="00CE16BC"/>
    <w:rsid w:val="00CE4639"/>
    <w:rsid w:val="00CE7EF5"/>
    <w:rsid w:val="00CF74BC"/>
    <w:rsid w:val="00CF7E96"/>
    <w:rsid w:val="00D01C03"/>
    <w:rsid w:val="00D20648"/>
    <w:rsid w:val="00D209B3"/>
    <w:rsid w:val="00D24B14"/>
    <w:rsid w:val="00D27F88"/>
    <w:rsid w:val="00D35E64"/>
    <w:rsid w:val="00D368C9"/>
    <w:rsid w:val="00D40875"/>
    <w:rsid w:val="00D45789"/>
    <w:rsid w:val="00D52093"/>
    <w:rsid w:val="00D52B14"/>
    <w:rsid w:val="00D53AB9"/>
    <w:rsid w:val="00D62578"/>
    <w:rsid w:val="00D63644"/>
    <w:rsid w:val="00D661D1"/>
    <w:rsid w:val="00D67087"/>
    <w:rsid w:val="00D7535E"/>
    <w:rsid w:val="00D84960"/>
    <w:rsid w:val="00D85890"/>
    <w:rsid w:val="00D9156D"/>
    <w:rsid w:val="00D93A4A"/>
    <w:rsid w:val="00D97DB1"/>
    <w:rsid w:val="00DA0D0C"/>
    <w:rsid w:val="00DA3634"/>
    <w:rsid w:val="00DA3CB4"/>
    <w:rsid w:val="00DB2895"/>
    <w:rsid w:val="00DB6578"/>
    <w:rsid w:val="00DC3811"/>
    <w:rsid w:val="00DC5076"/>
    <w:rsid w:val="00DC7932"/>
    <w:rsid w:val="00DD1A38"/>
    <w:rsid w:val="00DD2A55"/>
    <w:rsid w:val="00DD2C99"/>
    <w:rsid w:val="00DE17F5"/>
    <w:rsid w:val="00DE2B36"/>
    <w:rsid w:val="00DE3F6F"/>
    <w:rsid w:val="00DF6346"/>
    <w:rsid w:val="00DF71CE"/>
    <w:rsid w:val="00E02EF4"/>
    <w:rsid w:val="00E07700"/>
    <w:rsid w:val="00E22300"/>
    <w:rsid w:val="00E2243E"/>
    <w:rsid w:val="00E37249"/>
    <w:rsid w:val="00E46BC2"/>
    <w:rsid w:val="00E47AF5"/>
    <w:rsid w:val="00E501B6"/>
    <w:rsid w:val="00E516BD"/>
    <w:rsid w:val="00E52991"/>
    <w:rsid w:val="00E65A01"/>
    <w:rsid w:val="00E70E9E"/>
    <w:rsid w:val="00E734AC"/>
    <w:rsid w:val="00E843A5"/>
    <w:rsid w:val="00E925BC"/>
    <w:rsid w:val="00E9400D"/>
    <w:rsid w:val="00EA30E1"/>
    <w:rsid w:val="00EC3A9F"/>
    <w:rsid w:val="00EC41BC"/>
    <w:rsid w:val="00ED6042"/>
    <w:rsid w:val="00EF0400"/>
    <w:rsid w:val="00F053D3"/>
    <w:rsid w:val="00F0698A"/>
    <w:rsid w:val="00F076DB"/>
    <w:rsid w:val="00F17A89"/>
    <w:rsid w:val="00F20146"/>
    <w:rsid w:val="00F275DD"/>
    <w:rsid w:val="00F30E65"/>
    <w:rsid w:val="00F3696E"/>
    <w:rsid w:val="00F418F7"/>
    <w:rsid w:val="00F47ACB"/>
    <w:rsid w:val="00F56F39"/>
    <w:rsid w:val="00F63C9E"/>
    <w:rsid w:val="00F65C7F"/>
    <w:rsid w:val="00F70DCD"/>
    <w:rsid w:val="00F757EB"/>
    <w:rsid w:val="00F81922"/>
    <w:rsid w:val="00F864E3"/>
    <w:rsid w:val="00F86755"/>
    <w:rsid w:val="00F9096F"/>
    <w:rsid w:val="00F94CE4"/>
    <w:rsid w:val="00FA55C8"/>
    <w:rsid w:val="00FA79B3"/>
    <w:rsid w:val="00FB0339"/>
    <w:rsid w:val="00FB13E3"/>
    <w:rsid w:val="00FB1D3E"/>
    <w:rsid w:val="00FB76B3"/>
    <w:rsid w:val="00FC1D38"/>
    <w:rsid w:val="00FD750A"/>
    <w:rsid w:val="00FE2046"/>
    <w:rsid w:val="00FE613F"/>
    <w:rsid w:val="00FE6B9F"/>
    <w:rsid w:val="00FF3F9B"/>
    <w:rsid w:val="61823718"/>
    <w:rsid w:val="6C6B5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shapelayout v:ext="edit">
      <o:idmap v:ext="edit" data="1"/>
    </o:shapelayout>
  </w:shapeDefaults>
  <w:decimalSymbol w:val="."/>
  <w:listSeparator w:val=","/>
  <w14:docId w14:val="4DE79AAD"/>
  <w15:docId w15:val="{42EB9EC6-4768-4146-9AF2-62DD33D3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GB"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jc w:val="both"/>
    </w:pPr>
    <w:rPr>
      <w:rFonts w:ascii="Times New Roman" w:eastAsia="SimSun" w:hAnsi="Times New Roman"/>
      <w:kern w:val="2"/>
      <w:sz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ListParagraph">
    <w:name w:val="List Paragraph"/>
    <w:basedOn w:val="Normal"/>
    <w:uiPriority w:val="99"/>
    <w:unhideWhenUsed/>
    <w:rsid w:val="00F65C7F"/>
    <w:pPr>
      <w:ind w:left="720"/>
      <w:contextualSpacing/>
    </w:pPr>
  </w:style>
  <w:style w:type="character" w:customStyle="1" w:styleId="fc2">
    <w:name w:val="fc2"/>
    <w:basedOn w:val="DefaultParagraphFont"/>
    <w:rsid w:val="008904C6"/>
  </w:style>
  <w:style w:type="character" w:customStyle="1" w:styleId="ff7">
    <w:name w:val="ff7"/>
    <w:basedOn w:val="DefaultParagraphFont"/>
    <w:rsid w:val="008904C6"/>
  </w:style>
  <w:style w:type="character" w:customStyle="1" w:styleId="fc0">
    <w:name w:val="fc0"/>
    <w:basedOn w:val="DefaultParagraphFont"/>
    <w:rsid w:val="008904C6"/>
  </w:style>
  <w:style w:type="character" w:customStyle="1" w:styleId="a">
    <w:name w:val="_"/>
    <w:basedOn w:val="DefaultParagraphFont"/>
    <w:rsid w:val="008904C6"/>
  </w:style>
  <w:style w:type="character" w:styleId="Hyperlink">
    <w:name w:val="Hyperlink"/>
    <w:basedOn w:val="DefaultParagraphFont"/>
    <w:uiPriority w:val="99"/>
    <w:unhideWhenUsed/>
    <w:rsid w:val="004A1DBA"/>
    <w:rPr>
      <w:color w:val="0000FF"/>
      <w:u w:val="single"/>
    </w:rPr>
  </w:style>
  <w:style w:type="table" w:styleId="TableGrid">
    <w:name w:val="Table Grid"/>
    <w:basedOn w:val="TableNormal"/>
    <w:rsid w:val="00DA3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25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jpe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Kingsoft\WPS%20Office\Normal.wpt"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Austere"/>
      <sectRole val="1"/>
    </customSectPr>
    <customSectPr/>
  </customSectProps>
  <customShpExts>
    <customShpInfo spid="_x0000_s1040"/>
    <customShpInfo spid="_x0000_s1041"/>
    <customShpInfo spid="_x0000_s1042"/>
    <customShpInfo spid="_x0000_s1043"/>
    <customShpInfo spid="_x0000_s1044"/>
    <customShpInfo spid="_x0000_s104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Normal.wpt</Template>
  <TotalTime>0</TotalTime>
  <Pages>20</Pages>
  <Words>3451</Words>
  <Characters>21280</Characters>
  <Application>Microsoft Office Word</Application>
  <DocSecurity>0</DocSecurity>
  <Lines>177</Lines>
  <Paragraphs>49</Paragraphs>
  <ScaleCrop>false</ScaleCrop>
  <Company/>
  <LinksUpToDate>false</LinksUpToDate>
  <CharactersWithSpaces>24682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nana ikilama</cp:lastModifiedBy>
  <cp:revision>2</cp:revision>
  <dcterms:created xsi:type="dcterms:W3CDTF">2025-03-16T22:13:00Z</dcterms:created>
  <dcterms:modified xsi:type="dcterms:W3CDTF">2025-03-16T22:13:00Z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F7476C1B41A74FC58DADD7B5C0C844CC</vt:lpwstr>
  </property>
</Properties>
</file>